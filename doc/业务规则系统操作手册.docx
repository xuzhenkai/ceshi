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6A940" w14:textId="34C3DE03" w:rsidR="007E0A40" w:rsidRDefault="007E0A40" w:rsidP="002C4FA7">
      <w:pPr>
        <w:spacing w:line="360" w:lineRule="auto"/>
      </w:pPr>
    </w:p>
    <w:p w14:paraId="5928FBB2" w14:textId="144CB701" w:rsidR="003D1473" w:rsidRDefault="003D1473" w:rsidP="002C4FA7">
      <w:pPr>
        <w:spacing w:line="360" w:lineRule="auto"/>
      </w:pPr>
    </w:p>
    <w:p w14:paraId="5E1564F2" w14:textId="1D2C3766" w:rsidR="003D1473" w:rsidRDefault="003D1473" w:rsidP="002C4FA7">
      <w:pPr>
        <w:spacing w:line="360" w:lineRule="auto"/>
      </w:pPr>
    </w:p>
    <w:p w14:paraId="4455F38F" w14:textId="0B88B683" w:rsidR="003D1473" w:rsidRDefault="003D1473" w:rsidP="002C4FA7">
      <w:pPr>
        <w:spacing w:line="360" w:lineRule="auto"/>
      </w:pPr>
    </w:p>
    <w:p w14:paraId="16CE8640" w14:textId="016DF6D8" w:rsidR="003D1473" w:rsidRDefault="003D1473" w:rsidP="002C4FA7">
      <w:pPr>
        <w:spacing w:line="360" w:lineRule="auto"/>
      </w:pPr>
    </w:p>
    <w:p w14:paraId="72A37509" w14:textId="77777777" w:rsidR="003D1473" w:rsidRPr="007E0A40" w:rsidRDefault="003D1473" w:rsidP="002C4FA7">
      <w:pPr>
        <w:spacing w:line="360" w:lineRule="auto"/>
      </w:pPr>
    </w:p>
    <w:p w14:paraId="3A21F986" w14:textId="03B62182" w:rsidR="003D1473" w:rsidRDefault="00543C26" w:rsidP="00C51688">
      <w:pPr>
        <w:pStyle w:val="ab"/>
        <w:spacing w:line="360" w:lineRule="auto"/>
        <w:rPr>
          <w:rFonts w:eastAsiaTheme="minorEastAsia"/>
        </w:rPr>
      </w:pPr>
      <w:bookmarkStart w:id="0" w:name="_Toc324349315"/>
      <w:bookmarkStart w:id="1" w:name="_Toc324513041"/>
      <w:bookmarkStart w:id="2" w:name="_Toc327258291"/>
      <w:bookmarkStart w:id="3" w:name="_Toc338426117"/>
      <w:bookmarkStart w:id="4" w:name="_Toc338428197"/>
      <w:bookmarkStart w:id="5" w:name="_Toc520466251"/>
      <w:bookmarkStart w:id="6" w:name="_Toc532826381"/>
      <w:bookmarkStart w:id="7" w:name="_Toc532827066"/>
      <w:bookmarkStart w:id="8" w:name="_Toc22893019"/>
      <w:r w:rsidRPr="00543C26">
        <w:rPr>
          <w:rFonts w:hint="eastAsia"/>
        </w:rPr>
        <w:t>业务规则</w:t>
      </w:r>
      <w:bookmarkStart w:id="9" w:name="_GoBack"/>
      <w:bookmarkEnd w:id="0"/>
      <w:bookmarkEnd w:id="1"/>
      <w:bookmarkEnd w:id="2"/>
      <w:bookmarkEnd w:id="3"/>
      <w:bookmarkEnd w:id="4"/>
      <w:bookmarkEnd w:id="9"/>
      <w:r w:rsidR="00C51688">
        <w:rPr>
          <w:rFonts w:hint="eastAsia"/>
        </w:rPr>
        <w:t>系统</w:t>
      </w:r>
      <w:bookmarkEnd w:id="8"/>
    </w:p>
    <w:p w14:paraId="4BE7D304" w14:textId="6A43AA4F" w:rsidR="007E0A40" w:rsidRPr="003D1473" w:rsidRDefault="003D1473" w:rsidP="00C51688">
      <w:pPr>
        <w:pStyle w:val="ab"/>
        <w:spacing w:line="360" w:lineRule="auto"/>
        <w:rPr>
          <w:sz w:val="56"/>
          <w:szCs w:val="56"/>
        </w:rPr>
      </w:pPr>
      <w:bookmarkStart w:id="10" w:name="_Toc22893020"/>
      <w:r w:rsidRPr="003D1473">
        <w:rPr>
          <w:rFonts w:ascii="宋体" w:eastAsia="宋体" w:hAnsi="宋体" w:cs="宋体" w:hint="eastAsia"/>
          <w:sz w:val="56"/>
          <w:szCs w:val="56"/>
        </w:rPr>
        <w:t>用户</w:t>
      </w:r>
      <w:r w:rsidR="00C51688" w:rsidRPr="003D1473">
        <w:rPr>
          <w:rFonts w:hint="eastAsia"/>
          <w:sz w:val="56"/>
          <w:szCs w:val="56"/>
        </w:rPr>
        <w:t>操作手册</w:t>
      </w:r>
      <w:bookmarkEnd w:id="5"/>
      <w:bookmarkEnd w:id="6"/>
      <w:bookmarkEnd w:id="7"/>
      <w:bookmarkEnd w:id="10"/>
    </w:p>
    <w:p w14:paraId="17972755" w14:textId="77777777" w:rsidR="007E0A40" w:rsidRPr="007E0A40" w:rsidRDefault="007E0A40" w:rsidP="002C4FA7">
      <w:pPr>
        <w:spacing w:line="360" w:lineRule="auto"/>
      </w:pPr>
    </w:p>
    <w:p w14:paraId="1CCCAA6B" w14:textId="370AF589" w:rsidR="007E0A40" w:rsidRDefault="007E0A40" w:rsidP="002C4FA7">
      <w:pPr>
        <w:spacing w:line="360" w:lineRule="auto"/>
      </w:pPr>
    </w:p>
    <w:p w14:paraId="3A7A4BC2" w14:textId="00B913CB" w:rsidR="003D1473" w:rsidRDefault="003D1473" w:rsidP="002C4FA7">
      <w:pPr>
        <w:spacing w:line="360" w:lineRule="auto"/>
      </w:pPr>
    </w:p>
    <w:p w14:paraId="5738FCB4" w14:textId="40437ACE" w:rsidR="003D1473" w:rsidRDefault="003D1473" w:rsidP="002C4FA7">
      <w:pPr>
        <w:spacing w:line="360" w:lineRule="auto"/>
      </w:pPr>
    </w:p>
    <w:p w14:paraId="77CB07F9" w14:textId="26D405D2" w:rsidR="003D1473" w:rsidRDefault="003D1473" w:rsidP="002C4FA7">
      <w:pPr>
        <w:spacing w:line="360" w:lineRule="auto"/>
      </w:pPr>
    </w:p>
    <w:p w14:paraId="2EF01E42" w14:textId="4CC5A311" w:rsidR="003D1473" w:rsidRDefault="003D1473" w:rsidP="002C4FA7">
      <w:pPr>
        <w:spacing w:line="360" w:lineRule="auto"/>
      </w:pPr>
    </w:p>
    <w:p w14:paraId="550D9BE4" w14:textId="06225612" w:rsidR="003D1473" w:rsidRDefault="003D1473" w:rsidP="002C4FA7">
      <w:pPr>
        <w:spacing w:line="360" w:lineRule="auto"/>
      </w:pPr>
    </w:p>
    <w:p w14:paraId="13A94458" w14:textId="5FAFA767" w:rsidR="003D1473" w:rsidRDefault="003D1473" w:rsidP="002C4FA7">
      <w:pPr>
        <w:spacing w:line="360" w:lineRule="auto"/>
      </w:pPr>
    </w:p>
    <w:p w14:paraId="61416065" w14:textId="77777777" w:rsidR="003D1473" w:rsidRPr="00F95669" w:rsidRDefault="003D1473" w:rsidP="002C4FA7">
      <w:pPr>
        <w:spacing w:line="360" w:lineRule="auto"/>
      </w:pPr>
    </w:p>
    <w:p w14:paraId="1E32A396" w14:textId="77777777" w:rsidR="00950B8A" w:rsidRDefault="00950B8A" w:rsidP="00A02FCA">
      <w:pPr>
        <w:spacing w:before="156" w:line="360" w:lineRule="auto"/>
        <w:ind w:right="210"/>
        <w:rPr>
          <w:rFonts w:ascii="Arial" w:hAnsi="Arial" w:cs="Arial"/>
        </w:rPr>
      </w:pPr>
    </w:p>
    <w:p w14:paraId="17BA7528" w14:textId="77777777" w:rsidR="00950B8A" w:rsidRDefault="00950B8A" w:rsidP="00A02FCA">
      <w:pPr>
        <w:spacing w:before="156" w:line="360" w:lineRule="auto"/>
        <w:ind w:right="210"/>
        <w:rPr>
          <w:rFonts w:ascii="Calibri" w:hAnsi="Calibri"/>
        </w:rPr>
      </w:pPr>
    </w:p>
    <w:p w14:paraId="4A652F4A" w14:textId="252EE3CE" w:rsidR="003D1473" w:rsidRDefault="003D1473" w:rsidP="003D1473">
      <w:pPr>
        <w:spacing w:line="360" w:lineRule="auto"/>
        <w:rPr>
          <w:rFonts w:ascii="Calibri" w:hAnsi="Calibri"/>
        </w:rPr>
      </w:pPr>
    </w:p>
    <w:p w14:paraId="12E62E7B" w14:textId="2391D397" w:rsidR="00486C2C" w:rsidRDefault="00486C2C" w:rsidP="003D1473">
      <w:pPr>
        <w:spacing w:line="360" w:lineRule="auto"/>
        <w:rPr>
          <w:rFonts w:ascii="Calibri" w:hAnsi="Calibri"/>
        </w:rPr>
      </w:pPr>
    </w:p>
    <w:p w14:paraId="2C6F1675" w14:textId="3CBD4EBC" w:rsidR="00486C2C" w:rsidRDefault="00486C2C" w:rsidP="003D1473">
      <w:pPr>
        <w:spacing w:line="360" w:lineRule="auto"/>
        <w:rPr>
          <w:rFonts w:ascii="Calibri" w:hAnsi="Calibri"/>
        </w:rPr>
      </w:pPr>
    </w:p>
    <w:p w14:paraId="45826008" w14:textId="77777777" w:rsidR="00486C2C" w:rsidRDefault="00486C2C" w:rsidP="003D1473">
      <w:pPr>
        <w:spacing w:line="360" w:lineRule="auto"/>
        <w:rPr>
          <w:rFonts w:ascii="Calibri" w:hAnsi="Calibri"/>
        </w:rPr>
      </w:pPr>
    </w:p>
    <w:p w14:paraId="5521BAB0" w14:textId="77777777" w:rsidR="001F7E12" w:rsidRPr="00E82D73" w:rsidRDefault="001F7E12" w:rsidP="001F7E12">
      <w:pPr>
        <w:spacing w:before="156"/>
        <w:ind w:right="210"/>
        <w:jc w:val="center"/>
        <w:rPr>
          <w:rFonts w:eastAsia="PMingLiU"/>
          <w:lang w:eastAsia="zh-TW"/>
        </w:rPr>
      </w:pPr>
      <w:hyperlink r:id="rId8" w:tgtFrame="_blank" w:history="1">
        <w:r w:rsidRPr="00B05983">
          <w:t>北京</w:t>
        </w:r>
        <w:r w:rsidRPr="00B05983">
          <w:rPr>
            <w:rFonts w:hint="eastAsia"/>
          </w:rPr>
          <w:t>微金时代</w:t>
        </w:r>
        <w:r w:rsidRPr="00B05983">
          <w:t>科技有限公司</w:t>
        </w:r>
      </w:hyperlink>
      <w:r w:rsidRPr="00672737">
        <w:br/>
      </w:r>
      <w:proofErr w:type="spellStart"/>
      <w:r w:rsidRPr="00672737">
        <w:t>BeiJing</w:t>
      </w:r>
      <w:proofErr w:type="spellEnd"/>
      <w:r w:rsidRPr="00672737">
        <w:t xml:space="preserve"> </w:t>
      </w:r>
      <w:r>
        <w:t>Micro Financial Times</w:t>
      </w:r>
      <w:r w:rsidRPr="00672737">
        <w:t xml:space="preserve"> Technology Co.,</w:t>
      </w:r>
      <w:proofErr w:type="spellStart"/>
      <w:r w:rsidRPr="00672737">
        <w:t>Ltd</w:t>
      </w:r>
      <w:r w:rsidRPr="000658F0">
        <w:rPr>
          <w:lang w:eastAsia="zh-TW"/>
        </w:rPr>
        <w:t>Contents</w:t>
      </w:r>
      <w:proofErr w:type="spellEnd"/>
    </w:p>
    <w:p w14:paraId="5F60571D" w14:textId="0DFAEBE0" w:rsidR="003D1473" w:rsidRDefault="003D1473" w:rsidP="003D1473">
      <w:pPr>
        <w:spacing w:line="360" w:lineRule="auto"/>
        <w:rPr>
          <w:rFonts w:ascii="Calibri" w:hAnsi="Calibri"/>
        </w:rPr>
      </w:pPr>
    </w:p>
    <w:sdt>
      <w:sdtPr>
        <w:rPr>
          <w:rFonts w:ascii="宋体" w:hAnsi="宋体"/>
          <w:b w:val="0"/>
          <w:bCs w:val="0"/>
          <w:color w:val="auto"/>
          <w:sz w:val="24"/>
          <w:szCs w:val="24"/>
          <w:lang w:val="zh-CN"/>
        </w:rPr>
        <w:id w:val="-1631165846"/>
        <w:docPartObj>
          <w:docPartGallery w:val="Table of Contents"/>
          <w:docPartUnique/>
        </w:docPartObj>
      </w:sdtPr>
      <w:sdtEndPr/>
      <w:sdtContent>
        <w:p w14:paraId="597241AF" w14:textId="77550D01" w:rsidR="00F31A59" w:rsidRDefault="004D2A85" w:rsidP="004D2A85">
          <w:pPr>
            <w:pStyle w:val="TOC"/>
            <w:tabs>
              <w:tab w:val="center" w:pos="4674"/>
              <w:tab w:val="left" w:pos="6080"/>
            </w:tabs>
            <w:jc w:val="center"/>
          </w:pPr>
          <w:r>
            <w:rPr>
              <w:rFonts w:ascii="宋体" w:hAnsi="宋体"/>
              <w:b w:val="0"/>
              <w:bCs w:val="0"/>
              <w:color w:val="auto"/>
              <w:sz w:val="24"/>
              <w:szCs w:val="24"/>
              <w:lang w:val="zh-CN"/>
            </w:rPr>
            <w:tab/>
          </w:r>
          <w:r w:rsidR="00F31A59">
            <w:rPr>
              <w:lang w:val="zh-CN"/>
            </w:rPr>
            <w:t>目录</w:t>
          </w:r>
        </w:p>
        <w:p w14:paraId="28800DFE" w14:textId="136E6250" w:rsidR="00953832" w:rsidRDefault="00F31A59">
          <w:pPr>
            <w:pStyle w:val="TOC1"/>
            <w:spacing w:before="156" w:after="156"/>
            <w:rPr>
              <w:rFonts w:asciiTheme="minorHAnsi" w:eastAsiaTheme="minorEastAsia" w:hAnsiTheme="minorHAnsi" w:cstheme="minorBidi"/>
              <w:b w:val="0"/>
              <w:kern w:val="2"/>
              <w:sz w:val="21"/>
              <w:szCs w:val="22"/>
            </w:rPr>
          </w:pPr>
          <w:r>
            <w:fldChar w:fldCharType="begin"/>
          </w:r>
          <w:r>
            <w:instrText xml:space="preserve"> TOC \o "1-3" \h \z \u </w:instrText>
          </w:r>
          <w:r>
            <w:fldChar w:fldCharType="separate"/>
          </w:r>
          <w:hyperlink w:anchor="_Toc22893019" w:history="1">
            <w:r w:rsidR="00953832" w:rsidRPr="00127120">
              <w:rPr>
                <w:rStyle w:val="ad"/>
              </w:rPr>
              <w:t>业务规则引擎系统</w:t>
            </w:r>
            <w:r w:rsidR="00953832">
              <w:rPr>
                <w:webHidden/>
              </w:rPr>
              <w:tab/>
            </w:r>
            <w:r w:rsidR="00953832">
              <w:rPr>
                <w:webHidden/>
              </w:rPr>
              <w:fldChar w:fldCharType="begin"/>
            </w:r>
            <w:r w:rsidR="00953832">
              <w:rPr>
                <w:webHidden/>
              </w:rPr>
              <w:instrText xml:space="preserve"> PAGEREF _Toc22893019 \h </w:instrText>
            </w:r>
            <w:r w:rsidR="00953832">
              <w:rPr>
                <w:webHidden/>
              </w:rPr>
            </w:r>
            <w:r w:rsidR="00953832">
              <w:rPr>
                <w:webHidden/>
              </w:rPr>
              <w:fldChar w:fldCharType="separate"/>
            </w:r>
            <w:r w:rsidR="00953832">
              <w:rPr>
                <w:webHidden/>
              </w:rPr>
              <w:t>1</w:t>
            </w:r>
            <w:r w:rsidR="00953832">
              <w:rPr>
                <w:webHidden/>
              </w:rPr>
              <w:fldChar w:fldCharType="end"/>
            </w:r>
          </w:hyperlink>
        </w:p>
        <w:p w14:paraId="53A59EAF" w14:textId="4DAAB4E4" w:rsidR="00953832" w:rsidRDefault="00953832">
          <w:pPr>
            <w:pStyle w:val="TOC1"/>
            <w:spacing w:before="156" w:after="156"/>
            <w:rPr>
              <w:rFonts w:asciiTheme="minorHAnsi" w:eastAsiaTheme="minorEastAsia" w:hAnsiTheme="minorHAnsi" w:cstheme="minorBidi"/>
              <w:b w:val="0"/>
              <w:kern w:val="2"/>
              <w:sz w:val="21"/>
              <w:szCs w:val="22"/>
            </w:rPr>
          </w:pPr>
          <w:hyperlink w:anchor="_Toc22893020" w:history="1">
            <w:r w:rsidRPr="00127120">
              <w:rPr>
                <w:rStyle w:val="ad"/>
              </w:rPr>
              <w:t>用户操作手册</w:t>
            </w:r>
            <w:r>
              <w:rPr>
                <w:webHidden/>
              </w:rPr>
              <w:tab/>
            </w:r>
            <w:r>
              <w:rPr>
                <w:webHidden/>
              </w:rPr>
              <w:fldChar w:fldCharType="begin"/>
            </w:r>
            <w:r>
              <w:rPr>
                <w:webHidden/>
              </w:rPr>
              <w:instrText xml:space="preserve"> PAGEREF _Toc22893020 \h </w:instrText>
            </w:r>
            <w:r>
              <w:rPr>
                <w:webHidden/>
              </w:rPr>
            </w:r>
            <w:r>
              <w:rPr>
                <w:webHidden/>
              </w:rPr>
              <w:fldChar w:fldCharType="separate"/>
            </w:r>
            <w:r>
              <w:rPr>
                <w:webHidden/>
              </w:rPr>
              <w:t>1</w:t>
            </w:r>
            <w:r>
              <w:rPr>
                <w:webHidden/>
              </w:rPr>
              <w:fldChar w:fldCharType="end"/>
            </w:r>
          </w:hyperlink>
        </w:p>
        <w:p w14:paraId="13C58F55" w14:textId="168B6B28" w:rsidR="00953832" w:rsidRDefault="00953832">
          <w:pPr>
            <w:pStyle w:val="TOC1"/>
            <w:spacing w:before="156" w:after="156"/>
            <w:rPr>
              <w:rFonts w:asciiTheme="minorHAnsi" w:eastAsiaTheme="minorEastAsia" w:hAnsiTheme="minorHAnsi" w:cstheme="minorBidi"/>
              <w:b w:val="0"/>
              <w:kern w:val="2"/>
              <w:sz w:val="21"/>
              <w:szCs w:val="22"/>
            </w:rPr>
          </w:pPr>
          <w:hyperlink w:anchor="_Toc22893021" w:history="1">
            <w:r w:rsidRPr="00127120">
              <w:rPr>
                <w:rStyle w:val="ad"/>
              </w:rPr>
              <w:t>手册目的</w:t>
            </w:r>
            <w:r>
              <w:rPr>
                <w:webHidden/>
              </w:rPr>
              <w:tab/>
            </w:r>
            <w:r>
              <w:rPr>
                <w:webHidden/>
              </w:rPr>
              <w:fldChar w:fldCharType="begin"/>
            </w:r>
            <w:r>
              <w:rPr>
                <w:webHidden/>
              </w:rPr>
              <w:instrText xml:space="preserve"> PAGEREF _Toc22893021 \h </w:instrText>
            </w:r>
            <w:r>
              <w:rPr>
                <w:webHidden/>
              </w:rPr>
            </w:r>
            <w:r>
              <w:rPr>
                <w:webHidden/>
              </w:rPr>
              <w:fldChar w:fldCharType="separate"/>
            </w:r>
            <w:r>
              <w:rPr>
                <w:webHidden/>
              </w:rPr>
              <w:t>4</w:t>
            </w:r>
            <w:r>
              <w:rPr>
                <w:webHidden/>
              </w:rPr>
              <w:fldChar w:fldCharType="end"/>
            </w:r>
          </w:hyperlink>
        </w:p>
        <w:p w14:paraId="1D187351" w14:textId="6D39E6AA" w:rsidR="00953832" w:rsidRDefault="00953832">
          <w:pPr>
            <w:pStyle w:val="TOC1"/>
            <w:spacing w:before="156" w:after="156"/>
            <w:rPr>
              <w:rFonts w:asciiTheme="minorHAnsi" w:eastAsiaTheme="minorEastAsia" w:hAnsiTheme="minorHAnsi" w:cstheme="minorBidi"/>
              <w:b w:val="0"/>
              <w:kern w:val="2"/>
              <w:sz w:val="21"/>
              <w:szCs w:val="22"/>
            </w:rPr>
          </w:pPr>
          <w:hyperlink w:anchor="_Toc22893022" w:history="1">
            <w:r w:rsidRPr="00127120">
              <w:rPr>
                <w:rStyle w:val="ad"/>
              </w:rPr>
              <w:t>文档概述</w:t>
            </w:r>
            <w:r>
              <w:rPr>
                <w:webHidden/>
              </w:rPr>
              <w:tab/>
            </w:r>
            <w:r>
              <w:rPr>
                <w:webHidden/>
              </w:rPr>
              <w:fldChar w:fldCharType="begin"/>
            </w:r>
            <w:r>
              <w:rPr>
                <w:webHidden/>
              </w:rPr>
              <w:instrText xml:space="preserve"> PAGEREF _Toc22893022 \h </w:instrText>
            </w:r>
            <w:r>
              <w:rPr>
                <w:webHidden/>
              </w:rPr>
            </w:r>
            <w:r>
              <w:rPr>
                <w:webHidden/>
              </w:rPr>
              <w:fldChar w:fldCharType="separate"/>
            </w:r>
            <w:r>
              <w:rPr>
                <w:webHidden/>
              </w:rPr>
              <w:t>4</w:t>
            </w:r>
            <w:r>
              <w:rPr>
                <w:webHidden/>
              </w:rPr>
              <w:fldChar w:fldCharType="end"/>
            </w:r>
          </w:hyperlink>
        </w:p>
        <w:p w14:paraId="4E0CB02F" w14:textId="2F947688" w:rsidR="00953832" w:rsidRDefault="00953832">
          <w:pPr>
            <w:pStyle w:val="TOC1"/>
            <w:spacing w:before="156" w:after="156"/>
            <w:rPr>
              <w:rFonts w:asciiTheme="minorHAnsi" w:eastAsiaTheme="minorEastAsia" w:hAnsiTheme="minorHAnsi" w:cstheme="minorBidi"/>
              <w:b w:val="0"/>
              <w:kern w:val="2"/>
              <w:sz w:val="21"/>
              <w:szCs w:val="22"/>
            </w:rPr>
          </w:pPr>
          <w:hyperlink w:anchor="_Toc22893023" w:history="1">
            <w:r w:rsidRPr="00127120">
              <w:rPr>
                <w:rStyle w:val="ad"/>
              </w:rPr>
              <w:t>术语、名词</w:t>
            </w:r>
            <w:r>
              <w:rPr>
                <w:webHidden/>
              </w:rPr>
              <w:tab/>
            </w:r>
            <w:r>
              <w:rPr>
                <w:webHidden/>
              </w:rPr>
              <w:fldChar w:fldCharType="begin"/>
            </w:r>
            <w:r>
              <w:rPr>
                <w:webHidden/>
              </w:rPr>
              <w:instrText xml:space="preserve"> PAGEREF _Toc22893023 \h </w:instrText>
            </w:r>
            <w:r>
              <w:rPr>
                <w:webHidden/>
              </w:rPr>
            </w:r>
            <w:r>
              <w:rPr>
                <w:webHidden/>
              </w:rPr>
              <w:fldChar w:fldCharType="separate"/>
            </w:r>
            <w:r>
              <w:rPr>
                <w:webHidden/>
              </w:rPr>
              <w:t>4</w:t>
            </w:r>
            <w:r>
              <w:rPr>
                <w:webHidden/>
              </w:rPr>
              <w:fldChar w:fldCharType="end"/>
            </w:r>
          </w:hyperlink>
        </w:p>
        <w:p w14:paraId="57CFD908" w14:textId="4173BEAD" w:rsidR="00953832" w:rsidRDefault="00953832">
          <w:pPr>
            <w:pStyle w:val="TOC1"/>
            <w:spacing w:before="156" w:after="156"/>
            <w:rPr>
              <w:rFonts w:asciiTheme="minorHAnsi" w:eastAsiaTheme="minorEastAsia" w:hAnsiTheme="minorHAnsi" w:cstheme="minorBidi"/>
              <w:b w:val="0"/>
              <w:kern w:val="2"/>
              <w:sz w:val="21"/>
              <w:szCs w:val="22"/>
            </w:rPr>
          </w:pPr>
          <w:hyperlink w:anchor="_Toc22893024" w:history="1">
            <w:r w:rsidRPr="00127120">
              <w:rPr>
                <w:rStyle w:val="ad"/>
              </w:rPr>
              <w:t>运行环境</w:t>
            </w:r>
            <w:r>
              <w:rPr>
                <w:webHidden/>
              </w:rPr>
              <w:tab/>
            </w:r>
            <w:r>
              <w:rPr>
                <w:webHidden/>
              </w:rPr>
              <w:fldChar w:fldCharType="begin"/>
            </w:r>
            <w:r>
              <w:rPr>
                <w:webHidden/>
              </w:rPr>
              <w:instrText xml:space="preserve"> PAGEREF _Toc22893024 \h </w:instrText>
            </w:r>
            <w:r>
              <w:rPr>
                <w:webHidden/>
              </w:rPr>
            </w:r>
            <w:r>
              <w:rPr>
                <w:webHidden/>
              </w:rPr>
              <w:fldChar w:fldCharType="separate"/>
            </w:r>
            <w:r>
              <w:rPr>
                <w:webHidden/>
              </w:rPr>
              <w:t>4</w:t>
            </w:r>
            <w:r>
              <w:rPr>
                <w:webHidden/>
              </w:rPr>
              <w:fldChar w:fldCharType="end"/>
            </w:r>
          </w:hyperlink>
        </w:p>
        <w:p w14:paraId="5BC5FF91" w14:textId="4DBAA395" w:rsidR="00953832" w:rsidRDefault="00953832">
          <w:pPr>
            <w:pStyle w:val="TOC1"/>
            <w:spacing w:before="156" w:after="156"/>
            <w:rPr>
              <w:rFonts w:asciiTheme="minorHAnsi" w:eastAsiaTheme="minorEastAsia" w:hAnsiTheme="minorHAnsi" w:cstheme="minorBidi"/>
              <w:b w:val="0"/>
              <w:kern w:val="2"/>
              <w:sz w:val="21"/>
              <w:szCs w:val="22"/>
            </w:rPr>
          </w:pPr>
          <w:hyperlink w:anchor="_Toc22893025" w:history="1">
            <w:r w:rsidRPr="00127120">
              <w:rPr>
                <w:rStyle w:val="ad"/>
              </w:rPr>
              <w:t>使用流程</w:t>
            </w:r>
            <w:r>
              <w:rPr>
                <w:webHidden/>
              </w:rPr>
              <w:tab/>
            </w:r>
            <w:r>
              <w:rPr>
                <w:webHidden/>
              </w:rPr>
              <w:fldChar w:fldCharType="begin"/>
            </w:r>
            <w:r>
              <w:rPr>
                <w:webHidden/>
              </w:rPr>
              <w:instrText xml:space="preserve"> PAGEREF _Toc22893025 \h </w:instrText>
            </w:r>
            <w:r>
              <w:rPr>
                <w:webHidden/>
              </w:rPr>
            </w:r>
            <w:r>
              <w:rPr>
                <w:webHidden/>
              </w:rPr>
              <w:fldChar w:fldCharType="separate"/>
            </w:r>
            <w:r>
              <w:rPr>
                <w:webHidden/>
              </w:rPr>
              <w:t>5</w:t>
            </w:r>
            <w:r>
              <w:rPr>
                <w:webHidden/>
              </w:rPr>
              <w:fldChar w:fldCharType="end"/>
            </w:r>
          </w:hyperlink>
        </w:p>
        <w:p w14:paraId="55EA3A96" w14:textId="0070F6D7" w:rsidR="00953832" w:rsidRDefault="00953832">
          <w:pPr>
            <w:pStyle w:val="TOC1"/>
            <w:spacing w:before="156" w:after="156"/>
            <w:rPr>
              <w:rFonts w:asciiTheme="minorHAnsi" w:eastAsiaTheme="minorEastAsia" w:hAnsiTheme="minorHAnsi" w:cstheme="minorBidi"/>
              <w:b w:val="0"/>
              <w:kern w:val="2"/>
              <w:sz w:val="21"/>
              <w:szCs w:val="22"/>
            </w:rPr>
          </w:pPr>
          <w:hyperlink w:anchor="_Toc22893026" w:history="1">
            <w:r w:rsidRPr="00127120">
              <w:rPr>
                <w:rStyle w:val="ad"/>
              </w:rPr>
              <w:t>操作说明</w:t>
            </w:r>
            <w:r>
              <w:rPr>
                <w:webHidden/>
              </w:rPr>
              <w:tab/>
            </w:r>
            <w:r>
              <w:rPr>
                <w:webHidden/>
              </w:rPr>
              <w:fldChar w:fldCharType="begin"/>
            </w:r>
            <w:r>
              <w:rPr>
                <w:webHidden/>
              </w:rPr>
              <w:instrText xml:space="preserve"> PAGEREF _Toc22893026 \h </w:instrText>
            </w:r>
            <w:r>
              <w:rPr>
                <w:webHidden/>
              </w:rPr>
            </w:r>
            <w:r>
              <w:rPr>
                <w:webHidden/>
              </w:rPr>
              <w:fldChar w:fldCharType="separate"/>
            </w:r>
            <w:r>
              <w:rPr>
                <w:webHidden/>
              </w:rPr>
              <w:t>7</w:t>
            </w:r>
            <w:r>
              <w:rPr>
                <w:webHidden/>
              </w:rPr>
              <w:fldChar w:fldCharType="end"/>
            </w:r>
          </w:hyperlink>
        </w:p>
        <w:p w14:paraId="15D66F53" w14:textId="095829DB" w:rsidR="00953832" w:rsidRDefault="00953832">
          <w:pPr>
            <w:pStyle w:val="TOC2"/>
            <w:tabs>
              <w:tab w:val="left" w:pos="1260"/>
              <w:tab w:val="right" w:pos="9060"/>
            </w:tabs>
            <w:ind w:left="480"/>
            <w:rPr>
              <w:rFonts w:asciiTheme="minorHAnsi" w:eastAsiaTheme="minorEastAsia" w:hAnsiTheme="minorHAnsi" w:cstheme="minorBidi"/>
              <w:noProof/>
              <w:kern w:val="2"/>
              <w:sz w:val="21"/>
              <w:szCs w:val="22"/>
            </w:rPr>
          </w:pPr>
          <w:hyperlink w:anchor="_Toc22893027" w:history="1">
            <w:r w:rsidRPr="00127120">
              <w:rPr>
                <w:rStyle w:val="ad"/>
                <w:rFonts w:ascii="Times New Roman" w:hAnsi="Times New Roman" w:cs="Times New Roman"/>
                <w:noProof/>
                <w:snapToGrid w:val="0"/>
                <w:w w:val="0"/>
              </w:rPr>
              <w:t>1.1</w:t>
            </w:r>
            <w:r>
              <w:rPr>
                <w:rFonts w:asciiTheme="minorHAnsi" w:eastAsiaTheme="minorEastAsia" w:hAnsiTheme="minorHAnsi" w:cstheme="minorBidi"/>
                <w:noProof/>
                <w:kern w:val="2"/>
                <w:sz w:val="21"/>
                <w:szCs w:val="22"/>
              </w:rPr>
              <w:tab/>
            </w:r>
            <w:r w:rsidRPr="00127120">
              <w:rPr>
                <w:rStyle w:val="ad"/>
                <w:noProof/>
              </w:rPr>
              <w:t>开始使用</w:t>
            </w:r>
            <w:r>
              <w:rPr>
                <w:noProof/>
                <w:webHidden/>
              </w:rPr>
              <w:tab/>
            </w:r>
            <w:r>
              <w:rPr>
                <w:noProof/>
                <w:webHidden/>
              </w:rPr>
              <w:fldChar w:fldCharType="begin"/>
            </w:r>
            <w:r>
              <w:rPr>
                <w:noProof/>
                <w:webHidden/>
              </w:rPr>
              <w:instrText xml:space="preserve"> PAGEREF _Toc22893027 \h </w:instrText>
            </w:r>
            <w:r>
              <w:rPr>
                <w:noProof/>
                <w:webHidden/>
              </w:rPr>
            </w:r>
            <w:r>
              <w:rPr>
                <w:noProof/>
                <w:webHidden/>
              </w:rPr>
              <w:fldChar w:fldCharType="separate"/>
            </w:r>
            <w:r>
              <w:rPr>
                <w:noProof/>
                <w:webHidden/>
              </w:rPr>
              <w:t>7</w:t>
            </w:r>
            <w:r>
              <w:rPr>
                <w:noProof/>
                <w:webHidden/>
              </w:rPr>
              <w:fldChar w:fldCharType="end"/>
            </w:r>
          </w:hyperlink>
        </w:p>
        <w:p w14:paraId="5E798D08" w14:textId="14A20C65"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28" w:history="1">
            <w:r w:rsidRPr="00127120">
              <w:rPr>
                <w:rStyle w:val="ad"/>
                <w:rFonts w:ascii="Times New Roman" w:hAnsi="Times New Roman" w:cs="Times New Roman"/>
                <w:noProof/>
                <w:snapToGrid w:val="0"/>
                <w:w w:val="0"/>
              </w:rPr>
              <w:t>1.1.1</w:t>
            </w:r>
            <w:r>
              <w:rPr>
                <w:rFonts w:asciiTheme="minorHAnsi" w:eastAsiaTheme="minorEastAsia" w:hAnsiTheme="minorHAnsi" w:cstheme="minorBidi"/>
                <w:noProof/>
                <w:kern w:val="2"/>
                <w:sz w:val="21"/>
                <w:szCs w:val="22"/>
              </w:rPr>
              <w:tab/>
            </w:r>
            <w:r w:rsidRPr="00127120">
              <w:rPr>
                <w:rStyle w:val="ad"/>
                <w:noProof/>
              </w:rPr>
              <w:t>登录功能</w:t>
            </w:r>
            <w:r>
              <w:rPr>
                <w:noProof/>
                <w:webHidden/>
              </w:rPr>
              <w:tab/>
            </w:r>
            <w:r>
              <w:rPr>
                <w:noProof/>
                <w:webHidden/>
              </w:rPr>
              <w:fldChar w:fldCharType="begin"/>
            </w:r>
            <w:r>
              <w:rPr>
                <w:noProof/>
                <w:webHidden/>
              </w:rPr>
              <w:instrText xml:space="preserve"> PAGEREF _Toc22893028 \h </w:instrText>
            </w:r>
            <w:r>
              <w:rPr>
                <w:noProof/>
                <w:webHidden/>
              </w:rPr>
            </w:r>
            <w:r>
              <w:rPr>
                <w:noProof/>
                <w:webHidden/>
              </w:rPr>
              <w:fldChar w:fldCharType="separate"/>
            </w:r>
            <w:r>
              <w:rPr>
                <w:noProof/>
                <w:webHidden/>
              </w:rPr>
              <w:t>7</w:t>
            </w:r>
            <w:r>
              <w:rPr>
                <w:noProof/>
                <w:webHidden/>
              </w:rPr>
              <w:fldChar w:fldCharType="end"/>
            </w:r>
          </w:hyperlink>
        </w:p>
        <w:p w14:paraId="7824497D" w14:textId="753988A7"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29" w:history="1">
            <w:r w:rsidRPr="00127120">
              <w:rPr>
                <w:rStyle w:val="ad"/>
                <w:rFonts w:ascii="Times New Roman" w:hAnsi="Times New Roman" w:cs="Times New Roman"/>
                <w:noProof/>
                <w:snapToGrid w:val="0"/>
                <w:w w:val="0"/>
              </w:rPr>
              <w:t>1.1.2</w:t>
            </w:r>
            <w:r>
              <w:rPr>
                <w:rFonts w:asciiTheme="minorHAnsi" w:eastAsiaTheme="minorEastAsia" w:hAnsiTheme="minorHAnsi" w:cstheme="minorBidi"/>
                <w:noProof/>
                <w:kern w:val="2"/>
                <w:sz w:val="21"/>
                <w:szCs w:val="22"/>
              </w:rPr>
              <w:tab/>
            </w:r>
            <w:r w:rsidRPr="00127120">
              <w:rPr>
                <w:rStyle w:val="ad"/>
                <w:noProof/>
              </w:rPr>
              <w:t>首页布局</w:t>
            </w:r>
            <w:r>
              <w:rPr>
                <w:noProof/>
                <w:webHidden/>
              </w:rPr>
              <w:tab/>
            </w:r>
            <w:r>
              <w:rPr>
                <w:noProof/>
                <w:webHidden/>
              </w:rPr>
              <w:fldChar w:fldCharType="begin"/>
            </w:r>
            <w:r>
              <w:rPr>
                <w:noProof/>
                <w:webHidden/>
              </w:rPr>
              <w:instrText xml:space="preserve"> PAGEREF _Toc22893029 \h </w:instrText>
            </w:r>
            <w:r>
              <w:rPr>
                <w:noProof/>
                <w:webHidden/>
              </w:rPr>
            </w:r>
            <w:r>
              <w:rPr>
                <w:noProof/>
                <w:webHidden/>
              </w:rPr>
              <w:fldChar w:fldCharType="separate"/>
            </w:r>
            <w:r>
              <w:rPr>
                <w:noProof/>
                <w:webHidden/>
              </w:rPr>
              <w:t>7</w:t>
            </w:r>
            <w:r>
              <w:rPr>
                <w:noProof/>
                <w:webHidden/>
              </w:rPr>
              <w:fldChar w:fldCharType="end"/>
            </w:r>
          </w:hyperlink>
        </w:p>
        <w:p w14:paraId="23243B98" w14:textId="0F5B471A" w:rsidR="00953832" w:rsidRDefault="00953832">
          <w:pPr>
            <w:pStyle w:val="TOC2"/>
            <w:tabs>
              <w:tab w:val="left" w:pos="1260"/>
              <w:tab w:val="right" w:pos="9060"/>
            </w:tabs>
            <w:ind w:left="480"/>
            <w:rPr>
              <w:rFonts w:asciiTheme="minorHAnsi" w:eastAsiaTheme="minorEastAsia" w:hAnsiTheme="minorHAnsi" w:cstheme="minorBidi"/>
              <w:noProof/>
              <w:kern w:val="2"/>
              <w:sz w:val="21"/>
              <w:szCs w:val="22"/>
            </w:rPr>
          </w:pPr>
          <w:hyperlink w:anchor="_Toc22893030" w:history="1">
            <w:r w:rsidRPr="00127120">
              <w:rPr>
                <w:rStyle w:val="ad"/>
                <w:rFonts w:ascii="Times New Roman" w:hAnsi="Times New Roman" w:cs="Times New Roman"/>
                <w:noProof/>
                <w:snapToGrid w:val="0"/>
                <w:w w:val="0"/>
              </w:rPr>
              <w:t>1.2</w:t>
            </w:r>
            <w:r>
              <w:rPr>
                <w:rFonts w:asciiTheme="minorHAnsi" w:eastAsiaTheme="minorEastAsia" w:hAnsiTheme="minorHAnsi" w:cstheme="minorBidi"/>
                <w:noProof/>
                <w:kern w:val="2"/>
                <w:sz w:val="21"/>
                <w:szCs w:val="22"/>
              </w:rPr>
              <w:tab/>
            </w:r>
            <w:r w:rsidRPr="00127120">
              <w:rPr>
                <w:rStyle w:val="ad"/>
                <w:noProof/>
              </w:rPr>
              <w:t>用户权限</w:t>
            </w:r>
            <w:r>
              <w:rPr>
                <w:noProof/>
                <w:webHidden/>
              </w:rPr>
              <w:tab/>
            </w:r>
            <w:r>
              <w:rPr>
                <w:noProof/>
                <w:webHidden/>
              </w:rPr>
              <w:fldChar w:fldCharType="begin"/>
            </w:r>
            <w:r>
              <w:rPr>
                <w:noProof/>
                <w:webHidden/>
              </w:rPr>
              <w:instrText xml:space="preserve"> PAGEREF _Toc22893030 \h </w:instrText>
            </w:r>
            <w:r>
              <w:rPr>
                <w:noProof/>
                <w:webHidden/>
              </w:rPr>
            </w:r>
            <w:r>
              <w:rPr>
                <w:noProof/>
                <w:webHidden/>
              </w:rPr>
              <w:fldChar w:fldCharType="separate"/>
            </w:r>
            <w:r>
              <w:rPr>
                <w:noProof/>
                <w:webHidden/>
              </w:rPr>
              <w:t>8</w:t>
            </w:r>
            <w:r>
              <w:rPr>
                <w:noProof/>
                <w:webHidden/>
              </w:rPr>
              <w:fldChar w:fldCharType="end"/>
            </w:r>
          </w:hyperlink>
        </w:p>
        <w:p w14:paraId="400F015F" w14:textId="51752820"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31" w:history="1">
            <w:r w:rsidRPr="00127120">
              <w:rPr>
                <w:rStyle w:val="ad"/>
                <w:rFonts w:ascii="Times New Roman" w:hAnsi="Times New Roman" w:cs="Times New Roman"/>
                <w:noProof/>
                <w:snapToGrid w:val="0"/>
                <w:w w:val="0"/>
              </w:rPr>
              <w:t>1.2.1</w:t>
            </w:r>
            <w:r>
              <w:rPr>
                <w:rFonts w:asciiTheme="minorHAnsi" w:eastAsiaTheme="minorEastAsia" w:hAnsiTheme="minorHAnsi" w:cstheme="minorBidi"/>
                <w:noProof/>
                <w:kern w:val="2"/>
                <w:sz w:val="21"/>
                <w:szCs w:val="22"/>
              </w:rPr>
              <w:tab/>
            </w:r>
            <w:r w:rsidRPr="00127120">
              <w:rPr>
                <w:rStyle w:val="ad"/>
                <w:noProof/>
              </w:rPr>
              <w:t>操作员列表</w:t>
            </w:r>
            <w:r>
              <w:rPr>
                <w:noProof/>
                <w:webHidden/>
              </w:rPr>
              <w:tab/>
            </w:r>
            <w:r>
              <w:rPr>
                <w:noProof/>
                <w:webHidden/>
              </w:rPr>
              <w:fldChar w:fldCharType="begin"/>
            </w:r>
            <w:r>
              <w:rPr>
                <w:noProof/>
                <w:webHidden/>
              </w:rPr>
              <w:instrText xml:space="preserve"> PAGEREF _Toc22893031 \h </w:instrText>
            </w:r>
            <w:r>
              <w:rPr>
                <w:noProof/>
                <w:webHidden/>
              </w:rPr>
            </w:r>
            <w:r>
              <w:rPr>
                <w:noProof/>
                <w:webHidden/>
              </w:rPr>
              <w:fldChar w:fldCharType="separate"/>
            </w:r>
            <w:r>
              <w:rPr>
                <w:noProof/>
                <w:webHidden/>
              </w:rPr>
              <w:t>8</w:t>
            </w:r>
            <w:r>
              <w:rPr>
                <w:noProof/>
                <w:webHidden/>
              </w:rPr>
              <w:fldChar w:fldCharType="end"/>
            </w:r>
          </w:hyperlink>
        </w:p>
        <w:p w14:paraId="1AB47A79" w14:textId="067549DD"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32" w:history="1">
            <w:r w:rsidRPr="00127120">
              <w:rPr>
                <w:rStyle w:val="ad"/>
                <w:rFonts w:ascii="Times New Roman" w:hAnsi="Times New Roman" w:cs="Times New Roman"/>
                <w:noProof/>
                <w:snapToGrid w:val="0"/>
                <w:w w:val="0"/>
              </w:rPr>
              <w:t>1.2.2</w:t>
            </w:r>
            <w:r>
              <w:rPr>
                <w:rFonts w:asciiTheme="minorHAnsi" w:eastAsiaTheme="minorEastAsia" w:hAnsiTheme="minorHAnsi" w:cstheme="minorBidi"/>
                <w:noProof/>
                <w:kern w:val="2"/>
                <w:sz w:val="21"/>
                <w:szCs w:val="22"/>
              </w:rPr>
              <w:tab/>
            </w:r>
            <w:r w:rsidRPr="00127120">
              <w:rPr>
                <w:rStyle w:val="ad"/>
                <w:noProof/>
              </w:rPr>
              <w:t>新增操作员</w:t>
            </w:r>
            <w:r>
              <w:rPr>
                <w:noProof/>
                <w:webHidden/>
              </w:rPr>
              <w:tab/>
            </w:r>
            <w:r>
              <w:rPr>
                <w:noProof/>
                <w:webHidden/>
              </w:rPr>
              <w:fldChar w:fldCharType="begin"/>
            </w:r>
            <w:r>
              <w:rPr>
                <w:noProof/>
                <w:webHidden/>
              </w:rPr>
              <w:instrText xml:space="preserve"> PAGEREF _Toc22893032 \h </w:instrText>
            </w:r>
            <w:r>
              <w:rPr>
                <w:noProof/>
                <w:webHidden/>
              </w:rPr>
            </w:r>
            <w:r>
              <w:rPr>
                <w:noProof/>
                <w:webHidden/>
              </w:rPr>
              <w:fldChar w:fldCharType="separate"/>
            </w:r>
            <w:r>
              <w:rPr>
                <w:noProof/>
                <w:webHidden/>
              </w:rPr>
              <w:t>8</w:t>
            </w:r>
            <w:r>
              <w:rPr>
                <w:noProof/>
                <w:webHidden/>
              </w:rPr>
              <w:fldChar w:fldCharType="end"/>
            </w:r>
          </w:hyperlink>
        </w:p>
        <w:p w14:paraId="18CB2915" w14:textId="28EF0B8E"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33" w:history="1">
            <w:r w:rsidRPr="00127120">
              <w:rPr>
                <w:rStyle w:val="ad"/>
                <w:rFonts w:ascii="Times New Roman" w:hAnsi="Times New Roman" w:cs="Times New Roman"/>
                <w:noProof/>
                <w:snapToGrid w:val="0"/>
                <w:w w:val="0"/>
              </w:rPr>
              <w:t>1.2.3</w:t>
            </w:r>
            <w:r>
              <w:rPr>
                <w:rFonts w:asciiTheme="minorHAnsi" w:eastAsiaTheme="minorEastAsia" w:hAnsiTheme="minorHAnsi" w:cstheme="minorBidi"/>
                <w:noProof/>
                <w:kern w:val="2"/>
                <w:sz w:val="21"/>
                <w:szCs w:val="22"/>
              </w:rPr>
              <w:tab/>
            </w:r>
            <w:r w:rsidRPr="00127120">
              <w:rPr>
                <w:rStyle w:val="ad"/>
                <w:noProof/>
              </w:rPr>
              <w:t>修改操作员</w:t>
            </w:r>
            <w:r>
              <w:rPr>
                <w:noProof/>
                <w:webHidden/>
              </w:rPr>
              <w:tab/>
            </w:r>
            <w:r>
              <w:rPr>
                <w:noProof/>
                <w:webHidden/>
              </w:rPr>
              <w:fldChar w:fldCharType="begin"/>
            </w:r>
            <w:r>
              <w:rPr>
                <w:noProof/>
                <w:webHidden/>
              </w:rPr>
              <w:instrText xml:space="preserve"> PAGEREF _Toc22893033 \h </w:instrText>
            </w:r>
            <w:r>
              <w:rPr>
                <w:noProof/>
                <w:webHidden/>
              </w:rPr>
            </w:r>
            <w:r>
              <w:rPr>
                <w:noProof/>
                <w:webHidden/>
              </w:rPr>
              <w:fldChar w:fldCharType="separate"/>
            </w:r>
            <w:r>
              <w:rPr>
                <w:noProof/>
                <w:webHidden/>
              </w:rPr>
              <w:t>10</w:t>
            </w:r>
            <w:r>
              <w:rPr>
                <w:noProof/>
                <w:webHidden/>
              </w:rPr>
              <w:fldChar w:fldCharType="end"/>
            </w:r>
          </w:hyperlink>
        </w:p>
        <w:p w14:paraId="44F3DC27" w14:textId="09A9CE47"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34" w:history="1">
            <w:r w:rsidRPr="00127120">
              <w:rPr>
                <w:rStyle w:val="ad"/>
                <w:rFonts w:ascii="Times New Roman" w:hAnsi="Times New Roman" w:cs="Times New Roman"/>
                <w:noProof/>
                <w:snapToGrid w:val="0"/>
                <w:w w:val="0"/>
              </w:rPr>
              <w:t>1.2.4</w:t>
            </w:r>
            <w:r>
              <w:rPr>
                <w:rFonts w:asciiTheme="minorHAnsi" w:eastAsiaTheme="minorEastAsia" w:hAnsiTheme="minorHAnsi" w:cstheme="minorBidi"/>
                <w:noProof/>
                <w:kern w:val="2"/>
                <w:sz w:val="21"/>
                <w:szCs w:val="22"/>
              </w:rPr>
              <w:tab/>
            </w:r>
            <w:r w:rsidRPr="00127120">
              <w:rPr>
                <w:rStyle w:val="ad"/>
                <w:noProof/>
              </w:rPr>
              <w:t>删除操作员</w:t>
            </w:r>
            <w:r>
              <w:rPr>
                <w:noProof/>
                <w:webHidden/>
              </w:rPr>
              <w:tab/>
            </w:r>
            <w:r>
              <w:rPr>
                <w:noProof/>
                <w:webHidden/>
              </w:rPr>
              <w:fldChar w:fldCharType="begin"/>
            </w:r>
            <w:r>
              <w:rPr>
                <w:noProof/>
                <w:webHidden/>
              </w:rPr>
              <w:instrText xml:space="preserve"> PAGEREF _Toc22893034 \h </w:instrText>
            </w:r>
            <w:r>
              <w:rPr>
                <w:noProof/>
                <w:webHidden/>
              </w:rPr>
            </w:r>
            <w:r>
              <w:rPr>
                <w:noProof/>
                <w:webHidden/>
              </w:rPr>
              <w:fldChar w:fldCharType="separate"/>
            </w:r>
            <w:r>
              <w:rPr>
                <w:noProof/>
                <w:webHidden/>
              </w:rPr>
              <w:t>11</w:t>
            </w:r>
            <w:r>
              <w:rPr>
                <w:noProof/>
                <w:webHidden/>
              </w:rPr>
              <w:fldChar w:fldCharType="end"/>
            </w:r>
          </w:hyperlink>
        </w:p>
        <w:p w14:paraId="5A518F9F" w14:textId="2965FECF" w:rsidR="00953832" w:rsidRDefault="00953832">
          <w:pPr>
            <w:pStyle w:val="TOC2"/>
            <w:tabs>
              <w:tab w:val="left" w:pos="1260"/>
              <w:tab w:val="right" w:pos="9060"/>
            </w:tabs>
            <w:ind w:left="480"/>
            <w:rPr>
              <w:rFonts w:asciiTheme="minorHAnsi" w:eastAsiaTheme="minorEastAsia" w:hAnsiTheme="minorHAnsi" w:cstheme="minorBidi"/>
              <w:noProof/>
              <w:kern w:val="2"/>
              <w:sz w:val="21"/>
              <w:szCs w:val="22"/>
            </w:rPr>
          </w:pPr>
          <w:hyperlink w:anchor="_Toc22893035" w:history="1">
            <w:r w:rsidRPr="00127120">
              <w:rPr>
                <w:rStyle w:val="ad"/>
                <w:rFonts w:ascii="Times New Roman" w:hAnsi="Times New Roman" w:cs="Times New Roman"/>
                <w:noProof/>
                <w:snapToGrid w:val="0"/>
                <w:w w:val="0"/>
              </w:rPr>
              <w:t>1.3</w:t>
            </w:r>
            <w:r>
              <w:rPr>
                <w:rFonts w:asciiTheme="minorHAnsi" w:eastAsiaTheme="minorEastAsia" w:hAnsiTheme="minorHAnsi" w:cstheme="minorBidi"/>
                <w:noProof/>
                <w:kern w:val="2"/>
                <w:sz w:val="21"/>
                <w:szCs w:val="22"/>
              </w:rPr>
              <w:tab/>
            </w:r>
            <w:r w:rsidRPr="00127120">
              <w:rPr>
                <w:rStyle w:val="ad"/>
                <w:noProof/>
              </w:rPr>
              <w:t>规则管理</w:t>
            </w:r>
            <w:r>
              <w:rPr>
                <w:noProof/>
                <w:webHidden/>
              </w:rPr>
              <w:tab/>
            </w:r>
            <w:r>
              <w:rPr>
                <w:noProof/>
                <w:webHidden/>
              </w:rPr>
              <w:fldChar w:fldCharType="begin"/>
            </w:r>
            <w:r>
              <w:rPr>
                <w:noProof/>
                <w:webHidden/>
              </w:rPr>
              <w:instrText xml:space="preserve"> PAGEREF _Toc22893035 \h </w:instrText>
            </w:r>
            <w:r>
              <w:rPr>
                <w:noProof/>
                <w:webHidden/>
              </w:rPr>
            </w:r>
            <w:r>
              <w:rPr>
                <w:noProof/>
                <w:webHidden/>
              </w:rPr>
              <w:fldChar w:fldCharType="separate"/>
            </w:r>
            <w:r>
              <w:rPr>
                <w:noProof/>
                <w:webHidden/>
              </w:rPr>
              <w:t>13</w:t>
            </w:r>
            <w:r>
              <w:rPr>
                <w:noProof/>
                <w:webHidden/>
              </w:rPr>
              <w:fldChar w:fldCharType="end"/>
            </w:r>
          </w:hyperlink>
        </w:p>
        <w:p w14:paraId="05FF9D3C" w14:textId="49C46F7B"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36" w:history="1">
            <w:r w:rsidRPr="00127120">
              <w:rPr>
                <w:rStyle w:val="ad"/>
                <w:rFonts w:ascii="Times New Roman" w:hAnsi="Times New Roman" w:cs="Times New Roman"/>
                <w:noProof/>
                <w:snapToGrid w:val="0"/>
                <w:w w:val="0"/>
              </w:rPr>
              <w:t>1.3.1</w:t>
            </w:r>
            <w:r>
              <w:rPr>
                <w:rFonts w:asciiTheme="minorHAnsi" w:eastAsiaTheme="minorEastAsia" w:hAnsiTheme="minorHAnsi" w:cstheme="minorBidi"/>
                <w:noProof/>
                <w:kern w:val="2"/>
                <w:sz w:val="21"/>
                <w:szCs w:val="22"/>
              </w:rPr>
              <w:tab/>
            </w:r>
            <w:r w:rsidRPr="00127120">
              <w:rPr>
                <w:rStyle w:val="ad"/>
                <w:noProof/>
              </w:rPr>
              <w:t>配置业务系统</w:t>
            </w:r>
            <w:r>
              <w:rPr>
                <w:noProof/>
                <w:webHidden/>
              </w:rPr>
              <w:tab/>
            </w:r>
            <w:r>
              <w:rPr>
                <w:noProof/>
                <w:webHidden/>
              </w:rPr>
              <w:fldChar w:fldCharType="begin"/>
            </w:r>
            <w:r>
              <w:rPr>
                <w:noProof/>
                <w:webHidden/>
              </w:rPr>
              <w:instrText xml:space="preserve"> PAGEREF _Toc22893036 \h </w:instrText>
            </w:r>
            <w:r>
              <w:rPr>
                <w:noProof/>
                <w:webHidden/>
              </w:rPr>
            </w:r>
            <w:r>
              <w:rPr>
                <w:noProof/>
                <w:webHidden/>
              </w:rPr>
              <w:fldChar w:fldCharType="separate"/>
            </w:r>
            <w:r>
              <w:rPr>
                <w:noProof/>
                <w:webHidden/>
              </w:rPr>
              <w:t>13</w:t>
            </w:r>
            <w:r>
              <w:rPr>
                <w:noProof/>
                <w:webHidden/>
              </w:rPr>
              <w:fldChar w:fldCharType="end"/>
            </w:r>
          </w:hyperlink>
        </w:p>
        <w:p w14:paraId="3A3FAB70" w14:textId="3C6D8F63"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37" w:history="1">
            <w:r w:rsidRPr="00127120">
              <w:rPr>
                <w:rStyle w:val="ad"/>
                <w:rFonts w:ascii="Times New Roman" w:hAnsi="Times New Roman" w:cs="Times New Roman"/>
                <w:noProof/>
                <w:snapToGrid w:val="0"/>
                <w:w w:val="0"/>
              </w:rPr>
              <w:t>1.3.2</w:t>
            </w:r>
            <w:r>
              <w:rPr>
                <w:rFonts w:asciiTheme="minorHAnsi" w:eastAsiaTheme="minorEastAsia" w:hAnsiTheme="minorHAnsi" w:cstheme="minorBidi"/>
                <w:noProof/>
                <w:kern w:val="2"/>
                <w:sz w:val="21"/>
                <w:szCs w:val="22"/>
              </w:rPr>
              <w:tab/>
            </w:r>
            <w:r w:rsidRPr="00127120">
              <w:rPr>
                <w:rStyle w:val="ad"/>
                <w:noProof/>
              </w:rPr>
              <w:t>配置业务模块</w:t>
            </w:r>
            <w:r>
              <w:rPr>
                <w:noProof/>
                <w:webHidden/>
              </w:rPr>
              <w:tab/>
            </w:r>
            <w:r>
              <w:rPr>
                <w:noProof/>
                <w:webHidden/>
              </w:rPr>
              <w:fldChar w:fldCharType="begin"/>
            </w:r>
            <w:r>
              <w:rPr>
                <w:noProof/>
                <w:webHidden/>
              </w:rPr>
              <w:instrText xml:space="preserve"> PAGEREF _Toc22893037 \h </w:instrText>
            </w:r>
            <w:r>
              <w:rPr>
                <w:noProof/>
                <w:webHidden/>
              </w:rPr>
            </w:r>
            <w:r>
              <w:rPr>
                <w:noProof/>
                <w:webHidden/>
              </w:rPr>
              <w:fldChar w:fldCharType="separate"/>
            </w:r>
            <w:r>
              <w:rPr>
                <w:noProof/>
                <w:webHidden/>
              </w:rPr>
              <w:t>14</w:t>
            </w:r>
            <w:r>
              <w:rPr>
                <w:noProof/>
                <w:webHidden/>
              </w:rPr>
              <w:fldChar w:fldCharType="end"/>
            </w:r>
          </w:hyperlink>
        </w:p>
        <w:p w14:paraId="37A0BAB5" w14:textId="4E611722"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38" w:history="1">
            <w:r w:rsidRPr="00127120">
              <w:rPr>
                <w:rStyle w:val="ad"/>
                <w:rFonts w:ascii="Times New Roman" w:hAnsi="Times New Roman" w:cs="Times New Roman"/>
                <w:noProof/>
                <w:snapToGrid w:val="0"/>
                <w:w w:val="0"/>
              </w:rPr>
              <w:t>1.3.3</w:t>
            </w:r>
            <w:r>
              <w:rPr>
                <w:rFonts w:asciiTheme="minorHAnsi" w:eastAsiaTheme="minorEastAsia" w:hAnsiTheme="minorHAnsi" w:cstheme="minorBidi"/>
                <w:noProof/>
                <w:kern w:val="2"/>
                <w:sz w:val="21"/>
                <w:szCs w:val="22"/>
              </w:rPr>
              <w:tab/>
            </w:r>
            <w:r w:rsidRPr="00127120">
              <w:rPr>
                <w:rStyle w:val="ad"/>
                <w:noProof/>
              </w:rPr>
              <w:t>新建规则包</w:t>
            </w:r>
            <w:r>
              <w:rPr>
                <w:noProof/>
                <w:webHidden/>
              </w:rPr>
              <w:tab/>
            </w:r>
            <w:r>
              <w:rPr>
                <w:noProof/>
                <w:webHidden/>
              </w:rPr>
              <w:fldChar w:fldCharType="begin"/>
            </w:r>
            <w:r>
              <w:rPr>
                <w:noProof/>
                <w:webHidden/>
              </w:rPr>
              <w:instrText xml:space="preserve"> PAGEREF _Toc22893038 \h </w:instrText>
            </w:r>
            <w:r>
              <w:rPr>
                <w:noProof/>
                <w:webHidden/>
              </w:rPr>
            </w:r>
            <w:r>
              <w:rPr>
                <w:noProof/>
                <w:webHidden/>
              </w:rPr>
              <w:fldChar w:fldCharType="separate"/>
            </w:r>
            <w:r>
              <w:rPr>
                <w:noProof/>
                <w:webHidden/>
              </w:rPr>
              <w:t>14</w:t>
            </w:r>
            <w:r>
              <w:rPr>
                <w:noProof/>
                <w:webHidden/>
              </w:rPr>
              <w:fldChar w:fldCharType="end"/>
            </w:r>
          </w:hyperlink>
        </w:p>
        <w:p w14:paraId="2C27957C" w14:textId="3BBCEC02"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39" w:history="1">
            <w:r w:rsidRPr="00127120">
              <w:rPr>
                <w:rStyle w:val="ad"/>
                <w:rFonts w:ascii="Times New Roman" w:hAnsi="Times New Roman" w:cs="Times New Roman"/>
                <w:noProof/>
                <w:snapToGrid w:val="0"/>
                <w:w w:val="0"/>
              </w:rPr>
              <w:t>1.3.4</w:t>
            </w:r>
            <w:r>
              <w:rPr>
                <w:rFonts w:asciiTheme="minorHAnsi" w:eastAsiaTheme="minorEastAsia" w:hAnsiTheme="minorHAnsi" w:cstheme="minorBidi"/>
                <w:noProof/>
                <w:kern w:val="2"/>
                <w:sz w:val="21"/>
                <w:szCs w:val="22"/>
              </w:rPr>
              <w:tab/>
            </w:r>
            <w:r w:rsidRPr="00127120">
              <w:rPr>
                <w:rStyle w:val="ad"/>
                <w:noProof/>
              </w:rPr>
              <w:t>新建规则</w:t>
            </w:r>
            <w:r>
              <w:rPr>
                <w:noProof/>
                <w:webHidden/>
              </w:rPr>
              <w:tab/>
            </w:r>
            <w:r>
              <w:rPr>
                <w:noProof/>
                <w:webHidden/>
              </w:rPr>
              <w:fldChar w:fldCharType="begin"/>
            </w:r>
            <w:r>
              <w:rPr>
                <w:noProof/>
                <w:webHidden/>
              </w:rPr>
              <w:instrText xml:space="preserve"> PAGEREF _Toc22893039 \h </w:instrText>
            </w:r>
            <w:r>
              <w:rPr>
                <w:noProof/>
                <w:webHidden/>
              </w:rPr>
            </w:r>
            <w:r>
              <w:rPr>
                <w:noProof/>
                <w:webHidden/>
              </w:rPr>
              <w:fldChar w:fldCharType="separate"/>
            </w:r>
            <w:r>
              <w:rPr>
                <w:noProof/>
                <w:webHidden/>
              </w:rPr>
              <w:t>15</w:t>
            </w:r>
            <w:r>
              <w:rPr>
                <w:noProof/>
                <w:webHidden/>
              </w:rPr>
              <w:fldChar w:fldCharType="end"/>
            </w:r>
          </w:hyperlink>
        </w:p>
        <w:p w14:paraId="059E86D3" w14:textId="793427D3"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40" w:history="1">
            <w:r w:rsidRPr="00127120">
              <w:rPr>
                <w:rStyle w:val="ad"/>
                <w:rFonts w:ascii="Times New Roman" w:hAnsi="Times New Roman" w:cs="Times New Roman"/>
                <w:noProof/>
                <w:snapToGrid w:val="0"/>
                <w:w w:val="0"/>
              </w:rPr>
              <w:t>1.3.5</w:t>
            </w:r>
            <w:r>
              <w:rPr>
                <w:rFonts w:asciiTheme="minorHAnsi" w:eastAsiaTheme="minorEastAsia" w:hAnsiTheme="minorHAnsi" w:cstheme="minorBidi"/>
                <w:noProof/>
                <w:kern w:val="2"/>
                <w:sz w:val="21"/>
                <w:szCs w:val="22"/>
              </w:rPr>
              <w:tab/>
            </w:r>
            <w:r w:rsidRPr="00127120">
              <w:rPr>
                <w:rStyle w:val="ad"/>
                <w:noProof/>
              </w:rPr>
              <w:t>动态搜索</w:t>
            </w:r>
            <w:r>
              <w:rPr>
                <w:noProof/>
                <w:webHidden/>
              </w:rPr>
              <w:tab/>
            </w:r>
            <w:r>
              <w:rPr>
                <w:noProof/>
                <w:webHidden/>
              </w:rPr>
              <w:fldChar w:fldCharType="begin"/>
            </w:r>
            <w:r>
              <w:rPr>
                <w:noProof/>
                <w:webHidden/>
              </w:rPr>
              <w:instrText xml:space="preserve"> PAGEREF _Toc22893040 \h </w:instrText>
            </w:r>
            <w:r>
              <w:rPr>
                <w:noProof/>
                <w:webHidden/>
              </w:rPr>
            </w:r>
            <w:r>
              <w:rPr>
                <w:noProof/>
                <w:webHidden/>
              </w:rPr>
              <w:fldChar w:fldCharType="separate"/>
            </w:r>
            <w:r>
              <w:rPr>
                <w:noProof/>
                <w:webHidden/>
              </w:rPr>
              <w:t>17</w:t>
            </w:r>
            <w:r>
              <w:rPr>
                <w:noProof/>
                <w:webHidden/>
              </w:rPr>
              <w:fldChar w:fldCharType="end"/>
            </w:r>
          </w:hyperlink>
        </w:p>
        <w:p w14:paraId="2DA6F8C9" w14:textId="3865C830"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41" w:history="1">
            <w:r w:rsidRPr="00127120">
              <w:rPr>
                <w:rStyle w:val="ad"/>
                <w:rFonts w:ascii="Times New Roman" w:hAnsi="Times New Roman" w:cs="Times New Roman"/>
                <w:noProof/>
                <w:snapToGrid w:val="0"/>
                <w:w w:val="0"/>
              </w:rPr>
              <w:t>1.3.6</w:t>
            </w:r>
            <w:r>
              <w:rPr>
                <w:rFonts w:asciiTheme="minorHAnsi" w:eastAsiaTheme="minorEastAsia" w:hAnsiTheme="minorHAnsi" w:cstheme="minorBidi"/>
                <w:noProof/>
                <w:kern w:val="2"/>
                <w:sz w:val="21"/>
                <w:szCs w:val="22"/>
              </w:rPr>
              <w:tab/>
            </w:r>
            <w:r w:rsidRPr="00127120">
              <w:rPr>
                <w:rStyle w:val="ad"/>
                <w:noProof/>
              </w:rPr>
              <w:t>规则启动/禁用</w:t>
            </w:r>
            <w:r>
              <w:rPr>
                <w:noProof/>
                <w:webHidden/>
              </w:rPr>
              <w:tab/>
            </w:r>
            <w:r>
              <w:rPr>
                <w:noProof/>
                <w:webHidden/>
              </w:rPr>
              <w:fldChar w:fldCharType="begin"/>
            </w:r>
            <w:r>
              <w:rPr>
                <w:noProof/>
                <w:webHidden/>
              </w:rPr>
              <w:instrText xml:space="preserve"> PAGEREF _Toc22893041 \h </w:instrText>
            </w:r>
            <w:r>
              <w:rPr>
                <w:noProof/>
                <w:webHidden/>
              </w:rPr>
            </w:r>
            <w:r>
              <w:rPr>
                <w:noProof/>
                <w:webHidden/>
              </w:rPr>
              <w:fldChar w:fldCharType="separate"/>
            </w:r>
            <w:r>
              <w:rPr>
                <w:noProof/>
                <w:webHidden/>
              </w:rPr>
              <w:t>18</w:t>
            </w:r>
            <w:r>
              <w:rPr>
                <w:noProof/>
                <w:webHidden/>
              </w:rPr>
              <w:fldChar w:fldCharType="end"/>
            </w:r>
          </w:hyperlink>
        </w:p>
        <w:p w14:paraId="79A31055" w14:textId="345DBE4A"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42" w:history="1">
            <w:r w:rsidRPr="00127120">
              <w:rPr>
                <w:rStyle w:val="ad"/>
                <w:rFonts w:ascii="Times New Roman" w:hAnsi="Times New Roman" w:cs="Times New Roman"/>
                <w:noProof/>
                <w:snapToGrid w:val="0"/>
                <w:w w:val="0"/>
              </w:rPr>
              <w:t>1.3.7</w:t>
            </w:r>
            <w:r>
              <w:rPr>
                <w:rFonts w:asciiTheme="minorHAnsi" w:eastAsiaTheme="minorEastAsia" w:hAnsiTheme="minorHAnsi" w:cstheme="minorBidi"/>
                <w:noProof/>
                <w:kern w:val="2"/>
                <w:sz w:val="21"/>
                <w:szCs w:val="22"/>
              </w:rPr>
              <w:tab/>
            </w:r>
            <w:r w:rsidRPr="00127120">
              <w:rPr>
                <w:rStyle w:val="ad"/>
                <w:noProof/>
              </w:rPr>
              <w:t>规则编辑</w:t>
            </w:r>
            <w:r>
              <w:rPr>
                <w:noProof/>
                <w:webHidden/>
              </w:rPr>
              <w:tab/>
            </w:r>
            <w:r>
              <w:rPr>
                <w:noProof/>
                <w:webHidden/>
              </w:rPr>
              <w:fldChar w:fldCharType="begin"/>
            </w:r>
            <w:r>
              <w:rPr>
                <w:noProof/>
                <w:webHidden/>
              </w:rPr>
              <w:instrText xml:space="preserve"> PAGEREF _Toc22893042 \h </w:instrText>
            </w:r>
            <w:r>
              <w:rPr>
                <w:noProof/>
                <w:webHidden/>
              </w:rPr>
            </w:r>
            <w:r>
              <w:rPr>
                <w:noProof/>
                <w:webHidden/>
              </w:rPr>
              <w:fldChar w:fldCharType="separate"/>
            </w:r>
            <w:r>
              <w:rPr>
                <w:noProof/>
                <w:webHidden/>
              </w:rPr>
              <w:t>19</w:t>
            </w:r>
            <w:r>
              <w:rPr>
                <w:noProof/>
                <w:webHidden/>
              </w:rPr>
              <w:fldChar w:fldCharType="end"/>
            </w:r>
          </w:hyperlink>
        </w:p>
        <w:p w14:paraId="7FB67A7F" w14:textId="7B32F4E6"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43" w:history="1">
            <w:r w:rsidRPr="00127120">
              <w:rPr>
                <w:rStyle w:val="ad"/>
                <w:rFonts w:ascii="Times New Roman" w:hAnsi="Times New Roman" w:cs="Times New Roman"/>
                <w:noProof/>
                <w:snapToGrid w:val="0"/>
                <w:w w:val="0"/>
              </w:rPr>
              <w:t>1.3.8</w:t>
            </w:r>
            <w:r>
              <w:rPr>
                <w:rFonts w:asciiTheme="minorHAnsi" w:eastAsiaTheme="minorEastAsia" w:hAnsiTheme="minorHAnsi" w:cstheme="minorBidi"/>
                <w:noProof/>
                <w:kern w:val="2"/>
                <w:sz w:val="21"/>
                <w:szCs w:val="22"/>
              </w:rPr>
              <w:tab/>
            </w:r>
            <w:r w:rsidRPr="00127120">
              <w:rPr>
                <w:rStyle w:val="ad"/>
                <w:noProof/>
              </w:rPr>
              <w:t>接口文档</w:t>
            </w:r>
            <w:r>
              <w:rPr>
                <w:noProof/>
                <w:webHidden/>
              </w:rPr>
              <w:tab/>
            </w:r>
            <w:r>
              <w:rPr>
                <w:noProof/>
                <w:webHidden/>
              </w:rPr>
              <w:fldChar w:fldCharType="begin"/>
            </w:r>
            <w:r>
              <w:rPr>
                <w:noProof/>
                <w:webHidden/>
              </w:rPr>
              <w:instrText xml:space="preserve"> PAGEREF _Toc22893043 \h </w:instrText>
            </w:r>
            <w:r>
              <w:rPr>
                <w:noProof/>
                <w:webHidden/>
              </w:rPr>
            </w:r>
            <w:r>
              <w:rPr>
                <w:noProof/>
                <w:webHidden/>
              </w:rPr>
              <w:fldChar w:fldCharType="separate"/>
            </w:r>
            <w:r>
              <w:rPr>
                <w:noProof/>
                <w:webHidden/>
              </w:rPr>
              <w:t>20</w:t>
            </w:r>
            <w:r>
              <w:rPr>
                <w:noProof/>
                <w:webHidden/>
              </w:rPr>
              <w:fldChar w:fldCharType="end"/>
            </w:r>
          </w:hyperlink>
        </w:p>
        <w:p w14:paraId="16865074" w14:textId="6B2718EB"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44" w:history="1">
            <w:r w:rsidRPr="00127120">
              <w:rPr>
                <w:rStyle w:val="ad"/>
                <w:rFonts w:ascii="Times New Roman" w:hAnsi="Times New Roman" w:cs="Times New Roman"/>
                <w:noProof/>
                <w:snapToGrid w:val="0"/>
                <w:w w:val="0"/>
              </w:rPr>
              <w:t>1.3.9</w:t>
            </w:r>
            <w:r>
              <w:rPr>
                <w:rFonts w:asciiTheme="minorHAnsi" w:eastAsiaTheme="minorEastAsia" w:hAnsiTheme="minorHAnsi" w:cstheme="minorBidi"/>
                <w:noProof/>
                <w:kern w:val="2"/>
                <w:sz w:val="21"/>
                <w:szCs w:val="22"/>
              </w:rPr>
              <w:tab/>
            </w:r>
            <w:r w:rsidRPr="00127120">
              <w:rPr>
                <w:rStyle w:val="ad"/>
                <w:noProof/>
              </w:rPr>
              <w:t>删除规则</w:t>
            </w:r>
            <w:r>
              <w:rPr>
                <w:noProof/>
                <w:webHidden/>
              </w:rPr>
              <w:tab/>
            </w:r>
            <w:r>
              <w:rPr>
                <w:noProof/>
                <w:webHidden/>
              </w:rPr>
              <w:fldChar w:fldCharType="begin"/>
            </w:r>
            <w:r>
              <w:rPr>
                <w:noProof/>
                <w:webHidden/>
              </w:rPr>
              <w:instrText xml:space="preserve"> PAGEREF _Toc22893044 \h </w:instrText>
            </w:r>
            <w:r>
              <w:rPr>
                <w:noProof/>
                <w:webHidden/>
              </w:rPr>
            </w:r>
            <w:r>
              <w:rPr>
                <w:noProof/>
                <w:webHidden/>
              </w:rPr>
              <w:fldChar w:fldCharType="separate"/>
            </w:r>
            <w:r>
              <w:rPr>
                <w:noProof/>
                <w:webHidden/>
              </w:rPr>
              <w:t>21</w:t>
            </w:r>
            <w:r>
              <w:rPr>
                <w:noProof/>
                <w:webHidden/>
              </w:rPr>
              <w:fldChar w:fldCharType="end"/>
            </w:r>
          </w:hyperlink>
        </w:p>
        <w:p w14:paraId="39C91E6D" w14:textId="3B3DAE9C"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45" w:history="1">
            <w:r w:rsidRPr="00127120">
              <w:rPr>
                <w:rStyle w:val="ad"/>
                <w:rFonts w:ascii="Times New Roman" w:hAnsi="Times New Roman" w:cs="Times New Roman"/>
                <w:noProof/>
                <w:snapToGrid w:val="0"/>
                <w:w w:val="0"/>
              </w:rPr>
              <w:t>1.3.10</w:t>
            </w:r>
            <w:r>
              <w:rPr>
                <w:rFonts w:asciiTheme="minorHAnsi" w:eastAsiaTheme="minorEastAsia" w:hAnsiTheme="minorHAnsi" w:cstheme="minorBidi"/>
                <w:noProof/>
                <w:kern w:val="2"/>
                <w:sz w:val="21"/>
                <w:szCs w:val="22"/>
              </w:rPr>
              <w:tab/>
            </w:r>
            <w:r w:rsidRPr="00127120">
              <w:rPr>
                <w:rStyle w:val="ad"/>
                <w:noProof/>
              </w:rPr>
              <w:t>新增版本</w:t>
            </w:r>
            <w:r>
              <w:rPr>
                <w:noProof/>
                <w:webHidden/>
              </w:rPr>
              <w:tab/>
            </w:r>
            <w:r>
              <w:rPr>
                <w:noProof/>
                <w:webHidden/>
              </w:rPr>
              <w:fldChar w:fldCharType="begin"/>
            </w:r>
            <w:r>
              <w:rPr>
                <w:noProof/>
                <w:webHidden/>
              </w:rPr>
              <w:instrText xml:space="preserve"> PAGEREF _Toc22893045 \h </w:instrText>
            </w:r>
            <w:r>
              <w:rPr>
                <w:noProof/>
                <w:webHidden/>
              </w:rPr>
            </w:r>
            <w:r>
              <w:rPr>
                <w:noProof/>
                <w:webHidden/>
              </w:rPr>
              <w:fldChar w:fldCharType="separate"/>
            </w:r>
            <w:r>
              <w:rPr>
                <w:noProof/>
                <w:webHidden/>
              </w:rPr>
              <w:t>22</w:t>
            </w:r>
            <w:r>
              <w:rPr>
                <w:noProof/>
                <w:webHidden/>
              </w:rPr>
              <w:fldChar w:fldCharType="end"/>
            </w:r>
          </w:hyperlink>
        </w:p>
        <w:p w14:paraId="73A0FC7C" w14:textId="1245921E"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46" w:history="1">
            <w:r w:rsidRPr="00127120">
              <w:rPr>
                <w:rStyle w:val="ad"/>
                <w:rFonts w:ascii="Times New Roman" w:hAnsi="Times New Roman" w:cs="Times New Roman"/>
                <w:noProof/>
                <w:snapToGrid w:val="0"/>
                <w:w w:val="0"/>
              </w:rPr>
              <w:t>1.3.11</w:t>
            </w:r>
            <w:r>
              <w:rPr>
                <w:rFonts w:asciiTheme="minorHAnsi" w:eastAsiaTheme="minorEastAsia" w:hAnsiTheme="minorHAnsi" w:cstheme="minorBidi"/>
                <w:noProof/>
                <w:kern w:val="2"/>
                <w:sz w:val="21"/>
                <w:szCs w:val="22"/>
              </w:rPr>
              <w:tab/>
            </w:r>
            <w:r w:rsidRPr="00127120">
              <w:rPr>
                <w:rStyle w:val="ad"/>
                <w:noProof/>
              </w:rPr>
              <w:t>复制规则</w:t>
            </w:r>
            <w:r>
              <w:rPr>
                <w:noProof/>
                <w:webHidden/>
              </w:rPr>
              <w:tab/>
            </w:r>
            <w:r>
              <w:rPr>
                <w:noProof/>
                <w:webHidden/>
              </w:rPr>
              <w:fldChar w:fldCharType="begin"/>
            </w:r>
            <w:r>
              <w:rPr>
                <w:noProof/>
                <w:webHidden/>
              </w:rPr>
              <w:instrText xml:space="preserve"> PAGEREF _Toc22893046 \h </w:instrText>
            </w:r>
            <w:r>
              <w:rPr>
                <w:noProof/>
                <w:webHidden/>
              </w:rPr>
            </w:r>
            <w:r>
              <w:rPr>
                <w:noProof/>
                <w:webHidden/>
              </w:rPr>
              <w:fldChar w:fldCharType="separate"/>
            </w:r>
            <w:r>
              <w:rPr>
                <w:noProof/>
                <w:webHidden/>
              </w:rPr>
              <w:t>22</w:t>
            </w:r>
            <w:r>
              <w:rPr>
                <w:noProof/>
                <w:webHidden/>
              </w:rPr>
              <w:fldChar w:fldCharType="end"/>
            </w:r>
          </w:hyperlink>
        </w:p>
        <w:p w14:paraId="0203066E" w14:textId="42916E69" w:rsidR="00953832" w:rsidRDefault="00953832">
          <w:pPr>
            <w:pStyle w:val="TOC2"/>
            <w:tabs>
              <w:tab w:val="left" w:pos="1260"/>
              <w:tab w:val="right" w:pos="9060"/>
            </w:tabs>
            <w:ind w:left="480"/>
            <w:rPr>
              <w:rFonts w:asciiTheme="minorHAnsi" w:eastAsiaTheme="minorEastAsia" w:hAnsiTheme="minorHAnsi" w:cstheme="minorBidi"/>
              <w:noProof/>
              <w:kern w:val="2"/>
              <w:sz w:val="21"/>
              <w:szCs w:val="22"/>
            </w:rPr>
          </w:pPr>
          <w:hyperlink w:anchor="_Toc22893047" w:history="1">
            <w:r w:rsidRPr="00127120">
              <w:rPr>
                <w:rStyle w:val="ad"/>
                <w:rFonts w:ascii="Times New Roman" w:hAnsi="Times New Roman" w:cs="Times New Roman"/>
                <w:noProof/>
                <w:snapToGrid w:val="0"/>
                <w:w w:val="0"/>
              </w:rPr>
              <w:t>1.4</w:t>
            </w:r>
            <w:r>
              <w:rPr>
                <w:rFonts w:asciiTheme="minorHAnsi" w:eastAsiaTheme="minorEastAsia" w:hAnsiTheme="minorHAnsi" w:cstheme="minorBidi"/>
                <w:noProof/>
                <w:kern w:val="2"/>
                <w:sz w:val="21"/>
                <w:szCs w:val="22"/>
              </w:rPr>
              <w:tab/>
            </w:r>
            <w:r w:rsidRPr="00127120">
              <w:rPr>
                <w:rStyle w:val="ad"/>
                <w:noProof/>
              </w:rPr>
              <w:t>规则设计器使用</w:t>
            </w:r>
            <w:r>
              <w:rPr>
                <w:noProof/>
                <w:webHidden/>
              </w:rPr>
              <w:tab/>
            </w:r>
            <w:r>
              <w:rPr>
                <w:noProof/>
                <w:webHidden/>
              </w:rPr>
              <w:fldChar w:fldCharType="begin"/>
            </w:r>
            <w:r>
              <w:rPr>
                <w:noProof/>
                <w:webHidden/>
              </w:rPr>
              <w:instrText xml:space="preserve"> PAGEREF _Toc22893047 \h </w:instrText>
            </w:r>
            <w:r>
              <w:rPr>
                <w:noProof/>
                <w:webHidden/>
              </w:rPr>
            </w:r>
            <w:r>
              <w:rPr>
                <w:noProof/>
                <w:webHidden/>
              </w:rPr>
              <w:fldChar w:fldCharType="separate"/>
            </w:r>
            <w:r>
              <w:rPr>
                <w:noProof/>
                <w:webHidden/>
              </w:rPr>
              <w:t>23</w:t>
            </w:r>
            <w:r>
              <w:rPr>
                <w:noProof/>
                <w:webHidden/>
              </w:rPr>
              <w:fldChar w:fldCharType="end"/>
            </w:r>
          </w:hyperlink>
        </w:p>
        <w:p w14:paraId="491A544C" w14:textId="7F2571D3"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48" w:history="1">
            <w:r w:rsidRPr="00127120">
              <w:rPr>
                <w:rStyle w:val="ad"/>
                <w:rFonts w:ascii="Times New Roman" w:hAnsi="Times New Roman" w:cs="Times New Roman"/>
                <w:noProof/>
                <w:snapToGrid w:val="0"/>
                <w:w w:val="0"/>
              </w:rPr>
              <w:t>1.4.1</w:t>
            </w:r>
            <w:r>
              <w:rPr>
                <w:rFonts w:asciiTheme="minorHAnsi" w:eastAsiaTheme="minorEastAsia" w:hAnsiTheme="minorHAnsi" w:cstheme="minorBidi"/>
                <w:noProof/>
                <w:kern w:val="2"/>
                <w:sz w:val="21"/>
                <w:szCs w:val="22"/>
              </w:rPr>
              <w:tab/>
            </w:r>
            <w:r w:rsidRPr="00127120">
              <w:rPr>
                <w:rStyle w:val="ad"/>
                <w:noProof/>
              </w:rPr>
              <w:t>菜单介绍</w:t>
            </w:r>
            <w:r>
              <w:rPr>
                <w:noProof/>
                <w:webHidden/>
              </w:rPr>
              <w:tab/>
            </w:r>
            <w:r>
              <w:rPr>
                <w:noProof/>
                <w:webHidden/>
              </w:rPr>
              <w:fldChar w:fldCharType="begin"/>
            </w:r>
            <w:r>
              <w:rPr>
                <w:noProof/>
                <w:webHidden/>
              </w:rPr>
              <w:instrText xml:space="preserve"> PAGEREF _Toc22893048 \h </w:instrText>
            </w:r>
            <w:r>
              <w:rPr>
                <w:noProof/>
                <w:webHidden/>
              </w:rPr>
            </w:r>
            <w:r>
              <w:rPr>
                <w:noProof/>
                <w:webHidden/>
              </w:rPr>
              <w:fldChar w:fldCharType="separate"/>
            </w:r>
            <w:r>
              <w:rPr>
                <w:noProof/>
                <w:webHidden/>
              </w:rPr>
              <w:t>23</w:t>
            </w:r>
            <w:r>
              <w:rPr>
                <w:noProof/>
                <w:webHidden/>
              </w:rPr>
              <w:fldChar w:fldCharType="end"/>
            </w:r>
          </w:hyperlink>
        </w:p>
        <w:p w14:paraId="1220B324" w14:textId="7BF0BA3A"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49" w:history="1">
            <w:r w:rsidRPr="00127120">
              <w:rPr>
                <w:rStyle w:val="ad"/>
                <w:rFonts w:ascii="Times New Roman" w:hAnsi="Times New Roman" w:cs="Times New Roman"/>
                <w:noProof/>
                <w:snapToGrid w:val="0"/>
                <w:w w:val="0"/>
              </w:rPr>
              <w:t>1.4.2</w:t>
            </w:r>
            <w:r>
              <w:rPr>
                <w:rFonts w:asciiTheme="minorHAnsi" w:eastAsiaTheme="minorEastAsia" w:hAnsiTheme="minorHAnsi" w:cstheme="minorBidi"/>
                <w:noProof/>
                <w:kern w:val="2"/>
                <w:sz w:val="21"/>
                <w:szCs w:val="22"/>
              </w:rPr>
              <w:tab/>
            </w:r>
            <w:r w:rsidRPr="00127120">
              <w:rPr>
                <w:rStyle w:val="ad"/>
                <w:noProof/>
              </w:rPr>
              <w:t>节点介绍</w:t>
            </w:r>
            <w:r>
              <w:rPr>
                <w:noProof/>
                <w:webHidden/>
              </w:rPr>
              <w:tab/>
            </w:r>
            <w:r>
              <w:rPr>
                <w:noProof/>
                <w:webHidden/>
              </w:rPr>
              <w:fldChar w:fldCharType="begin"/>
            </w:r>
            <w:r>
              <w:rPr>
                <w:noProof/>
                <w:webHidden/>
              </w:rPr>
              <w:instrText xml:space="preserve"> PAGEREF _Toc22893049 \h </w:instrText>
            </w:r>
            <w:r>
              <w:rPr>
                <w:noProof/>
                <w:webHidden/>
              </w:rPr>
            </w:r>
            <w:r>
              <w:rPr>
                <w:noProof/>
                <w:webHidden/>
              </w:rPr>
              <w:fldChar w:fldCharType="separate"/>
            </w:r>
            <w:r>
              <w:rPr>
                <w:noProof/>
                <w:webHidden/>
              </w:rPr>
              <w:t>26</w:t>
            </w:r>
            <w:r>
              <w:rPr>
                <w:noProof/>
                <w:webHidden/>
              </w:rPr>
              <w:fldChar w:fldCharType="end"/>
            </w:r>
          </w:hyperlink>
        </w:p>
        <w:p w14:paraId="0B853A28" w14:textId="71194C67"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50" w:history="1">
            <w:r w:rsidRPr="00127120">
              <w:rPr>
                <w:rStyle w:val="ad"/>
                <w:rFonts w:ascii="Times New Roman" w:hAnsi="Times New Roman" w:cs="Times New Roman"/>
                <w:noProof/>
                <w:snapToGrid w:val="0"/>
                <w:w w:val="0"/>
              </w:rPr>
              <w:t>1.4.3</w:t>
            </w:r>
            <w:r>
              <w:rPr>
                <w:rFonts w:asciiTheme="minorHAnsi" w:eastAsiaTheme="minorEastAsia" w:hAnsiTheme="minorHAnsi" w:cstheme="minorBidi"/>
                <w:noProof/>
                <w:kern w:val="2"/>
                <w:sz w:val="21"/>
                <w:szCs w:val="22"/>
              </w:rPr>
              <w:tab/>
            </w:r>
            <w:r w:rsidRPr="00127120">
              <w:rPr>
                <w:rStyle w:val="ad"/>
                <w:noProof/>
              </w:rPr>
              <w:t>节点关联</w:t>
            </w:r>
            <w:r>
              <w:rPr>
                <w:noProof/>
                <w:webHidden/>
              </w:rPr>
              <w:tab/>
            </w:r>
            <w:r>
              <w:rPr>
                <w:noProof/>
                <w:webHidden/>
              </w:rPr>
              <w:fldChar w:fldCharType="begin"/>
            </w:r>
            <w:r>
              <w:rPr>
                <w:noProof/>
                <w:webHidden/>
              </w:rPr>
              <w:instrText xml:space="preserve"> PAGEREF _Toc22893050 \h </w:instrText>
            </w:r>
            <w:r>
              <w:rPr>
                <w:noProof/>
                <w:webHidden/>
              </w:rPr>
            </w:r>
            <w:r>
              <w:rPr>
                <w:noProof/>
                <w:webHidden/>
              </w:rPr>
              <w:fldChar w:fldCharType="separate"/>
            </w:r>
            <w:r>
              <w:rPr>
                <w:noProof/>
                <w:webHidden/>
              </w:rPr>
              <w:t>31</w:t>
            </w:r>
            <w:r>
              <w:rPr>
                <w:noProof/>
                <w:webHidden/>
              </w:rPr>
              <w:fldChar w:fldCharType="end"/>
            </w:r>
          </w:hyperlink>
        </w:p>
        <w:p w14:paraId="1114CE5A" w14:textId="2ECFFC7C"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51" w:history="1">
            <w:r w:rsidRPr="00127120">
              <w:rPr>
                <w:rStyle w:val="ad"/>
                <w:rFonts w:ascii="Times New Roman" w:hAnsi="Times New Roman" w:cs="Times New Roman"/>
                <w:noProof/>
                <w:snapToGrid w:val="0"/>
                <w:w w:val="0"/>
              </w:rPr>
              <w:t>1.4.4</w:t>
            </w:r>
            <w:r>
              <w:rPr>
                <w:rFonts w:asciiTheme="minorHAnsi" w:eastAsiaTheme="minorEastAsia" w:hAnsiTheme="minorHAnsi" w:cstheme="minorBidi"/>
                <w:noProof/>
                <w:kern w:val="2"/>
                <w:sz w:val="21"/>
                <w:szCs w:val="22"/>
              </w:rPr>
              <w:tab/>
            </w:r>
            <w:r w:rsidRPr="00127120">
              <w:rPr>
                <w:rStyle w:val="ad"/>
                <w:noProof/>
              </w:rPr>
              <w:t>参数配置</w:t>
            </w:r>
            <w:r>
              <w:rPr>
                <w:noProof/>
                <w:webHidden/>
              </w:rPr>
              <w:tab/>
            </w:r>
            <w:r>
              <w:rPr>
                <w:noProof/>
                <w:webHidden/>
              </w:rPr>
              <w:fldChar w:fldCharType="begin"/>
            </w:r>
            <w:r>
              <w:rPr>
                <w:noProof/>
                <w:webHidden/>
              </w:rPr>
              <w:instrText xml:space="preserve"> PAGEREF _Toc22893051 \h </w:instrText>
            </w:r>
            <w:r>
              <w:rPr>
                <w:noProof/>
                <w:webHidden/>
              </w:rPr>
            </w:r>
            <w:r>
              <w:rPr>
                <w:noProof/>
                <w:webHidden/>
              </w:rPr>
              <w:fldChar w:fldCharType="separate"/>
            </w:r>
            <w:r>
              <w:rPr>
                <w:noProof/>
                <w:webHidden/>
              </w:rPr>
              <w:t>33</w:t>
            </w:r>
            <w:r>
              <w:rPr>
                <w:noProof/>
                <w:webHidden/>
              </w:rPr>
              <w:fldChar w:fldCharType="end"/>
            </w:r>
          </w:hyperlink>
        </w:p>
        <w:p w14:paraId="663D008D" w14:textId="7AB2B355"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52" w:history="1">
            <w:r w:rsidRPr="00127120">
              <w:rPr>
                <w:rStyle w:val="ad"/>
                <w:rFonts w:ascii="Times New Roman" w:hAnsi="Times New Roman" w:cs="Times New Roman"/>
                <w:noProof/>
                <w:snapToGrid w:val="0"/>
                <w:w w:val="0"/>
              </w:rPr>
              <w:t>1.4.5</w:t>
            </w:r>
            <w:r>
              <w:rPr>
                <w:rFonts w:asciiTheme="minorHAnsi" w:eastAsiaTheme="minorEastAsia" w:hAnsiTheme="minorHAnsi" w:cstheme="minorBidi"/>
                <w:noProof/>
                <w:kern w:val="2"/>
                <w:sz w:val="21"/>
                <w:szCs w:val="22"/>
              </w:rPr>
              <w:tab/>
            </w:r>
            <w:r w:rsidRPr="00127120">
              <w:rPr>
                <w:rStyle w:val="ad"/>
                <w:noProof/>
              </w:rPr>
              <w:t>阀值配置</w:t>
            </w:r>
            <w:r>
              <w:rPr>
                <w:noProof/>
                <w:webHidden/>
              </w:rPr>
              <w:tab/>
            </w:r>
            <w:r>
              <w:rPr>
                <w:noProof/>
                <w:webHidden/>
              </w:rPr>
              <w:fldChar w:fldCharType="begin"/>
            </w:r>
            <w:r>
              <w:rPr>
                <w:noProof/>
                <w:webHidden/>
              </w:rPr>
              <w:instrText xml:space="preserve"> PAGEREF _Toc22893052 \h </w:instrText>
            </w:r>
            <w:r>
              <w:rPr>
                <w:noProof/>
                <w:webHidden/>
              </w:rPr>
            </w:r>
            <w:r>
              <w:rPr>
                <w:noProof/>
                <w:webHidden/>
              </w:rPr>
              <w:fldChar w:fldCharType="separate"/>
            </w:r>
            <w:r>
              <w:rPr>
                <w:noProof/>
                <w:webHidden/>
              </w:rPr>
              <w:t>36</w:t>
            </w:r>
            <w:r>
              <w:rPr>
                <w:noProof/>
                <w:webHidden/>
              </w:rPr>
              <w:fldChar w:fldCharType="end"/>
            </w:r>
          </w:hyperlink>
        </w:p>
        <w:p w14:paraId="4D4B015B" w14:textId="21A6F631"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53" w:history="1">
            <w:r w:rsidRPr="00127120">
              <w:rPr>
                <w:rStyle w:val="ad"/>
                <w:rFonts w:ascii="Times New Roman" w:hAnsi="Times New Roman" w:cs="Times New Roman"/>
                <w:noProof/>
                <w:snapToGrid w:val="0"/>
                <w:w w:val="0"/>
              </w:rPr>
              <w:t>1.4.6</w:t>
            </w:r>
            <w:r>
              <w:rPr>
                <w:rFonts w:asciiTheme="minorHAnsi" w:eastAsiaTheme="minorEastAsia" w:hAnsiTheme="minorHAnsi" w:cstheme="minorBidi"/>
                <w:noProof/>
                <w:kern w:val="2"/>
                <w:sz w:val="21"/>
                <w:szCs w:val="22"/>
              </w:rPr>
              <w:tab/>
            </w:r>
            <w:r w:rsidRPr="00127120">
              <w:rPr>
                <w:rStyle w:val="ad"/>
                <w:noProof/>
              </w:rPr>
              <w:t>逻辑树规则配置</w:t>
            </w:r>
            <w:r>
              <w:rPr>
                <w:noProof/>
                <w:webHidden/>
              </w:rPr>
              <w:tab/>
            </w:r>
            <w:r>
              <w:rPr>
                <w:noProof/>
                <w:webHidden/>
              </w:rPr>
              <w:fldChar w:fldCharType="begin"/>
            </w:r>
            <w:r>
              <w:rPr>
                <w:noProof/>
                <w:webHidden/>
              </w:rPr>
              <w:instrText xml:space="preserve"> PAGEREF _Toc22893053 \h </w:instrText>
            </w:r>
            <w:r>
              <w:rPr>
                <w:noProof/>
                <w:webHidden/>
              </w:rPr>
            </w:r>
            <w:r>
              <w:rPr>
                <w:noProof/>
                <w:webHidden/>
              </w:rPr>
              <w:fldChar w:fldCharType="separate"/>
            </w:r>
            <w:r>
              <w:rPr>
                <w:noProof/>
                <w:webHidden/>
              </w:rPr>
              <w:t>38</w:t>
            </w:r>
            <w:r>
              <w:rPr>
                <w:noProof/>
                <w:webHidden/>
              </w:rPr>
              <w:fldChar w:fldCharType="end"/>
            </w:r>
          </w:hyperlink>
        </w:p>
        <w:p w14:paraId="517FDB9F" w14:textId="45914551"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54" w:history="1">
            <w:r w:rsidRPr="00127120">
              <w:rPr>
                <w:rStyle w:val="ad"/>
                <w:rFonts w:ascii="Times New Roman" w:hAnsi="Times New Roman" w:cs="Times New Roman"/>
                <w:noProof/>
                <w:snapToGrid w:val="0"/>
                <w:w w:val="0"/>
              </w:rPr>
              <w:t>1.4.7</w:t>
            </w:r>
            <w:r>
              <w:rPr>
                <w:rFonts w:asciiTheme="minorHAnsi" w:eastAsiaTheme="minorEastAsia" w:hAnsiTheme="minorHAnsi" w:cstheme="minorBidi"/>
                <w:noProof/>
                <w:kern w:val="2"/>
                <w:sz w:val="21"/>
                <w:szCs w:val="22"/>
              </w:rPr>
              <w:tab/>
            </w:r>
            <w:r w:rsidRPr="00127120">
              <w:rPr>
                <w:rStyle w:val="ad"/>
                <w:noProof/>
              </w:rPr>
              <w:t>矩阵模式规则配置</w:t>
            </w:r>
            <w:r>
              <w:rPr>
                <w:noProof/>
                <w:webHidden/>
              </w:rPr>
              <w:tab/>
            </w:r>
            <w:r>
              <w:rPr>
                <w:noProof/>
                <w:webHidden/>
              </w:rPr>
              <w:fldChar w:fldCharType="begin"/>
            </w:r>
            <w:r>
              <w:rPr>
                <w:noProof/>
                <w:webHidden/>
              </w:rPr>
              <w:instrText xml:space="preserve"> PAGEREF _Toc22893054 \h </w:instrText>
            </w:r>
            <w:r>
              <w:rPr>
                <w:noProof/>
                <w:webHidden/>
              </w:rPr>
            </w:r>
            <w:r>
              <w:rPr>
                <w:noProof/>
                <w:webHidden/>
              </w:rPr>
              <w:fldChar w:fldCharType="separate"/>
            </w:r>
            <w:r>
              <w:rPr>
                <w:noProof/>
                <w:webHidden/>
              </w:rPr>
              <w:t>40</w:t>
            </w:r>
            <w:r>
              <w:rPr>
                <w:noProof/>
                <w:webHidden/>
              </w:rPr>
              <w:fldChar w:fldCharType="end"/>
            </w:r>
          </w:hyperlink>
        </w:p>
        <w:p w14:paraId="31193B41" w14:textId="2A647A23"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55" w:history="1">
            <w:r w:rsidRPr="00127120">
              <w:rPr>
                <w:rStyle w:val="ad"/>
                <w:rFonts w:ascii="Times New Roman" w:hAnsi="Times New Roman" w:cs="Times New Roman"/>
                <w:noProof/>
                <w:snapToGrid w:val="0"/>
                <w:w w:val="0"/>
              </w:rPr>
              <w:t>1.4.8</w:t>
            </w:r>
            <w:r>
              <w:rPr>
                <w:rFonts w:asciiTheme="minorHAnsi" w:eastAsiaTheme="minorEastAsia" w:hAnsiTheme="minorHAnsi" w:cstheme="minorBidi"/>
                <w:noProof/>
                <w:kern w:val="2"/>
                <w:sz w:val="21"/>
                <w:szCs w:val="22"/>
              </w:rPr>
              <w:tab/>
            </w:r>
            <w:r w:rsidRPr="00127120">
              <w:rPr>
                <w:rStyle w:val="ad"/>
                <w:noProof/>
              </w:rPr>
              <w:t>动态模拟规则测试</w:t>
            </w:r>
            <w:r>
              <w:rPr>
                <w:noProof/>
                <w:webHidden/>
              </w:rPr>
              <w:tab/>
            </w:r>
            <w:r>
              <w:rPr>
                <w:noProof/>
                <w:webHidden/>
              </w:rPr>
              <w:fldChar w:fldCharType="begin"/>
            </w:r>
            <w:r>
              <w:rPr>
                <w:noProof/>
                <w:webHidden/>
              </w:rPr>
              <w:instrText xml:space="preserve"> PAGEREF _Toc22893055 \h </w:instrText>
            </w:r>
            <w:r>
              <w:rPr>
                <w:noProof/>
                <w:webHidden/>
              </w:rPr>
            </w:r>
            <w:r>
              <w:rPr>
                <w:noProof/>
                <w:webHidden/>
              </w:rPr>
              <w:fldChar w:fldCharType="separate"/>
            </w:r>
            <w:r>
              <w:rPr>
                <w:noProof/>
                <w:webHidden/>
              </w:rPr>
              <w:t>40</w:t>
            </w:r>
            <w:r>
              <w:rPr>
                <w:noProof/>
                <w:webHidden/>
              </w:rPr>
              <w:fldChar w:fldCharType="end"/>
            </w:r>
          </w:hyperlink>
        </w:p>
        <w:p w14:paraId="3002F3F2" w14:textId="3B23254C"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56" w:history="1">
            <w:r w:rsidRPr="00127120">
              <w:rPr>
                <w:rStyle w:val="ad"/>
                <w:rFonts w:ascii="Times New Roman" w:hAnsi="Times New Roman" w:cs="Times New Roman"/>
                <w:noProof/>
                <w:snapToGrid w:val="0"/>
                <w:w w:val="0"/>
              </w:rPr>
              <w:t>1.4.9</w:t>
            </w:r>
            <w:r>
              <w:rPr>
                <w:rFonts w:asciiTheme="minorHAnsi" w:eastAsiaTheme="minorEastAsia" w:hAnsiTheme="minorHAnsi" w:cstheme="minorBidi"/>
                <w:noProof/>
                <w:kern w:val="2"/>
                <w:sz w:val="21"/>
                <w:szCs w:val="22"/>
              </w:rPr>
              <w:tab/>
            </w:r>
            <w:r w:rsidRPr="00127120">
              <w:rPr>
                <w:rStyle w:val="ad"/>
                <w:noProof/>
              </w:rPr>
              <w:t>规则组合调用</w:t>
            </w:r>
            <w:r>
              <w:rPr>
                <w:noProof/>
                <w:webHidden/>
              </w:rPr>
              <w:tab/>
            </w:r>
            <w:r>
              <w:rPr>
                <w:noProof/>
                <w:webHidden/>
              </w:rPr>
              <w:fldChar w:fldCharType="begin"/>
            </w:r>
            <w:r>
              <w:rPr>
                <w:noProof/>
                <w:webHidden/>
              </w:rPr>
              <w:instrText xml:space="preserve"> PAGEREF _Toc22893056 \h </w:instrText>
            </w:r>
            <w:r>
              <w:rPr>
                <w:noProof/>
                <w:webHidden/>
              </w:rPr>
            </w:r>
            <w:r>
              <w:rPr>
                <w:noProof/>
                <w:webHidden/>
              </w:rPr>
              <w:fldChar w:fldCharType="separate"/>
            </w:r>
            <w:r>
              <w:rPr>
                <w:noProof/>
                <w:webHidden/>
              </w:rPr>
              <w:t>41</w:t>
            </w:r>
            <w:r>
              <w:rPr>
                <w:noProof/>
                <w:webHidden/>
              </w:rPr>
              <w:fldChar w:fldCharType="end"/>
            </w:r>
          </w:hyperlink>
        </w:p>
        <w:p w14:paraId="7C5561C1" w14:textId="74A0491D"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57" w:history="1">
            <w:r w:rsidRPr="00127120">
              <w:rPr>
                <w:rStyle w:val="ad"/>
                <w:rFonts w:ascii="Times New Roman" w:hAnsi="Times New Roman" w:cs="Times New Roman"/>
                <w:noProof/>
                <w:snapToGrid w:val="0"/>
                <w:w w:val="0"/>
              </w:rPr>
              <w:t>1.4.10</w:t>
            </w:r>
            <w:r>
              <w:rPr>
                <w:rFonts w:asciiTheme="minorHAnsi" w:eastAsiaTheme="minorEastAsia" w:hAnsiTheme="minorHAnsi" w:cstheme="minorBidi"/>
                <w:noProof/>
                <w:kern w:val="2"/>
                <w:sz w:val="21"/>
                <w:szCs w:val="22"/>
              </w:rPr>
              <w:tab/>
            </w:r>
            <w:r w:rsidRPr="00127120">
              <w:rPr>
                <w:rStyle w:val="ad"/>
                <w:noProof/>
              </w:rPr>
              <w:t>业务详设本地化</w:t>
            </w:r>
            <w:r>
              <w:rPr>
                <w:noProof/>
                <w:webHidden/>
              </w:rPr>
              <w:tab/>
            </w:r>
            <w:r>
              <w:rPr>
                <w:noProof/>
                <w:webHidden/>
              </w:rPr>
              <w:fldChar w:fldCharType="begin"/>
            </w:r>
            <w:r>
              <w:rPr>
                <w:noProof/>
                <w:webHidden/>
              </w:rPr>
              <w:instrText xml:space="preserve"> PAGEREF _Toc22893057 \h </w:instrText>
            </w:r>
            <w:r>
              <w:rPr>
                <w:noProof/>
                <w:webHidden/>
              </w:rPr>
            </w:r>
            <w:r>
              <w:rPr>
                <w:noProof/>
                <w:webHidden/>
              </w:rPr>
              <w:fldChar w:fldCharType="separate"/>
            </w:r>
            <w:r>
              <w:rPr>
                <w:noProof/>
                <w:webHidden/>
              </w:rPr>
              <w:t>41</w:t>
            </w:r>
            <w:r>
              <w:rPr>
                <w:noProof/>
                <w:webHidden/>
              </w:rPr>
              <w:fldChar w:fldCharType="end"/>
            </w:r>
          </w:hyperlink>
        </w:p>
        <w:p w14:paraId="729416F5" w14:textId="19772E2D"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58" w:history="1">
            <w:r w:rsidRPr="00127120">
              <w:rPr>
                <w:rStyle w:val="ad"/>
                <w:rFonts w:ascii="Times New Roman" w:hAnsi="Times New Roman" w:cs="Times New Roman"/>
                <w:noProof/>
                <w:snapToGrid w:val="0"/>
                <w:w w:val="0"/>
              </w:rPr>
              <w:t>1.4.11</w:t>
            </w:r>
            <w:r>
              <w:rPr>
                <w:rFonts w:asciiTheme="minorHAnsi" w:eastAsiaTheme="minorEastAsia" w:hAnsiTheme="minorHAnsi" w:cstheme="minorBidi"/>
                <w:noProof/>
                <w:kern w:val="2"/>
                <w:sz w:val="21"/>
                <w:szCs w:val="22"/>
              </w:rPr>
              <w:tab/>
            </w:r>
            <w:r w:rsidRPr="00127120">
              <w:rPr>
                <w:rStyle w:val="ad"/>
                <w:noProof/>
              </w:rPr>
              <w:t>规则版本控制</w:t>
            </w:r>
            <w:r>
              <w:rPr>
                <w:noProof/>
                <w:webHidden/>
              </w:rPr>
              <w:tab/>
            </w:r>
            <w:r>
              <w:rPr>
                <w:noProof/>
                <w:webHidden/>
              </w:rPr>
              <w:fldChar w:fldCharType="begin"/>
            </w:r>
            <w:r>
              <w:rPr>
                <w:noProof/>
                <w:webHidden/>
              </w:rPr>
              <w:instrText xml:space="preserve"> PAGEREF _Toc22893058 \h </w:instrText>
            </w:r>
            <w:r>
              <w:rPr>
                <w:noProof/>
                <w:webHidden/>
              </w:rPr>
            </w:r>
            <w:r>
              <w:rPr>
                <w:noProof/>
                <w:webHidden/>
              </w:rPr>
              <w:fldChar w:fldCharType="separate"/>
            </w:r>
            <w:r>
              <w:rPr>
                <w:noProof/>
                <w:webHidden/>
              </w:rPr>
              <w:t>41</w:t>
            </w:r>
            <w:r>
              <w:rPr>
                <w:noProof/>
                <w:webHidden/>
              </w:rPr>
              <w:fldChar w:fldCharType="end"/>
            </w:r>
          </w:hyperlink>
        </w:p>
        <w:p w14:paraId="364199EF" w14:textId="77B12066"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59" w:history="1">
            <w:r w:rsidRPr="00127120">
              <w:rPr>
                <w:rStyle w:val="ad"/>
                <w:rFonts w:ascii="Times New Roman" w:hAnsi="Times New Roman" w:cs="Times New Roman"/>
                <w:noProof/>
                <w:snapToGrid w:val="0"/>
                <w:w w:val="0"/>
              </w:rPr>
              <w:t>1.4.12</w:t>
            </w:r>
            <w:r>
              <w:rPr>
                <w:rFonts w:asciiTheme="minorHAnsi" w:eastAsiaTheme="minorEastAsia" w:hAnsiTheme="minorHAnsi" w:cstheme="minorBidi"/>
                <w:noProof/>
                <w:kern w:val="2"/>
                <w:sz w:val="21"/>
                <w:szCs w:val="22"/>
              </w:rPr>
              <w:tab/>
            </w:r>
            <w:r w:rsidRPr="00127120">
              <w:rPr>
                <w:rStyle w:val="ad"/>
                <w:noProof/>
              </w:rPr>
              <w:t>规则参数管理</w:t>
            </w:r>
            <w:r>
              <w:rPr>
                <w:noProof/>
                <w:webHidden/>
              </w:rPr>
              <w:tab/>
            </w:r>
            <w:r>
              <w:rPr>
                <w:noProof/>
                <w:webHidden/>
              </w:rPr>
              <w:fldChar w:fldCharType="begin"/>
            </w:r>
            <w:r>
              <w:rPr>
                <w:noProof/>
                <w:webHidden/>
              </w:rPr>
              <w:instrText xml:space="preserve"> PAGEREF _Toc22893059 \h </w:instrText>
            </w:r>
            <w:r>
              <w:rPr>
                <w:noProof/>
                <w:webHidden/>
              </w:rPr>
            </w:r>
            <w:r>
              <w:rPr>
                <w:noProof/>
                <w:webHidden/>
              </w:rPr>
              <w:fldChar w:fldCharType="separate"/>
            </w:r>
            <w:r>
              <w:rPr>
                <w:noProof/>
                <w:webHidden/>
              </w:rPr>
              <w:t>42</w:t>
            </w:r>
            <w:r>
              <w:rPr>
                <w:noProof/>
                <w:webHidden/>
              </w:rPr>
              <w:fldChar w:fldCharType="end"/>
            </w:r>
          </w:hyperlink>
        </w:p>
        <w:p w14:paraId="0DBB3314" w14:textId="28DA09B6"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60" w:history="1">
            <w:r w:rsidRPr="00127120">
              <w:rPr>
                <w:rStyle w:val="ad"/>
                <w:rFonts w:ascii="Times New Roman" w:hAnsi="Times New Roman" w:cs="Times New Roman"/>
                <w:noProof/>
                <w:snapToGrid w:val="0"/>
                <w:w w:val="0"/>
              </w:rPr>
              <w:t>1.4.13</w:t>
            </w:r>
            <w:r>
              <w:rPr>
                <w:rFonts w:asciiTheme="minorHAnsi" w:eastAsiaTheme="minorEastAsia" w:hAnsiTheme="minorHAnsi" w:cstheme="minorBidi"/>
                <w:noProof/>
                <w:kern w:val="2"/>
                <w:sz w:val="21"/>
                <w:szCs w:val="22"/>
              </w:rPr>
              <w:tab/>
            </w:r>
            <w:r w:rsidRPr="00127120">
              <w:rPr>
                <w:rStyle w:val="ad"/>
                <w:noProof/>
              </w:rPr>
              <w:t>业务阀值管理</w:t>
            </w:r>
            <w:r>
              <w:rPr>
                <w:noProof/>
                <w:webHidden/>
              </w:rPr>
              <w:tab/>
            </w:r>
            <w:r>
              <w:rPr>
                <w:noProof/>
                <w:webHidden/>
              </w:rPr>
              <w:fldChar w:fldCharType="begin"/>
            </w:r>
            <w:r>
              <w:rPr>
                <w:noProof/>
                <w:webHidden/>
              </w:rPr>
              <w:instrText xml:space="preserve"> PAGEREF _Toc22893060 \h </w:instrText>
            </w:r>
            <w:r>
              <w:rPr>
                <w:noProof/>
                <w:webHidden/>
              </w:rPr>
            </w:r>
            <w:r>
              <w:rPr>
                <w:noProof/>
                <w:webHidden/>
              </w:rPr>
              <w:fldChar w:fldCharType="separate"/>
            </w:r>
            <w:r>
              <w:rPr>
                <w:noProof/>
                <w:webHidden/>
              </w:rPr>
              <w:t>42</w:t>
            </w:r>
            <w:r>
              <w:rPr>
                <w:noProof/>
                <w:webHidden/>
              </w:rPr>
              <w:fldChar w:fldCharType="end"/>
            </w:r>
          </w:hyperlink>
        </w:p>
        <w:p w14:paraId="61A34428" w14:textId="6183715F"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61" w:history="1">
            <w:r w:rsidRPr="00127120">
              <w:rPr>
                <w:rStyle w:val="ad"/>
                <w:rFonts w:ascii="Times New Roman" w:hAnsi="Times New Roman" w:cs="Times New Roman"/>
                <w:noProof/>
                <w:snapToGrid w:val="0"/>
                <w:w w:val="0"/>
              </w:rPr>
              <w:t>1.4.14</w:t>
            </w:r>
            <w:r>
              <w:rPr>
                <w:rFonts w:asciiTheme="minorHAnsi" w:eastAsiaTheme="minorEastAsia" w:hAnsiTheme="minorHAnsi" w:cstheme="minorBidi"/>
                <w:noProof/>
                <w:kern w:val="2"/>
                <w:sz w:val="21"/>
                <w:szCs w:val="22"/>
              </w:rPr>
              <w:tab/>
            </w:r>
            <w:r w:rsidRPr="00127120">
              <w:rPr>
                <w:rStyle w:val="ad"/>
                <w:noProof/>
              </w:rPr>
              <w:t>自定义函数管理</w:t>
            </w:r>
            <w:r>
              <w:rPr>
                <w:noProof/>
                <w:webHidden/>
              </w:rPr>
              <w:tab/>
            </w:r>
            <w:r>
              <w:rPr>
                <w:noProof/>
                <w:webHidden/>
              </w:rPr>
              <w:fldChar w:fldCharType="begin"/>
            </w:r>
            <w:r>
              <w:rPr>
                <w:noProof/>
                <w:webHidden/>
              </w:rPr>
              <w:instrText xml:space="preserve"> PAGEREF _Toc22893061 \h </w:instrText>
            </w:r>
            <w:r>
              <w:rPr>
                <w:noProof/>
                <w:webHidden/>
              </w:rPr>
            </w:r>
            <w:r>
              <w:rPr>
                <w:noProof/>
                <w:webHidden/>
              </w:rPr>
              <w:fldChar w:fldCharType="separate"/>
            </w:r>
            <w:r>
              <w:rPr>
                <w:noProof/>
                <w:webHidden/>
              </w:rPr>
              <w:t>42</w:t>
            </w:r>
            <w:r>
              <w:rPr>
                <w:noProof/>
                <w:webHidden/>
              </w:rPr>
              <w:fldChar w:fldCharType="end"/>
            </w:r>
          </w:hyperlink>
        </w:p>
        <w:p w14:paraId="4F7A8DB8" w14:textId="7106310E" w:rsidR="00953832" w:rsidRDefault="00953832">
          <w:pPr>
            <w:pStyle w:val="TOC2"/>
            <w:tabs>
              <w:tab w:val="left" w:pos="1260"/>
              <w:tab w:val="right" w:pos="9060"/>
            </w:tabs>
            <w:ind w:left="480"/>
            <w:rPr>
              <w:rFonts w:asciiTheme="minorHAnsi" w:eastAsiaTheme="minorEastAsia" w:hAnsiTheme="minorHAnsi" w:cstheme="minorBidi"/>
              <w:noProof/>
              <w:kern w:val="2"/>
              <w:sz w:val="21"/>
              <w:szCs w:val="22"/>
            </w:rPr>
          </w:pPr>
          <w:hyperlink w:anchor="_Toc22893062" w:history="1">
            <w:r w:rsidRPr="00127120">
              <w:rPr>
                <w:rStyle w:val="ad"/>
                <w:rFonts w:ascii="Times New Roman" w:hAnsi="Times New Roman" w:cs="Times New Roman"/>
                <w:noProof/>
                <w:snapToGrid w:val="0"/>
                <w:w w:val="0"/>
              </w:rPr>
              <w:t>1.5</w:t>
            </w:r>
            <w:r>
              <w:rPr>
                <w:rFonts w:asciiTheme="minorHAnsi" w:eastAsiaTheme="minorEastAsia" w:hAnsiTheme="minorHAnsi" w:cstheme="minorBidi"/>
                <w:noProof/>
                <w:kern w:val="2"/>
                <w:sz w:val="21"/>
                <w:szCs w:val="22"/>
              </w:rPr>
              <w:tab/>
            </w:r>
            <w:r w:rsidRPr="00127120">
              <w:rPr>
                <w:rStyle w:val="ad"/>
                <w:noProof/>
              </w:rPr>
              <w:t>规则调用日志</w:t>
            </w:r>
            <w:r>
              <w:rPr>
                <w:noProof/>
                <w:webHidden/>
              </w:rPr>
              <w:tab/>
            </w:r>
            <w:r>
              <w:rPr>
                <w:noProof/>
                <w:webHidden/>
              </w:rPr>
              <w:fldChar w:fldCharType="begin"/>
            </w:r>
            <w:r>
              <w:rPr>
                <w:noProof/>
                <w:webHidden/>
              </w:rPr>
              <w:instrText xml:space="preserve"> PAGEREF _Toc22893062 \h </w:instrText>
            </w:r>
            <w:r>
              <w:rPr>
                <w:noProof/>
                <w:webHidden/>
              </w:rPr>
            </w:r>
            <w:r>
              <w:rPr>
                <w:noProof/>
                <w:webHidden/>
              </w:rPr>
              <w:fldChar w:fldCharType="separate"/>
            </w:r>
            <w:r>
              <w:rPr>
                <w:noProof/>
                <w:webHidden/>
              </w:rPr>
              <w:t>42</w:t>
            </w:r>
            <w:r>
              <w:rPr>
                <w:noProof/>
                <w:webHidden/>
              </w:rPr>
              <w:fldChar w:fldCharType="end"/>
            </w:r>
          </w:hyperlink>
        </w:p>
        <w:p w14:paraId="2B9BA7DB" w14:textId="3E1F2258"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63" w:history="1">
            <w:r w:rsidRPr="00127120">
              <w:rPr>
                <w:rStyle w:val="ad"/>
                <w:rFonts w:ascii="Times New Roman" w:hAnsi="Times New Roman" w:cs="Times New Roman"/>
                <w:noProof/>
                <w:snapToGrid w:val="0"/>
                <w:w w:val="0"/>
              </w:rPr>
              <w:t>1.5.1</w:t>
            </w:r>
            <w:r>
              <w:rPr>
                <w:rFonts w:asciiTheme="minorHAnsi" w:eastAsiaTheme="minorEastAsia" w:hAnsiTheme="minorHAnsi" w:cstheme="minorBidi"/>
                <w:noProof/>
                <w:kern w:val="2"/>
                <w:sz w:val="21"/>
                <w:szCs w:val="22"/>
              </w:rPr>
              <w:tab/>
            </w:r>
            <w:r w:rsidRPr="00127120">
              <w:rPr>
                <w:rStyle w:val="ad"/>
                <w:noProof/>
              </w:rPr>
              <w:t>调用列表</w:t>
            </w:r>
            <w:r>
              <w:rPr>
                <w:noProof/>
                <w:webHidden/>
              </w:rPr>
              <w:tab/>
            </w:r>
            <w:r>
              <w:rPr>
                <w:noProof/>
                <w:webHidden/>
              </w:rPr>
              <w:fldChar w:fldCharType="begin"/>
            </w:r>
            <w:r>
              <w:rPr>
                <w:noProof/>
                <w:webHidden/>
              </w:rPr>
              <w:instrText xml:space="preserve"> PAGEREF _Toc22893063 \h </w:instrText>
            </w:r>
            <w:r>
              <w:rPr>
                <w:noProof/>
                <w:webHidden/>
              </w:rPr>
            </w:r>
            <w:r>
              <w:rPr>
                <w:noProof/>
                <w:webHidden/>
              </w:rPr>
              <w:fldChar w:fldCharType="separate"/>
            </w:r>
            <w:r>
              <w:rPr>
                <w:noProof/>
                <w:webHidden/>
              </w:rPr>
              <w:t>42</w:t>
            </w:r>
            <w:r>
              <w:rPr>
                <w:noProof/>
                <w:webHidden/>
              </w:rPr>
              <w:fldChar w:fldCharType="end"/>
            </w:r>
          </w:hyperlink>
        </w:p>
        <w:p w14:paraId="0D835880" w14:textId="36E4030F"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64" w:history="1">
            <w:r w:rsidRPr="00127120">
              <w:rPr>
                <w:rStyle w:val="ad"/>
                <w:rFonts w:ascii="Times New Roman" w:hAnsi="Times New Roman" w:cs="Times New Roman"/>
                <w:noProof/>
                <w:snapToGrid w:val="0"/>
                <w:w w:val="0"/>
              </w:rPr>
              <w:t>1.5.2</w:t>
            </w:r>
            <w:r>
              <w:rPr>
                <w:rFonts w:asciiTheme="minorHAnsi" w:eastAsiaTheme="minorEastAsia" w:hAnsiTheme="minorHAnsi" w:cstheme="minorBidi"/>
                <w:noProof/>
                <w:kern w:val="2"/>
                <w:sz w:val="21"/>
                <w:szCs w:val="22"/>
              </w:rPr>
              <w:tab/>
            </w:r>
            <w:r w:rsidRPr="00127120">
              <w:rPr>
                <w:rStyle w:val="ad"/>
                <w:noProof/>
              </w:rPr>
              <w:t>请求参数</w:t>
            </w:r>
            <w:r>
              <w:rPr>
                <w:noProof/>
                <w:webHidden/>
              </w:rPr>
              <w:tab/>
            </w:r>
            <w:r>
              <w:rPr>
                <w:noProof/>
                <w:webHidden/>
              </w:rPr>
              <w:fldChar w:fldCharType="begin"/>
            </w:r>
            <w:r>
              <w:rPr>
                <w:noProof/>
                <w:webHidden/>
              </w:rPr>
              <w:instrText xml:space="preserve"> PAGEREF _Toc22893064 \h </w:instrText>
            </w:r>
            <w:r>
              <w:rPr>
                <w:noProof/>
                <w:webHidden/>
              </w:rPr>
            </w:r>
            <w:r>
              <w:rPr>
                <w:noProof/>
                <w:webHidden/>
              </w:rPr>
              <w:fldChar w:fldCharType="separate"/>
            </w:r>
            <w:r>
              <w:rPr>
                <w:noProof/>
                <w:webHidden/>
              </w:rPr>
              <w:t>43</w:t>
            </w:r>
            <w:r>
              <w:rPr>
                <w:noProof/>
                <w:webHidden/>
              </w:rPr>
              <w:fldChar w:fldCharType="end"/>
            </w:r>
          </w:hyperlink>
        </w:p>
        <w:p w14:paraId="02E6D51C" w14:textId="29280AB7"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65" w:history="1">
            <w:r w:rsidRPr="00127120">
              <w:rPr>
                <w:rStyle w:val="ad"/>
                <w:rFonts w:ascii="Times New Roman" w:hAnsi="Times New Roman" w:cs="Times New Roman"/>
                <w:noProof/>
                <w:snapToGrid w:val="0"/>
                <w:w w:val="0"/>
              </w:rPr>
              <w:t>1.5.3</w:t>
            </w:r>
            <w:r>
              <w:rPr>
                <w:rFonts w:asciiTheme="minorHAnsi" w:eastAsiaTheme="minorEastAsia" w:hAnsiTheme="minorHAnsi" w:cstheme="minorBidi"/>
                <w:noProof/>
                <w:kern w:val="2"/>
                <w:sz w:val="21"/>
                <w:szCs w:val="22"/>
              </w:rPr>
              <w:tab/>
            </w:r>
            <w:r w:rsidRPr="00127120">
              <w:rPr>
                <w:rStyle w:val="ad"/>
                <w:noProof/>
              </w:rPr>
              <w:t>响应参数</w:t>
            </w:r>
            <w:r>
              <w:rPr>
                <w:noProof/>
                <w:webHidden/>
              </w:rPr>
              <w:tab/>
            </w:r>
            <w:r>
              <w:rPr>
                <w:noProof/>
                <w:webHidden/>
              </w:rPr>
              <w:fldChar w:fldCharType="begin"/>
            </w:r>
            <w:r>
              <w:rPr>
                <w:noProof/>
                <w:webHidden/>
              </w:rPr>
              <w:instrText xml:space="preserve"> PAGEREF _Toc22893065 \h </w:instrText>
            </w:r>
            <w:r>
              <w:rPr>
                <w:noProof/>
                <w:webHidden/>
              </w:rPr>
            </w:r>
            <w:r>
              <w:rPr>
                <w:noProof/>
                <w:webHidden/>
              </w:rPr>
              <w:fldChar w:fldCharType="separate"/>
            </w:r>
            <w:r>
              <w:rPr>
                <w:noProof/>
                <w:webHidden/>
              </w:rPr>
              <w:t>43</w:t>
            </w:r>
            <w:r>
              <w:rPr>
                <w:noProof/>
                <w:webHidden/>
              </w:rPr>
              <w:fldChar w:fldCharType="end"/>
            </w:r>
          </w:hyperlink>
        </w:p>
        <w:p w14:paraId="6C8A45E5" w14:textId="3BCA5478"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66" w:history="1">
            <w:r w:rsidRPr="00127120">
              <w:rPr>
                <w:rStyle w:val="ad"/>
                <w:rFonts w:ascii="Times New Roman" w:hAnsi="Times New Roman" w:cs="Times New Roman"/>
                <w:noProof/>
                <w:snapToGrid w:val="0"/>
                <w:w w:val="0"/>
              </w:rPr>
              <w:t>1.5.4</w:t>
            </w:r>
            <w:r>
              <w:rPr>
                <w:rFonts w:asciiTheme="minorHAnsi" w:eastAsiaTheme="minorEastAsia" w:hAnsiTheme="minorHAnsi" w:cstheme="minorBidi"/>
                <w:noProof/>
                <w:kern w:val="2"/>
                <w:sz w:val="21"/>
                <w:szCs w:val="22"/>
              </w:rPr>
              <w:tab/>
            </w:r>
            <w:r w:rsidRPr="00127120">
              <w:rPr>
                <w:rStyle w:val="ad"/>
                <w:noProof/>
              </w:rPr>
              <w:t>动态搜索</w:t>
            </w:r>
            <w:r>
              <w:rPr>
                <w:noProof/>
                <w:webHidden/>
              </w:rPr>
              <w:tab/>
            </w:r>
            <w:r>
              <w:rPr>
                <w:noProof/>
                <w:webHidden/>
              </w:rPr>
              <w:fldChar w:fldCharType="begin"/>
            </w:r>
            <w:r>
              <w:rPr>
                <w:noProof/>
                <w:webHidden/>
              </w:rPr>
              <w:instrText xml:space="preserve"> PAGEREF _Toc22893066 \h </w:instrText>
            </w:r>
            <w:r>
              <w:rPr>
                <w:noProof/>
                <w:webHidden/>
              </w:rPr>
            </w:r>
            <w:r>
              <w:rPr>
                <w:noProof/>
                <w:webHidden/>
              </w:rPr>
              <w:fldChar w:fldCharType="separate"/>
            </w:r>
            <w:r>
              <w:rPr>
                <w:noProof/>
                <w:webHidden/>
              </w:rPr>
              <w:t>44</w:t>
            </w:r>
            <w:r>
              <w:rPr>
                <w:noProof/>
                <w:webHidden/>
              </w:rPr>
              <w:fldChar w:fldCharType="end"/>
            </w:r>
          </w:hyperlink>
        </w:p>
        <w:p w14:paraId="0FA86147" w14:textId="6CAF0806" w:rsidR="00953832" w:rsidRDefault="00953832">
          <w:pPr>
            <w:pStyle w:val="TOC2"/>
            <w:tabs>
              <w:tab w:val="left" w:pos="1260"/>
              <w:tab w:val="right" w:pos="9060"/>
            </w:tabs>
            <w:ind w:left="480"/>
            <w:rPr>
              <w:rFonts w:asciiTheme="minorHAnsi" w:eastAsiaTheme="minorEastAsia" w:hAnsiTheme="minorHAnsi" w:cstheme="minorBidi"/>
              <w:noProof/>
              <w:kern w:val="2"/>
              <w:sz w:val="21"/>
              <w:szCs w:val="22"/>
            </w:rPr>
          </w:pPr>
          <w:hyperlink w:anchor="_Toc22893067" w:history="1">
            <w:r w:rsidRPr="00127120">
              <w:rPr>
                <w:rStyle w:val="ad"/>
                <w:rFonts w:ascii="Times New Roman" w:hAnsi="Times New Roman" w:cs="Times New Roman"/>
                <w:noProof/>
                <w:snapToGrid w:val="0"/>
                <w:w w:val="0"/>
              </w:rPr>
              <w:t>1.6</w:t>
            </w:r>
            <w:r>
              <w:rPr>
                <w:rFonts w:asciiTheme="minorHAnsi" w:eastAsiaTheme="minorEastAsia" w:hAnsiTheme="minorHAnsi" w:cstheme="minorBidi"/>
                <w:noProof/>
                <w:kern w:val="2"/>
                <w:sz w:val="21"/>
                <w:szCs w:val="22"/>
              </w:rPr>
              <w:tab/>
            </w:r>
            <w:r w:rsidRPr="00127120">
              <w:rPr>
                <w:rStyle w:val="ad"/>
                <w:noProof/>
              </w:rPr>
              <w:t>接口说明</w:t>
            </w:r>
            <w:r>
              <w:rPr>
                <w:noProof/>
                <w:webHidden/>
              </w:rPr>
              <w:tab/>
            </w:r>
            <w:r>
              <w:rPr>
                <w:noProof/>
                <w:webHidden/>
              </w:rPr>
              <w:fldChar w:fldCharType="begin"/>
            </w:r>
            <w:r>
              <w:rPr>
                <w:noProof/>
                <w:webHidden/>
              </w:rPr>
              <w:instrText xml:space="preserve"> PAGEREF _Toc22893067 \h </w:instrText>
            </w:r>
            <w:r>
              <w:rPr>
                <w:noProof/>
                <w:webHidden/>
              </w:rPr>
            </w:r>
            <w:r>
              <w:rPr>
                <w:noProof/>
                <w:webHidden/>
              </w:rPr>
              <w:fldChar w:fldCharType="separate"/>
            </w:r>
            <w:r>
              <w:rPr>
                <w:noProof/>
                <w:webHidden/>
              </w:rPr>
              <w:t>44</w:t>
            </w:r>
            <w:r>
              <w:rPr>
                <w:noProof/>
                <w:webHidden/>
              </w:rPr>
              <w:fldChar w:fldCharType="end"/>
            </w:r>
          </w:hyperlink>
        </w:p>
        <w:p w14:paraId="49A88761" w14:textId="2BE67E34"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68" w:history="1">
            <w:r w:rsidRPr="00127120">
              <w:rPr>
                <w:rStyle w:val="ad"/>
                <w:rFonts w:ascii="Times New Roman" w:hAnsi="Times New Roman" w:cs="Times New Roman"/>
                <w:noProof/>
                <w:snapToGrid w:val="0"/>
                <w:w w:val="0"/>
              </w:rPr>
              <w:t>1.6.1</w:t>
            </w:r>
            <w:r>
              <w:rPr>
                <w:rFonts w:asciiTheme="minorHAnsi" w:eastAsiaTheme="minorEastAsia" w:hAnsiTheme="minorHAnsi" w:cstheme="minorBidi"/>
                <w:noProof/>
                <w:kern w:val="2"/>
                <w:sz w:val="21"/>
                <w:szCs w:val="22"/>
              </w:rPr>
              <w:tab/>
            </w:r>
            <w:r w:rsidRPr="00127120">
              <w:rPr>
                <w:rStyle w:val="ad"/>
                <w:noProof/>
              </w:rPr>
              <w:t>Hessian接口</w:t>
            </w:r>
            <w:r>
              <w:rPr>
                <w:noProof/>
                <w:webHidden/>
              </w:rPr>
              <w:tab/>
            </w:r>
            <w:r>
              <w:rPr>
                <w:noProof/>
                <w:webHidden/>
              </w:rPr>
              <w:fldChar w:fldCharType="begin"/>
            </w:r>
            <w:r>
              <w:rPr>
                <w:noProof/>
                <w:webHidden/>
              </w:rPr>
              <w:instrText xml:space="preserve"> PAGEREF _Toc22893068 \h </w:instrText>
            </w:r>
            <w:r>
              <w:rPr>
                <w:noProof/>
                <w:webHidden/>
              </w:rPr>
            </w:r>
            <w:r>
              <w:rPr>
                <w:noProof/>
                <w:webHidden/>
              </w:rPr>
              <w:fldChar w:fldCharType="separate"/>
            </w:r>
            <w:r>
              <w:rPr>
                <w:noProof/>
                <w:webHidden/>
              </w:rPr>
              <w:t>44</w:t>
            </w:r>
            <w:r>
              <w:rPr>
                <w:noProof/>
                <w:webHidden/>
              </w:rPr>
              <w:fldChar w:fldCharType="end"/>
            </w:r>
          </w:hyperlink>
        </w:p>
        <w:p w14:paraId="615E82FB" w14:textId="39D1C192"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69" w:history="1">
            <w:r w:rsidRPr="00127120">
              <w:rPr>
                <w:rStyle w:val="ad"/>
                <w:rFonts w:ascii="Times New Roman" w:hAnsi="Times New Roman" w:cs="Times New Roman"/>
                <w:noProof/>
                <w:snapToGrid w:val="0"/>
                <w:w w:val="0"/>
              </w:rPr>
              <w:t>1.6.2</w:t>
            </w:r>
            <w:r>
              <w:rPr>
                <w:rFonts w:asciiTheme="minorHAnsi" w:eastAsiaTheme="minorEastAsia" w:hAnsiTheme="minorHAnsi" w:cstheme="minorBidi"/>
                <w:noProof/>
                <w:kern w:val="2"/>
                <w:sz w:val="21"/>
                <w:szCs w:val="22"/>
              </w:rPr>
              <w:tab/>
            </w:r>
            <w:r w:rsidRPr="00127120">
              <w:rPr>
                <w:rStyle w:val="ad"/>
                <w:noProof/>
              </w:rPr>
              <w:t>WebService接口</w:t>
            </w:r>
            <w:r>
              <w:rPr>
                <w:noProof/>
                <w:webHidden/>
              </w:rPr>
              <w:tab/>
            </w:r>
            <w:r>
              <w:rPr>
                <w:noProof/>
                <w:webHidden/>
              </w:rPr>
              <w:fldChar w:fldCharType="begin"/>
            </w:r>
            <w:r>
              <w:rPr>
                <w:noProof/>
                <w:webHidden/>
              </w:rPr>
              <w:instrText xml:space="preserve"> PAGEREF _Toc22893069 \h </w:instrText>
            </w:r>
            <w:r>
              <w:rPr>
                <w:noProof/>
                <w:webHidden/>
              </w:rPr>
            </w:r>
            <w:r>
              <w:rPr>
                <w:noProof/>
                <w:webHidden/>
              </w:rPr>
              <w:fldChar w:fldCharType="separate"/>
            </w:r>
            <w:r>
              <w:rPr>
                <w:noProof/>
                <w:webHidden/>
              </w:rPr>
              <w:t>46</w:t>
            </w:r>
            <w:r>
              <w:rPr>
                <w:noProof/>
                <w:webHidden/>
              </w:rPr>
              <w:fldChar w:fldCharType="end"/>
            </w:r>
          </w:hyperlink>
        </w:p>
        <w:p w14:paraId="01D3C2DC" w14:textId="3F97A2F8"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70" w:history="1">
            <w:r w:rsidRPr="00127120">
              <w:rPr>
                <w:rStyle w:val="ad"/>
                <w:rFonts w:ascii="Times New Roman" w:hAnsi="Times New Roman" w:cs="Times New Roman"/>
                <w:noProof/>
                <w:snapToGrid w:val="0"/>
                <w:w w:val="0"/>
              </w:rPr>
              <w:t>1.6.3</w:t>
            </w:r>
            <w:r>
              <w:rPr>
                <w:rFonts w:asciiTheme="minorHAnsi" w:eastAsiaTheme="minorEastAsia" w:hAnsiTheme="minorHAnsi" w:cstheme="minorBidi"/>
                <w:noProof/>
                <w:kern w:val="2"/>
                <w:sz w:val="21"/>
                <w:szCs w:val="22"/>
              </w:rPr>
              <w:tab/>
            </w:r>
            <w:r w:rsidRPr="00127120">
              <w:rPr>
                <w:rStyle w:val="ad"/>
                <w:noProof/>
              </w:rPr>
              <w:t>HTTP接口</w:t>
            </w:r>
            <w:r>
              <w:rPr>
                <w:noProof/>
                <w:webHidden/>
              </w:rPr>
              <w:tab/>
            </w:r>
            <w:r>
              <w:rPr>
                <w:noProof/>
                <w:webHidden/>
              </w:rPr>
              <w:fldChar w:fldCharType="begin"/>
            </w:r>
            <w:r>
              <w:rPr>
                <w:noProof/>
                <w:webHidden/>
              </w:rPr>
              <w:instrText xml:space="preserve"> PAGEREF _Toc22893070 \h </w:instrText>
            </w:r>
            <w:r>
              <w:rPr>
                <w:noProof/>
                <w:webHidden/>
              </w:rPr>
            </w:r>
            <w:r>
              <w:rPr>
                <w:noProof/>
                <w:webHidden/>
              </w:rPr>
              <w:fldChar w:fldCharType="separate"/>
            </w:r>
            <w:r>
              <w:rPr>
                <w:noProof/>
                <w:webHidden/>
              </w:rPr>
              <w:t>48</w:t>
            </w:r>
            <w:r>
              <w:rPr>
                <w:noProof/>
                <w:webHidden/>
              </w:rPr>
              <w:fldChar w:fldCharType="end"/>
            </w:r>
          </w:hyperlink>
        </w:p>
        <w:p w14:paraId="33E72613" w14:textId="0C12B38B"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71" w:history="1">
            <w:r w:rsidRPr="00127120">
              <w:rPr>
                <w:rStyle w:val="ad"/>
                <w:rFonts w:ascii="Times New Roman" w:hAnsi="Times New Roman" w:cs="Times New Roman"/>
                <w:noProof/>
                <w:snapToGrid w:val="0"/>
                <w:w w:val="0"/>
              </w:rPr>
              <w:t>1.6.4</w:t>
            </w:r>
            <w:r>
              <w:rPr>
                <w:rFonts w:asciiTheme="minorHAnsi" w:eastAsiaTheme="minorEastAsia" w:hAnsiTheme="minorHAnsi" w:cstheme="minorBidi"/>
                <w:noProof/>
                <w:kern w:val="2"/>
                <w:sz w:val="21"/>
                <w:szCs w:val="22"/>
              </w:rPr>
              <w:tab/>
            </w:r>
            <w:r w:rsidRPr="00127120">
              <w:rPr>
                <w:rStyle w:val="ad"/>
                <w:noProof/>
              </w:rPr>
              <w:t>注册eureka服务</w:t>
            </w:r>
            <w:r>
              <w:rPr>
                <w:noProof/>
                <w:webHidden/>
              </w:rPr>
              <w:tab/>
            </w:r>
            <w:r>
              <w:rPr>
                <w:noProof/>
                <w:webHidden/>
              </w:rPr>
              <w:fldChar w:fldCharType="begin"/>
            </w:r>
            <w:r>
              <w:rPr>
                <w:noProof/>
                <w:webHidden/>
              </w:rPr>
              <w:instrText xml:space="preserve"> PAGEREF _Toc22893071 \h </w:instrText>
            </w:r>
            <w:r>
              <w:rPr>
                <w:noProof/>
                <w:webHidden/>
              </w:rPr>
            </w:r>
            <w:r>
              <w:rPr>
                <w:noProof/>
                <w:webHidden/>
              </w:rPr>
              <w:fldChar w:fldCharType="separate"/>
            </w:r>
            <w:r>
              <w:rPr>
                <w:noProof/>
                <w:webHidden/>
              </w:rPr>
              <w:t>49</w:t>
            </w:r>
            <w:r>
              <w:rPr>
                <w:noProof/>
                <w:webHidden/>
              </w:rPr>
              <w:fldChar w:fldCharType="end"/>
            </w:r>
          </w:hyperlink>
        </w:p>
        <w:p w14:paraId="45AC6A91" w14:textId="6254C153"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72" w:history="1">
            <w:r w:rsidRPr="00127120">
              <w:rPr>
                <w:rStyle w:val="ad"/>
                <w:rFonts w:ascii="Times New Roman" w:hAnsi="Times New Roman" w:cs="Times New Roman"/>
                <w:noProof/>
                <w:snapToGrid w:val="0"/>
                <w:w w:val="0"/>
              </w:rPr>
              <w:t>1.6.5</w:t>
            </w:r>
            <w:r>
              <w:rPr>
                <w:rFonts w:asciiTheme="minorHAnsi" w:eastAsiaTheme="minorEastAsia" w:hAnsiTheme="minorHAnsi" w:cstheme="minorBidi"/>
                <w:noProof/>
                <w:kern w:val="2"/>
                <w:sz w:val="21"/>
                <w:szCs w:val="22"/>
              </w:rPr>
              <w:tab/>
            </w:r>
            <w:r w:rsidRPr="00127120">
              <w:rPr>
                <w:rStyle w:val="ad"/>
                <w:noProof/>
              </w:rPr>
              <w:t>接口调用测试</w:t>
            </w:r>
            <w:r>
              <w:rPr>
                <w:noProof/>
                <w:webHidden/>
              </w:rPr>
              <w:tab/>
            </w:r>
            <w:r>
              <w:rPr>
                <w:noProof/>
                <w:webHidden/>
              </w:rPr>
              <w:fldChar w:fldCharType="begin"/>
            </w:r>
            <w:r>
              <w:rPr>
                <w:noProof/>
                <w:webHidden/>
              </w:rPr>
              <w:instrText xml:space="preserve"> PAGEREF _Toc22893072 \h </w:instrText>
            </w:r>
            <w:r>
              <w:rPr>
                <w:noProof/>
                <w:webHidden/>
              </w:rPr>
            </w:r>
            <w:r>
              <w:rPr>
                <w:noProof/>
                <w:webHidden/>
              </w:rPr>
              <w:fldChar w:fldCharType="separate"/>
            </w:r>
            <w:r>
              <w:rPr>
                <w:noProof/>
                <w:webHidden/>
              </w:rPr>
              <w:t>50</w:t>
            </w:r>
            <w:r>
              <w:rPr>
                <w:noProof/>
                <w:webHidden/>
              </w:rPr>
              <w:fldChar w:fldCharType="end"/>
            </w:r>
          </w:hyperlink>
        </w:p>
        <w:p w14:paraId="028107FC" w14:textId="2A9E6679" w:rsidR="00953832" w:rsidRDefault="00953832">
          <w:pPr>
            <w:pStyle w:val="TOC2"/>
            <w:tabs>
              <w:tab w:val="left" w:pos="1260"/>
              <w:tab w:val="right" w:pos="9060"/>
            </w:tabs>
            <w:ind w:left="480"/>
            <w:rPr>
              <w:rFonts w:asciiTheme="minorHAnsi" w:eastAsiaTheme="minorEastAsia" w:hAnsiTheme="minorHAnsi" w:cstheme="minorBidi"/>
              <w:noProof/>
              <w:kern w:val="2"/>
              <w:sz w:val="21"/>
              <w:szCs w:val="22"/>
            </w:rPr>
          </w:pPr>
          <w:hyperlink w:anchor="_Toc22893073" w:history="1">
            <w:r w:rsidRPr="00127120">
              <w:rPr>
                <w:rStyle w:val="ad"/>
                <w:rFonts w:ascii="Times New Roman" w:hAnsi="Times New Roman" w:cs="Times New Roman"/>
                <w:noProof/>
                <w:snapToGrid w:val="0"/>
                <w:w w:val="0"/>
              </w:rPr>
              <w:t>1.7</w:t>
            </w:r>
            <w:r>
              <w:rPr>
                <w:rFonts w:asciiTheme="minorHAnsi" w:eastAsiaTheme="minorEastAsia" w:hAnsiTheme="minorHAnsi" w:cstheme="minorBidi"/>
                <w:noProof/>
                <w:kern w:val="2"/>
                <w:sz w:val="21"/>
                <w:szCs w:val="22"/>
              </w:rPr>
              <w:tab/>
            </w:r>
            <w:r w:rsidRPr="00127120">
              <w:rPr>
                <w:rStyle w:val="ad"/>
                <w:noProof/>
              </w:rPr>
              <w:t>日志功能</w:t>
            </w:r>
            <w:r>
              <w:rPr>
                <w:noProof/>
                <w:webHidden/>
              </w:rPr>
              <w:tab/>
            </w:r>
            <w:r>
              <w:rPr>
                <w:noProof/>
                <w:webHidden/>
              </w:rPr>
              <w:fldChar w:fldCharType="begin"/>
            </w:r>
            <w:r>
              <w:rPr>
                <w:noProof/>
                <w:webHidden/>
              </w:rPr>
              <w:instrText xml:space="preserve"> PAGEREF _Toc22893073 \h </w:instrText>
            </w:r>
            <w:r>
              <w:rPr>
                <w:noProof/>
                <w:webHidden/>
              </w:rPr>
            </w:r>
            <w:r>
              <w:rPr>
                <w:noProof/>
                <w:webHidden/>
              </w:rPr>
              <w:fldChar w:fldCharType="separate"/>
            </w:r>
            <w:r>
              <w:rPr>
                <w:noProof/>
                <w:webHidden/>
              </w:rPr>
              <w:t>52</w:t>
            </w:r>
            <w:r>
              <w:rPr>
                <w:noProof/>
                <w:webHidden/>
              </w:rPr>
              <w:fldChar w:fldCharType="end"/>
            </w:r>
          </w:hyperlink>
        </w:p>
        <w:p w14:paraId="2B1BF0B7" w14:textId="4E4A86E3"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74" w:history="1">
            <w:r w:rsidRPr="00127120">
              <w:rPr>
                <w:rStyle w:val="ad"/>
                <w:rFonts w:ascii="Times New Roman" w:hAnsi="Times New Roman" w:cs="Times New Roman"/>
                <w:noProof/>
                <w:snapToGrid w:val="0"/>
                <w:w w:val="0"/>
              </w:rPr>
              <w:t>1.7.1</w:t>
            </w:r>
            <w:r>
              <w:rPr>
                <w:rFonts w:asciiTheme="minorHAnsi" w:eastAsiaTheme="minorEastAsia" w:hAnsiTheme="minorHAnsi" w:cstheme="minorBidi"/>
                <w:noProof/>
                <w:kern w:val="2"/>
                <w:sz w:val="21"/>
                <w:szCs w:val="22"/>
              </w:rPr>
              <w:tab/>
            </w:r>
            <w:r w:rsidRPr="00127120">
              <w:rPr>
                <w:rStyle w:val="ad"/>
                <w:noProof/>
              </w:rPr>
              <w:t>初始化依赖</w:t>
            </w:r>
            <w:r>
              <w:rPr>
                <w:noProof/>
                <w:webHidden/>
              </w:rPr>
              <w:tab/>
            </w:r>
            <w:r>
              <w:rPr>
                <w:noProof/>
                <w:webHidden/>
              </w:rPr>
              <w:fldChar w:fldCharType="begin"/>
            </w:r>
            <w:r>
              <w:rPr>
                <w:noProof/>
                <w:webHidden/>
              </w:rPr>
              <w:instrText xml:space="preserve"> PAGEREF _Toc22893074 \h </w:instrText>
            </w:r>
            <w:r>
              <w:rPr>
                <w:noProof/>
                <w:webHidden/>
              </w:rPr>
            </w:r>
            <w:r>
              <w:rPr>
                <w:noProof/>
                <w:webHidden/>
              </w:rPr>
              <w:fldChar w:fldCharType="separate"/>
            </w:r>
            <w:r>
              <w:rPr>
                <w:noProof/>
                <w:webHidden/>
              </w:rPr>
              <w:t>52</w:t>
            </w:r>
            <w:r>
              <w:rPr>
                <w:noProof/>
                <w:webHidden/>
              </w:rPr>
              <w:fldChar w:fldCharType="end"/>
            </w:r>
          </w:hyperlink>
        </w:p>
        <w:p w14:paraId="69EE6FBA" w14:textId="53C29DD7"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75" w:history="1">
            <w:r w:rsidRPr="00127120">
              <w:rPr>
                <w:rStyle w:val="ad"/>
                <w:rFonts w:ascii="Times New Roman" w:hAnsi="Times New Roman" w:cs="Times New Roman"/>
                <w:noProof/>
                <w:snapToGrid w:val="0"/>
                <w:w w:val="0"/>
              </w:rPr>
              <w:t>1.7.2</w:t>
            </w:r>
            <w:r>
              <w:rPr>
                <w:rFonts w:asciiTheme="minorHAnsi" w:eastAsiaTheme="minorEastAsia" w:hAnsiTheme="minorHAnsi" w:cstheme="minorBidi"/>
                <w:noProof/>
                <w:kern w:val="2"/>
                <w:sz w:val="21"/>
                <w:szCs w:val="22"/>
              </w:rPr>
              <w:tab/>
            </w:r>
            <w:r w:rsidRPr="00127120">
              <w:rPr>
                <w:rStyle w:val="ad"/>
                <w:noProof/>
              </w:rPr>
              <w:t>配置log4j2.xml</w:t>
            </w:r>
            <w:r>
              <w:rPr>
                <w:noProof/>
                <w:webHidden/>
              </w:rPr>
              <w:tab/>
            </w:r>
            <w:r>
              <w:rPr>
                <w:noProof/>
                <w:webHidden/>
              </w:rPr>
              <w:fldChar w:fldCharType="begin"/>
            </w:r>
            <w:r>
              <w:rPr>
                <w:noProof/>
                <w:webHidden/>
              </w:rPr>
              <w:instrText xml:space="preserve"> PAGEREF _Toc22893075 \h </w:instrText>
            </w:r>
            <w:r>
              <w:rPr>
                <w:noProof/>
                <w:webHidden/>
              </w:rPr>
            </w:r>
            <w:r>
              <w:rPr>
                <w:noProof/>
                <w:webHidden/>
              </w:rPr>
              <w:fldChar w:fldCharType="separate"/>
            </w:r>
            <w:r>
              <w:rPr>
                <w:noProof/>
                <w:webHidden/>
              </w:rPr>
              <w:t>52</w:t>
            </w:r>
            <w:r>
              <w:rPr>
                <w:noProof/>
                <w:webHidden/>
              </w:rPr>
              <w:fldChar w:fldCharType="end"/>
            </w:r>
          </w:hyperlink>
        </w:p>
        <w:p w14:paraId="7B411BD7" w14:textId="1A47FF90"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76" w:history="1">
            <w:r w:rsidRPr="00127120">
              <w:rPr>
                <w:rStyle w:val="ad"/>
                <w:rFonts w:ascii="Times New Roman" w:hAnsi="Times New Roman" w:cs="Times New Roman"/>
                <w:noProof/>
                <w:snapToGrid w:val="0"/>
                <w:w w:val="0"/>
              </w:rPr>
              <w:t>1.7.3</w:t>
            </w:r>
            <w:r>
              <w:rPr>
                <w:rFonts w:asciiTheme="minorHAnsi" w:eastAsiaTheme="minorEastAsia" w:hAnsiTheme="minorHAnsi" w:cstheme="minorBidi"/>
                <w:noProof/>
                <w:kern w:val="2"/>
                <w:sz w:val="21"/>
                <w:szCs w:val="22"/>
              </w:rPr>
              <w:tab/>
            </w:r>
            <w:r w:rsidRPr="00127120">
              <w:rPr>
                <w:rStyle w:val="ad"/>
                <w:noProof/>
              </w:rPr>
              <w:t>Application.yml配置log4j2</w:t>
            </w:r>
            <w:r>
              <w:rPr>
                <w:noProof/>
                <w:webHidden/>
              </w:rPr>
              <w:tab/>
            </w:r>
            <w:r>
              <w:rPr>
                <w:noProof/>
                <w:webHidden/>
              </w:rPr>
              <w:fldChar w:fldCharType="begin"/>
            </w:r>
            <w:r>
              <w:rPr>
                <w:noProof/>
                <w:webHidden/>
              </w:rPr>
              <w:instrText xml:space="preserve"> PAGEREF _Toc22893076 \h </w:instrText>
            </w:r>
            <w:r>
              <w:rPr>
                <w:noProof/>
                <w:webHidden/>
              </w:rPr>
            </w:r>
            <w:r>
              <w:rPr>
                <w:noProof/>
                <w:webHidden/>
              </w:rPr>
              <w:fldChar w:fldCharType="separate"/>
            </w:r>
            <w:r>
              <w:rPr>
                <w:noProof/>
                <w:webHidden/>
              </w:rPr>
              <w:t>52</w:t>
            </w:r>
            <w:r>
              <w:rPr>
                <w:noProof/>
                <w:webHidden/>
              </w:rPr>
              <w:fldChar w:fldCharType="end"/>
            </w:r>
          </w:hyperlink>
        </w:p>
        <w:p w14:paraId="0BD60F2E" w14:textId="251B65BF" w:rsidR="00953832" w:rsidRDefault="00953832">
          <w:pPr>
            <w:pStyle w:val="TOC2"/>
            <w:tabs>
              <w:tab w:val="left" w:pos="1260"/>
              <w:tab w:val="right" w:pos="9060"/>
            </w:tabs>
            <w:ind w:left="480"/>
            <w:rPr>
              <w:rFonts w:asciiTheme="minorHAnsi" w:eastAsiaTheme="minorEastAsia" w:hAnsiTheme="minorHAnsi" w:cstheme="minorBidi"/>
              <w:noProof/>
              <w:kern w:val="2"/>
              <w:sz w:val="21"/>
              <w:szCs w:val="22"/>
            </w:rPr>
          </w:pPr>
          <w:hyperlink w:anchor="_Toc22893077" w:history="1">
            <w:r w:rsidRPr="00127120">
              <w:rPr>
                <w:rStyle w:val="ad"/>
                <w:rFonts w:ascii="Times New Roman" w:hAnsi="Times New Roman" w:cs="Times New Roman"/>
                <w:noProof/>
                <w:snapToGrid w:val="0"/>
                <w:w w:val="0"/>
              </w:rPr>
              <w:t>1.8</w:t>
            </w:r>
            <w:r>
              <w:rPr>
                <w:rFonts w:asciiTheme="minorHAnsi" w:eastAsiaTheme="minorEastAsia" w:hAnsiTheme="minorHAnsi" w:cstheme="minorBidi"/>
                <w:noProof/>
                <w:kern w:val="2"/>
                <w:sz w:val="21"/>
                <w:szCs w:val="22"/>
              </w:rPr>
              <w:tab/>
            </w:r>
            <w:r w:rsidRPr="00127120">
              <w:rPr>
                <w:rStyle w:val="ad"/>
                <w:noProof/>
              </w:rPr>
              <w:t>项目版本</w:t>
            </w:r>
            <w:r>
              <w:rPr>
                <w:noProof/>
                <w:webHidden/>
              </w:rPr>
              <w:tab/>
            </w:r>
            <w:r>
              <w:rPr>
                <w:noProof/>
                <w:webHidden/>
              </w:rPr>
              <w:fldChar w:fldCharType="begin"/>
            </w:r>
            <w:r>
              <w:rPr>
                <w:noProof/>
                <w:webHidden/>
              </w:rPr>
              <w:instrText xml:space="preserve"> PAGEREF _Toc22893077 \h </w:instrText>
            </w:r>
            <w:r>
              <w:rPr>
                <w:noProof/>
                <w:webHidden/>
              </w:rPr>
            </w:r>
            <w:r>
              <w:rPr>
                <w:noProof/>
                <w:webHidden/>
              </w:rPr>
              <w:fldChar w:fldCharType="separate"/>
            </w:r>
            <w:r>
              <w:rPr>
                <w:noProof/>
                <w:webHidden/>
              </w:rPr>
              <w:t>53</w:t>
            </w:r>
            <w:r>
              <w:rPr>
                <w:noProof/>
                <w:webHidden/>
              </w:rPr>
              <w:fldChar w:fldCharType="end"/>
            </w:r>
          </w:hyperlink>
        </w:p>
        <w:p w14:paraId="2E1105CB" w14:textId="64D01157"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78" w:history="1">
            <w:r w:rsidRPr="00127120">
              <w:rPr>
                <w:rStyle w:val="ad"/>
                <w:rFonts w:ascii="Times New Roman" w:hAnsi="Times New Roman" w:cs="Times New Roman"/>
                <w:noProof/>
                <w:snapToGrid w:val="0"/>
                <w:w w:val="0"/>
              </w:rPr>
              <w:t>1.8.1</w:t>
            </w:r>
            <w:r>
              <w:rPr>
                <w:rFonts w:asciiTheme="minorHAnsi" w:eastAsiaTheme="minorEastAsia" w:hAnsiTheme="minorHAnsi" w:cstheme="minorBidi"/>
                <w:noProof/>
                <w:kern w:val="2"/>
                <w:sz w:val="21"/>
                <w:szCs w:val="22"/>
              </w:rPr>
              <w:tab/>
            </w:r>
            <w:r w:rsidRPr="00127120">
              <w:rPr>
                <w:rStyle w:val="ad"/>
                <w:noProof/>
              </w:rPr>
              <w:t>Springboot版本</w:t>
            </w:r>
            <w:r>
              <w:rPr>
                <w:noProof/>
                <w:webHidden/>
              </w:rPr>
              <w:tab/>
            </w:r>
            <w:r>
              <w:rPr>
                <w:noProof/>
                <w:webHidden/>
              </w:rPr>
              <w:fldChar w:fldCharType="begin"/>
            </w:r>
            <w:r>
              <w:rPr>
                <w:noProof/>
                <w:webHidden/>
              </w:rPr>
              <w:instrText xml:space="preserve"> PAGEREF _Toc22893078 \h </w:instrText>
            </w:r>
            <w:r>
              <w:rPr>
                <w:noProof/>
                <w:webHidden/>
              </w:rPr>
            </w:r>
            <w:r>
              <w:rPr>
                <w:noProof/>
                <w:webHidden/>
              </w:rPr>
              <w:fldChar w:fldCharType="separate"/>
            </w:r>
            <w:r>
              <w:rPr>
                <w:noProof/>
                <w:webHidden/>
              </w:rPr>
              <w:t>53</w:t>
            </w:r>
            <w:r>
              <w:rPr>
                <w:noProof/>
                <w:webHidden/>
              </w:rPr>
              <w:fldChar w:fldCharType="end"/>
            </w:r>
          </w:hyperlink>
        </w:p>
        <w:p w14:paraId="5E180B6B" w14:textId="501CF43E"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79" w:history="1">
            <w:r w:rsidRPr="00127120">
              <w:rPr>
                <w:rStyle w:val="ad"/>
                <w:rFonts w:ascii="Times New Roman" w:hAnsi="Times New Roman" w:cs="Times New Roman"/>
                <w:noProof/>
                <w:snapToGrid w:val="0"/>
                <w:w w:val="0"/>
              </w:rPr>
              <w:t>1.8.2</w:t>
            </w:r>
            <w:r>
              <w:rPr>
                <w:rFonts w:asciiTheme="minorHAnsi" w:eastAsiaTheme="minorEastAsia" w:hAnsiTheme="minorHAnsi" w:cstheme="minorBidi"/>
                <w:noProof/>
                <w:kern w:val="2"/>
                <w:sz w:val="21"/>
                <w:szCs w:val="22"/>
              </w:rPr>
              <w:tab/>
            </w:r>
            <w:r w:rsidRPr="00127120">
              <w:rPr>
                <w:rStyle w:val="ad"/>
                <w:noProof/>
              </w:rPr>
              <w:t>Springmvc版本</w:t>
            </w:r>
            <w:r>
              <w:rPr>
                <w:noProof/>
                <w:webHidden/>
              </w:rPr>
              <w:tab/>
            </w:r>
            <w:r>
              <w:rPr>
                <w:noProof/>
                <w:webHidden/>
              </w:rPr>
              <w:fldChar w:fldCharType="begin"/>
            </w:r>
            <w:r>
              <w:rPr>
                <w:noProof/>
                <w:webHidden/>
              </w:rPr>
              <w:instrText xml:space="preserve"> PAGEREF _Toc22893079 \h </w:instrText>
            </w:r>
            <w:r>
              <w:rPr>
                <w:noProof/>
                <w:webHidden/>
              </w:rPr>
            </w:r>
            <w:r>
              <w:rPr>
                <w:noProof/>
                <w:webHidden/>
              </w:rPr>
              <w:fldChar w:fldCharType="separate"/>
            </w:r>
            <w:r>
              <w:rPr>
                <w:noProof/>
                <w:webHidden/>
              </w:rPr>
              <w:t>57</w:t>
            </w:r>
            <w:r>
              <w:rPr>
                <w:noProof/>
                <w:webHidden/>
              </w:rPr>
              <w:fldChar w:fldCharType="end"/>
            </w:r>
          </w:hyperlink>
        </w:p>
        <w:p w14:paraId="5B7AFD6F" w14:textId="003D2B61" w:rsidR="00953832" w:rsidRDefault="00953832">
          <w:pPr>
            <w:pStyle w:val="TOC2"/>
            <w:tabs>
              <w:tab w:val="left" w:pos="1260"/>
              <w:tab w:val="right" w:pos="9060"/>
            </w:tabs>
            <w:ind w:left="480"/>
            <w:rPr>
              <w:rFonts w:asciiTheme="minorHAnsi" w:eastAsiaTheme="minorEastAsia" w:hAnsiTheme="minorHAnsi" w:cstheme="minorBidi"/>
              <w:noProof/>
              <w:kern w:val="2"/>
              <w:sz w:val="21"/>
              <w:szCs w:val="22"/>
            </w:rPr>
          </w:pPr>
          <w:hyperlink w:anchor="_Toc22893080" w:history="1">
            <w:r w:rsidRPr="00127120">
              <w:rPr>
                <w:rStyle w:val="ad"/>
                <w:rFonts w:ascii="Times New Roman" w:hAnsi="Times New Roman" w:cs="Times New Roman"/>
                <w:noProof/>
                <w:snapToGrid w:val="0"/>
                <w:w w:val="0"/>
              </w:rPr>
              <w:t>1.9</w:t>
            </w:r>
            <w:r>
              <w:rPr>
                <w:rFonts w:asciiTheme="minorHAnsi" w:eastAsiaTheme="minorEastAsia" w:hAnsiTheme="minorHAnsi" w:cstheme="minorBidi"/>
                <w:noProof/>
                <w:kern w:val="2"/>
                <w:sz w:val="21"/>
                <w:szCs w:val="22"/>
              </w:rPr>
              <w:tab/>
            </w:r>
            <w:r w:rsidRPr="00127120">
              <w:rPr>
                <w:rStyle w:val="ad"/>
                <w:noProof/>
              </w:rPr>
              <w:t>简易操作指南</w:t>
            </w:r>
            <w:r>
              <w:rPr>
                <w:noProof/>
                <w:webHidden/>
              </w:rPr>
              <w:tab/>
            </w:r>
            <w:r>
              <w:rPr>
                <w:noProof/>
                <w:webHidden/>
              </w:rPr>
              <w:fldChar w:fldCharType="begin"/>
            </w:r>
            <w:r>
              <w:rPr>
                <w:noProof/>
                <w:webHidden/>
              </w:rPr>
              <w:instrText xml:space="preserve"> PAGEREF _Toc22893080 \h </w:instrText>
            </w:r>
            <w:r>
              <w:rPr>
                <w:noProof/>
                <w:webHidden/>
              </w:rPr>
            </w:r>
            <w:r>
              <w:rPr>
                <w:noProof/>
                <w:webHidden/>
              </w:rPr>
              <w:fldChar w:fldCharType="separate"/>
            </w:r>
            <w:r>
              <w:rPr>
                <w:noProof/>
                <w:webHidden/>
              </w:rPr>
              <w:t>61</w:t>
            </w:r>
            <w:r>
              <w:rPr>
                <w:noProof/>
                <w:webHidden/>
              </w:rPr>
              <w:fldChar w:fldCharType="end"/>
            </w:r>
          </w:hyperlink>
        </w:p>
        <w:p w14:paraId="185964F1" w14:textId="5B43F438"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81" w:history="1">
            <w:r w:rsidRPr="00127120">
              <w:rPr>
                <w:rStyle w:val="ad"/>
                <w:rFonts w:ascii="Times New Roman" w:hAnsi="Times New Roman" w:cs="Times New Roman"/>
                <w:noProof/>
                <w:snapToGrid w:val="0"/>
                <w:w w:val="0"/>
              </w:rPr>
              <w:t>1.9.1</w:t>
            </w:r>
            <w:r>
              <w:rPr>
                <w:rFonts w:asciiTheme="minorHAnsi" w:eastAsiaTheme="minorEastAsia" w:hAnsiTheme="minorHAnsi" w:cstheme="minorBidi"/>
                <w:noProof/>
                <w:kern w:val="2"/>
                <w:sz w:val="21"/>
                <w:szCs w:val="22"/>
              </w:rPr>
              <w:tab/>
            </w:r>
            <w:r w:rsidRPr="00127120">
              <w:rPr>
                <w:rStyle w:val="ad"/>
                <w:noProof/>
              </w:rPr>
              <w:t>规则配置页面</w:t>
            </w:r>
            <w:r>
              <w:rPr>
                <w:noProof/>
                <w:webHidden/>
              </w:rPr>
              <w:tab/>
            </w:r>
            <w:r>
              <w:rPr>
                <w:noProof/>
                <w:webHidden/>
              </w:rPr>
              <w:fldChar w:fldCharType="begin"/>
            </w:r>
            <w:r>
              <w:rPr>
                <w:noProof/>
                <w:webHidden/>
              </w:rPr>
              <w:instrText xml:space="preserve"> PAGEREF _Toc22893081 \h </w:instrText>
            </w:r>
            <w:r>
              <w:rPr>
                <w:noProof/>
                <w:webHidden/>
              </w:rPr>
            </w:r>
            <w:r>
              <w:rPr>
                <w:noProof/>
                <w:webHidden/>
              </w:rPr>
              <w:fldChar w:fldCharType="separate"/>
            </w:r>
            <w:r>
              <w:rPr>
                <w:noProof/>
                <w:webHidden/>
              </w:rPr>
              <w:t>61</w:t>
            </w:r>
            <w:r>
              <w:rPr>
                <w:noProof/>
                <w:webHidden/>
              </w:rPr>
              <w:fldChar w:fldCharType="end"/>
            </w:r>
          </w:hyperlink>
        </w:p>
        <w:p w14:paraId="38822E52" w14:textId="57FDA35A"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82" w:history="1">
            <w:r w:rsidRPr="00127120">
              <w:rPr>
                <w:rStyle w:val="ad"/>
                <w:rFonts w:ascii="Times New Roman" w:hAnsi="Times New Roman" w:cs="Times New Roman"/>
                <w:noProof/>
                <w:snapToGrid w:val="0"/>
                <w:w w:val="0"/>
              </w:rPr>
              <w:t>1.9.2</w:t>
            </w:r>
            <w:r>
              <w:rPr>
                <w:rFonts w:asciiTheme="minorHAnsi" w:eastAsiaTheme="minorEastAsia" w:hAnsiTheme="minorHAnsi" w:cstheme="minorBidi"/>
                <w:noProof/>
                <w:kern w:val="2"/>
                <w:sz w:val="21"/>
                <w:szCs w:val="22"/>
              </w:rPr>
              <w:tab/>
            </w:r>
            <w:r w:rsidRPr="00127120">
              <w:rPr>
                <w:rStyle w:val="ad"/>
                <w:noProof/>
              </w:rPr>
              <w:t>配置参数</w:t>
            </w:r>
            <w:r>
              <w:rPr>
                <w:noProof/>
                <w:webHidden/>
              </w:rPr>
              <w:tab/>
            </w:r>
            <w:r>
              <w:rPr>
                <w:noProof/>
                <w:webHidden/>
              </w:rPr>
              <w:fldChar w:fldCharType="begin"/>
            </w:r>
            <w:r>
              <w:rPr>
                <w:noProof/>
                <w:webHidden/>
              </w:rPr>
              <w:instrText xml:space="preserve"> PAGEREF _Toc22893082 \h </w:instrText>
            </w:r>
            <w:r>
              <w:rPr>
                <w:noProof/>
                <w:webHidden/>
              </w:rPr>
            </w:r>
            <w:r>
              <w:rPr>
                <w:noProof/>
                <w:webHidden/>
              </w:rPr>
              <w:fldChar w:fldCharType="separate"/>
            </w:r>
            <w:r>
              <w:rPr>
                <w:noProof/>
                <w:webHidden/>
              </w:rPr>
              <w:t>61</w:t>
            </w:r>
            <w:r>
              <w:rPr>
                <w:noProof/>
                <w:webHidden/>
              </w:rPr>
              <w:fldChar w:fldCharType="end"/>
            </w:r>
          </w:hyperlink>
        </w:p>
        <w:p w14:paraId="7537BF2D" w14:textId="058FF624"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83" w:history="1">
            <w:r w:rsidRPr="00127120">
              <w:rPr>
                <w:rStyle w:val="ad"/>
                <w:rFonts w:ascii="Times New Roman" w:hAnsi="Times New Roman" w:cs="Times New Roman"/>
                <w:noProof/>
                <w:snapToGrid w:val="0"/>
                <w:w w:val="0"/>
              </w:rPr>
              <w:t>1.9.3</w:t>
            </w:r>
            <w:r>
              <w:rPr>
                <w:rFonts w:asciiTheme="minorHAnsi" w:eastAsiaTheme="minorEastAsia" w:hAnsiTheme="minorHAnsi" w:cstheme="minorBidi"/>
                <w:noProof/>
                <w:kern w:val="2"/>
                <w:sz w:val="21"/>
                <w:szCs w:val="22"/>
              </w:rPr>
              <w:tab/>
            </w:r>
            <w:r w:rsidRPr="00127120">
              <w:rPr>
                <w:rStyle w:val="ad"/>
                <w:noProof/>
              </w:rPr>
              <w:t>配置阈值（类似常量）</w:t>
            </w:r>
            <w:r>
              <w:rPr>
                <w:noProof/>
                <w:webHidden/>
              </w:rPr>
              <w:tab/>
            </w:r>
            <w:r>
              <w:rPr>
                <w:noProof/>
                <w:webHidden/>
              </w:rPr>
              <w:fldChar w:fldCharType="begin"/>
            </w:r>
            <w:r>
              <w:rPr>
                <w:noProof/>
                <w:webHidden/>
              </w:rPr>
              <w:instrText xml:space="preserve"> PAGEREF _Toc22893083 \h </w:instrText>
            </w:r>
            <w:r>
              <w:rPr>
                <w:noProof/>
                <w:webHidden/>
              </w:rPr>
            </w:r>
            <w:r>
              <w:rPr>
                <w:noProof/>
                <w:webHidden/>
              </w:rPr>
              <w:fldChar w:fldCharType="separate"/>
            </w:r>
            <w:r>
              <w:rPr>
                <w:noProof/>
                <w:webHidden/>
              </w:rPr>
              <w:t>62</w:t>
            </w:r>
            <w:r>
              <w:rPr>
                <w:noProof/>
                <w:webHidden/>
              </w:rPr>
              <w:fldChar w:fldCharType="end"/>
            </w:r>
          </w:hyperlink>
        </w:p>
        <w:p w14:paraId="76AE14CF" w14:textId="078DFE81"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84" w:history="1">
            <w:r w:rsidRPr="00127120">
              <w:rPr>
                <w:rStyle w:val="ad"/>
                <w:rFonts w:ascii="Times New Roman" w:hAnsi="Times New Roman" w:cs="Times New Roman"/>
                <w:noProof/>
                <w:snapToGrid w:val="0"/>
                <w:w w:val="0"/>
              </w:rPr>
              <w:t>1.9.4</w:t>
            </w:r>
            <w:r>
              <w:rPr>
                <w:rFonts w:asciiTheme="minorHAnsi" w:eastAsiaTheme="minorEastAsia" w:hAnsiTheme="minorHAnsi" w:cstheme="minorBidi"/>
                <w:noProof/>
                <w:kern w:val="2"/>
                <w:sz w:val="21"/>
                <w:szCs w:val="22"/>
              </w:rPr>
              <w:tab/>
            </w:r>
            <w:r w:rsidRPr="00127120">
              <w:rPr>
                <w:rStyle w:val="ad"/>
                <w:noProof/>
              </w:rPr>
              <w:t>增加节点</w:t>
            </w:r>
            <w:r>
              <w:rPr>
                <w:noProof/>
                <w:webHidden/>
              </w:rPr>
              <w:tab/>
            </w:r>
            <w:r>
              <w:rPr>
                <w:noProof/>
                <w:webHidden/>
              </w:rPr>
              <w:fldChar w:fldCharType="begin"/>
            </w:r>
            <w:r>
              <w:rPr>
                <w:noProof/>
                <w:webHidden/>
              </w:rPr>
              <w:instrText xml:space="preserve"> PAGEREF _Toc22893084 \h </w:instrText>
            </w:r>
            <w:r>
              <w:rPr>
                <w:noProof/>
                <w:webHidden/>
              </w:rPr>
            </w:r>
            <w:r>
              <w:rPr>
                <w:noProof/>
                <w:webHidden/>
              </w:rPr>
              <w:fldChar w:fldCharType="separate"/>
            </w:r>
            <w:r>
              <w:rPr>
                <w:noProof/>
                <w:webHidden/>
              </w:rPr>
              <w:t>62</w:t>
            </w:r>
            <w:r>
              <w:rPr>
                <w:noProof/>
                <w:webHidden/>
              </w:rPr>
              <w:fldChar w:fldCharType="end"/>
            </w:r>
          </w:hyperlink>
        </w:p>
        <w:p w14:paraId="0F6145F5" w14:textId="51F78188"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85" w:history="1">
            <w:r w:rsidRPr="00127120">
              <w:rPr>
                <w:rStyle w:val="ad"/>
                <w:rFonts w:ascii="Times New Roman" w:hAnsi="Times New Roman" w:cs="Times New Roman"/>
                <w:noProof/>
                <w:snapToGrid w:val="0"/>
                <w:w w:val="0"/>
              </w:rPr>
              <w:t>1.9.5</w:t>
            </w:r>
            <w:r>
              <w:rPr>
                <w:rFonts w:asciiTheme="minorHAnsi" w:eastAsiaTheme="minorEastAsia" w:hAnsiTheme="minorHAnsi" w:cstheme="minorBidi"/>
                <w:noProof/>
                <w:kern w:val="2"/>
                <w:sz w:val="21"/>
                <w:szCs w:val="22"/>
              </w:rPr>
              <w:tab/>
            </w:r>
            <w:r w:rsidRPr="00127120">
              <w:rPr>
                <w:rStyle w:val="ad"/>
                <w:noProof/>
              </w:rPr>
              <w:t>连线</w:t>
            </w:r>
            <w:r>
              <w:rPr>
                <w:noProof/>
                <w:webHidden/>
              </w:rPr>
              <w:tab/>
            </w:r>
            <w:r>
              <w:rPr>
                <w:noProof/>
                <w:webHidden/>
              </w:rPr>
              <w:fldChar w:fldCharType="begin"/>
            </w:r>
            <w:r>
              <w:rPr>
                <w:noProof/>
                <w:webHidden/>
              </w:rPr>
              <w:instrText xml:space="preserve"> PAGEREF _Toc22893085 \h </w:instrText>
            </w:r>
            <w:r>
              <w:rPr>
                <w:noProof/>
                <w:webHidden/>
              </w:rPr>
            </w:r>
            <w:r>
              <w:rPr>
                <w:noProof/>
                <w:webHidden/>
              </w:rPr>
              <w:fldChar w:fldCharType="separate"/>
            </w:r>
            <w:r>
              <w:rPr>
                <w:noProof/>
                <w:webHidden/>
              </w:rPr>
              <w:t>64</w:t>
            </w:r>
            <w:r>
              <w:rPr>
                <w:noProof/>
                <w:webHidden/>
              </w:rPr>
              <w:fldChar w:fldCharType="end"/>
            </w:r>
          </w:hyperlink>
        </w:p>
        <w:p w14:paraId="21C58C1E" w14:textId="14C1E988"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86" w:history="1">
            <w:r w:rsidRPr="00127120">
              <w:rPr>
                <w:rStyle w:val="ad"/>
                <w:rFonts w:ascii="Times New Roman" w:hAnsi="Times New Roman" w:cs="Times New Roman"/>
                <w:noProof/>
                <w:snapToGrid w:val="0"/>
                <w:w w:val="0"/>
              </w:rPr>
              <w:t>1.9.6</w:t>
            </w:r>
            <w:r>
              <w:rPr>
                <w:rFonts w:asciiTheme="minorHAnsi" w:eastAsiaTheme="minorEastAsia" w:hAnsiTheme="minorHAnsi" w:cstheme="minorBidi"/>
                <w:noProof/>
                <w:kern w:val="2"/>
                <w:sz w:val="21"/>
                <w:szCs w:val="22"/>
              </w:rPr>
              <w:tab/>
            </w:r>
            <w:r w:rsidRPr="00127120">
              <w:rPr>
                <w:rStyle w:val="ad"/>
                <w:noProof/>
              </w:rPr>
              <w:t>测试结果</w:t>
            </w:r>
            <w:r>
              <w:rPr>
                <w:noProof/>
                <w:webHidden/>
              </w:rPr>
              <w:tab/>
            </w:r>
            <w:r>
              <w:rPr>
                <w:noProof/>
                <w:webHidden/>
              </w:rPr>
              <w:fldChar w:fldCharType="begin"/>
            </w:r>
            <w:r>
              <w:rPr>
                <w:noProof/>
                <w:webHidden/>
              </w:rPr>
              <w:instrText xml:space="preserve"> PAGEREF _Toc22893086 \h </w:instrText>
            </w:r>
            <w:r>
              <w:rPr>
                <w:noProof/>
                <w:webHidden/>
              </w:rPr>
            </w:r>
            <w:r>
              <w:rPr>
                <w:noProof/>
                <w:webHidden/>
              </w:rPr>
              <w:fldChar w:fldCharType="separate"/>
            </w:r>
            <w:r>
              <w:rPr>
                <w:noProof/>
                <w:webHidden/>
              </w:rPr>
              <w:t>65</w:t>
            </w:r>
            <w:r>
              <w:rPr>
                <w:noProof/>
                <w:webHidden/>
              </w:rPr>
              <w:fldChar w:fldCharType="end"/>
            </w:r>
          </w:hyperlink>
        </w:p>
        <w:p w14:paraId="329D12A5" w14:textId="22A368D7"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87" w:history="1">
            <w:r w:rsidRPr="00127120">
              <w:rPr>
                <w:rStyle w:val="ad"/>
                <w:rFonts w:ascii="Times New Roman" w:hAnsi="Times New Roman" w:cs="Times New Roman"/>
                <w:noProof/>
                <w:snapToGrid w:val="0"/>
                <w:w w:val="0"/>
              </w:rPr>
              <w:t>1.9.7</w:t>
            </w:r>
            <w:r>
              <w:rPr>
                <w:rFonts w:asciiTheme="minorHAnsi" w:eastAsiaTheme="minorEastAsia" w:hAnsiTheme="minorHAnsi" w:cstheme="minorBidi"/>
                <w:noProof/>
                <w:kern w:val="2"/>
                <w:sz w:val="21"/>
                <w:szCs w:val="22"/>
              </w:rPr>
              <w:tab/>
            </w:r>
            <w:r w:rsidRPr="00127120">
              <w:rPr>
                <w:rStyle w:val="ad"/>
                <w:noProof/>
              </w:rPr>
              <w:t>保存规则</w:t>
            </w:r>
            <w:r>
              <w:rPr>
                <w:noProof/>
                <w:webHidden/>
              </w:rPr>
              <w:tab/>
            </w:r>
            <w:r>
              <w:rPr>
                <w:noProof/>
                <w:webHidden/>
              </w:rPr>
              <w:fldChar w:fldCharType="begin"/>
            </w:r>
            <w:r>
              <w:rPr>
                <w:noProof/>
                <w:webHidden/>
              </w:rPr>
              <w:instrText xml:space="preserve"> PAGEREF _Toc22893087 \h </w:instrText>
            </w:r>
            <w:r>
              <w:rPr>
                <w:noProof/>
                <w:webHidden/>
              </w:rPr>
            </w:r>
            <w:r>
              <w:rPr>
                <w:noProof/>
                <w:webHidden/>
              </w:rPr>
              <w:fldChar w:fldCharType="separate"/>
            </w:r>
            <w:r>
              <w:rPr>
                <w:noProof/>
                <w:webHidden/>
              </w:rPr>
              <w:t>66</w:t>
            </w:r>
            <w:r>
              <w:rPr>
                <w:noProof/>
                <w:webHidden/>
              </w:rPr>
              <w:fldChar w:fldCharType="end"/>
            </w:r>
          </w:hyperlink>
        </w:p>
        <w:p w14:paraId="4EE1232D" w14:textId="113154B2"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88" w:history="1">
            <w:r w:rsidRPr="00127120">
              <w:rPr>
                <w:rStyle w:val="ad"/>
                <w:rFonts w:ascii="Times New Roman" w:hAnsi="Times New Roman" w:cs="Times New Roman"/>
                <w:noProof/>
                <w:snapToGrid w:val="0"/>
                <w:w w:val="0"/>
              </w:rPr>
              <w:t>1.9.8</w:t>
            </w:r>
            <w:r>
              <w:rPr>
                <w:rFonts w:asciiTheme="minorHAnsi" w:eastAsiaTheme="minorEastAsia" w:hAnsiTheme="minorHAnsi" w:cstheme="minorBidi"/>
                <w:noProof/>
                <w:kern w:val="2"/>
                <w:sz w:val="21"/>
                <w:szCs w:val="22"/>
              </w:rPr>
              <w:tab/>
            </w:r>
            <w:r w:rsidRPr="00127120">
              <w:rPr>
                <w:rStyle w:val="ad"/>
                <w:noProof/>
              </w:rPr>
              <w:t>自定义函数配置</w:t>
            </w:r>
            <w:r>
              <w:rPr>
                <w:noProof/>
                <w:webHidden/>
              </w:rPr>
              <w:tab/>
            </w:r>
            <w:r>
              <w:rPr>
                <w:noProof/>
                <w:webHidden/>
              </w:rPr>
              <w:fldChar w:fldCharType="begin"/>
            </w:r>
            <w:r>
              <w:rPr>
                <w:noProof/>
                <w:webHidden/>
              </w:rPr>
              <w:instrText xml:space="preserve"> PAGEREF _Toc22893088 \h </w:instrText>
            </w:r>
            <w:r>
              <w:rPr>
                <w:noProof/>
                <w:webHidden/>
              </w:rPr>
            </w:r>
            <w:r>
              <w:rPr>
                <w:noProof/>
                <w:webHidden/>
              </w:rPr>
              <w:fldChar w:fldCharType="separate"/>
            </w:r>
            <w:r>
              <w:rPr>
                <w:noProof/>
                <w:webHidden/>
              </w:rPr>
              <w:t>66</w:t>
            </w:r>
            <w:r>
              <w:rPr>
                <w:noProof/>
                <w:webHidden/>
              </w:rPr>
              <w:fldChar w:fldCharType="end"/>
            </w:r>
          </w:hyperlink>
        </w:p>
        <w:p w14:paraId="2E0F4A05" w14:textId="2120463C" w:rsidR="00953832" w:rsidRDefault="00953832">
          <w:pPr>
            <w:pStyle w:val="TOC3"/>
            <w:tabs>
              <w:tab w:val="left" w:pos="1680"/>
              <w:tab w:val="right" w:pos="9060"/>
            </w:tabs>
            <w:ind w:left="960"/>
            <w:rPr>
              <w:rFonts w:asciiTheme="minorHAnsi" w:eastAsiaTheme="minorEastAsia" w:hAnsiTheme="minorHAnsi" w:cstheme="minorBidi"/>
              <w:noProof/>
              <w:kern w:val="2"/>
              <w:sz w:val="21"/>
              <w:szCs w:val="22"/>
            </w:rPr>
          </w:pPr>
          <w:hyperlink w:anchor="_Toc22893089" w:history="1">
            <w:r w:rsidRPr="00127120">
              <w:rPr>
                <w:rStyle w:val="ad"/>
                <w:rFonts w:ascii="Times New Roman" w:hAnsi="Times New Roman" w:cs="Times New Roman"/>
                <w:noProof/>
                <w:snapToGrid w:val="0"/>
                <w:w w:val="0"/>
              </w:rPr>
              <w:t>1.9.9</w:t>
            </w:r>
            <w:r>
              <w:rPr>
                <w:rFonts w:asciiTheme="minorHAnsi" w:eastAsiaTheme="minorEastAsia" w:hAnsiTheme="minorHAnsi" w:cstheme="minorBidi"/>
                <w:noProof/>
                <w:kern w:val="2"/>
                <w:sz w:val="21"/>
                <w:szCs w:val="22"/>
              </w:rPr>
              <w:tab/>
            </w:r>
            <w:r w:rsidRPr="00127120">
              <w:rPr>
                <w:rStyle w:val="ad"/>
                <w:noProof/>
              </w:rPr>
              <w:t>修改规则</w:t>
            </w:r>
            <w:r>
              <w:rPr>
                <w:noProof/>
                <w:webHidden/>
              </w:rPr>
              <w:tab/>
            </w:r>
            <w:r>
              <w:rPr>
                <w:noProof/>
                <w:webHidden/>
              </w:rPr>
              <w:fldChar w:fldCharType="begin"/>
            </w:r>
            <w:r>
              <w:rPr>
                <w:noProof/>
                <w:webHidden/>
              </w:rPr>
              <w:instrText xml:space="preserve"> PAGEREF _Toc22893089 \h </w:instrText>
            </w:r>
            <w:r>
              <w:rPr>
                <w:noProof/>
                <w:webHidden/>
              </w:rPr>
            </w:r>
            <w:r>
              <w:rPr>
                <w:noProof/>
                <w:webHidden/>
              </w:rPr>
              <w:fldChar w:fldCharType="separate"/>
            </w:r>
            <w:r>
              <w:rPr>
                <w:noProof/>
                <w:webHidden/>
              </w:rPr>
              <w:t>67</w:t>
            </w:r>
            <w:r>
              <w:rPr>
                <w:noProof/>
                <w:webHidden/>
              </w:rPr>
              <w:fldChar w:fldCharType="end"/>
            </w:r>
          </w:hyperlink>
        </w:p>
        <w:p w14:paraId="1B975F09" w14:textId="320D324D"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90" w:history="1">
            <w:r w:rsidRPr="00127120">
              <w:rPr>
                <w:rStyle w:val="ad"/>
                <w:rFonts w:ascii="Times New Roman" w:hAnsi="Times New Roman" w:cs="Times New Roman"/>
                <w:noProof/>
                <w:snapToGrid w:val="0"/>
                <w:w w:val="0"/>
              </w:rPr>
              <w:t>1.9.10</w:t>
            </w:r>
            <w:r>
              <w:rPr>
                <w:rFonts w:asciiTheme="minorHAnsi" w:eastAsiaTheme="minorEastAsia" w:hAnsiTheme="minorHAnsi" w:cstheme="minorBidi"/>
                <w:noProof/>
                <w:kern w:val="2"/>
                <w:sz w:val="21"/>
                <w:szCs w:val="22"/>
              </w:rPr>
              <w:tab/>
            </w:r>
            <w:r w:rsidRPr="00127120">
              <w:rPr>
                <w:rStyle w:val="ad"/>
                <w:noProof/>
              </w:rPr>
              <w:t>版本控制</w:t>
            </w:r>
            <w:r>
              <w:rPr>
                <w:noProof/>
                <w:webHidden/>
              </w:rPr>
              <w:tab/>
            </w:r>
            <w:r>
              <w:rPr>
                <w:noProof/>
                <w:webHidden/>
              </w:rPr>
              <w:fldChar w:fldCharType="begin"/>
            </w:r>
            <w:r>
              <w:rPr>
                <w:noProof/>
                <w:webHidden/>
              </w:rPr>
              <w:instrText xml:space="preserve"> PAGEREF _Toc22893090 \h </w:instrText>
            </w:r>
            <w:r>
              <w:rPr>
                <w:noProof/>
                <w:webHidden/>
              </w:rPr>
            </w:r>
            <w:r>
              <w:rPr>
                <w:noProof/>
                <w:webHidden/>
              </w:rPr>
              <w:fldChar w:fldCharType="separate"/>
            </w:r>
            <w:r>
              <w:rPr>
                <w:noProof/>
                <w:webHidden/>
              </w:rPr>
              <w:t>67</w:t>
            </w:r>
            <w:r>
              <w:rPr>
                <w:noProof/>
                <w:webHidden/>
              </w:rPr>
              <w:fldChar w:fldCharType="end"/>
            </w:r>
          </w:hyperlink>
        </w:p>
        <w:p w14:paraId="19259F1C" w14:textId="65C1B491"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91" w:history="1">
            <w:r w:rsidRPr="00127120">
              <w:rPr>
                <w:rStyle w:val="ad"/>
                <w:rFonts w:ascii="Times New Roman" w:hAnsi="Times New Roman" w:cs="Times New Roman"/>
                <w:noProof/>
                <w:snapToGrid w:val="0"/>
                <w:w w:val="0"/>
              </w:rPr>
              <w:t>1.9.11</w:t>
            </w:r>
            <w:r>
              <w:rPr>
                <w:rFonts w:asciiTheme="minorHAnsi" w:eastAsiaTheme="minorEastAsia" w:hAnsiTheme="minorHAnsi" w:cstheme="minorBidi"/>
                <w:noProof/>
                <w:kern w:val="2"/>
                <w:sz w:val="21"/>
                <w:szCs w:val="22"/>
              </w:rPr>
              <w:tab/>
            </w:r>
            <w:r w:rsidRPr="00127120">
              <w:rPr>
                <w:rStyle w:val="ad"/>
                <w:noProof/>
              </w:rPr>
              <w:t>启用禁用</w:t>
            </w:r>
            <w:r>
              <w:rPr>
                <w:noProof/>
                <w:webHidden/>
              </w:rPr>
              <w:tab/>
            </w:r>
            <w:r>
              <w:rPr>
                <w:noProof/>
                <w:webHidden/>
              </w:rPr>
              <w:fldChar w:fldCharType="begin"/>
            </w:r>
            <w:r>
              <w:rPr>
                <w:noProof/>
                <w:webHidden/>
              </w:rPr>
              <w:instrText xml:space="preserve"> PAGEREF _Toc22893091 \h </w:instrText>
            </w:r>
            <w:r>
              <w:rPr>
                <w:noProof/>
                <w:webHidden/>
              </w:rPr>
            </w:r>
            <w:r>
              <w:rPr>
                <w:noProof/>
                <w:webHidden/>
              </w:rPr>
              <w:fldChar w:fldCharType="separate"/>
            </w:r>
            <w:r>
              <w:rPr>
                <w:noProof/>
                <w:webHidden/>
              </w:rPr>
              <w:t>68</w:t>
            </w:r>
            <w:r>
              <w:rPr>
                <w:noProof/>
                <w:webHidden/>
              </w:rPr>
              <w:fldChar w:fldCharType="end"/>
            </w:r>
          </w:hyperlink>
        </w:p>
        <w:p w14:paraId="5355A98C" w14:textId="70FD7F90" w:rsidR="00953832" w:rsidRDefault="00953832">
          <w:pPr>
            <w:pStyle w:val="TOC3"/>
            <w:tabs>
              <w:tab w:val="left" w:pos="2100"/>
              <w:tab w:val="right" w:pos="9060"/>
            </w:tabs>
            <w:ind w:left="960"/>
            <w:rPr>
              <w:rFonts w:asciiTheme="minorHAnsi" w:eastAsiaTheme="minorEastAsia" w:hAnsiTheme="minorHAnsi" w:cstheme="minorBidi"/>
              <w:noProof/>
              <w:kern w:val="2"/>
              <w:sz w:val="21"/>
              <w:szCs w:val="22"/>
            </w:rPr>
          </w:pPr>
          <w:hyperlink w:anchor="_Toc22893092" w:history="1">
            <w:r w:rsidRPr="00127120">
              <w:rPr>
                <w:rStyle w:val="ad"/>
                <w:rFonts w:ascii="Times New Roman" w:hAnsi="Times New Roman" w:cs="Times New Roman"/>
                <w:noProof/>
                <w:snapToGrid w:val="0"/>
                <w:w w:val="0"/>
              </w:rPr>
              <w:t>1.9.12</w:t>
            </w:r>
            <w:r>
              <w:rPr>
                <w:rFonts w:asciiTheme="minorHAnsi" w:eastAsiaTheme="minorEastAsia" w:hAnsiTheme="minorHAnsi" w:cstheme="minorBidi"/>
                <w:noProof/>
                <w:kern w:val="2"/>
                <w:sz w:val="21"/>
                <w:szCs w:val="22"/>
              </w:rPr>
              <w:tab/>
            </w:r>
            <w:r w:rsidRPr="00127120">
              <w:rPr>
                <w:rStyle w:val="ad"/>
                <w:noProof/>
              </w:rPr>
              <w:t>复制规则</w:t>
            </w:r>
            <w:r>
              <w:rPr>
                <w:noProof/>
                <w:webHidden/>
              </w:rPr>
              <w:tab/>
            </w:r>
            <w:r>
              <w:rPr>
                <w:noProof/>
                <w:webHidden/>
              </w:rPr>
              <w:fldChar w:fldCharType="begin"/>
            </w:r>
            <w:r>
              <w:rPr>
                <w:noProof/>
                <w:webHidden/>
              </w:rPr>
              <w:instrText xml:space="preserve"> PAGEREF _Toc22893092 \h </w:instrText>
            </w:r>
            <w:r>
              <w:rPr>
                <w:noProof/>
                <w:webHidden/>
              </w:rPr>
            </w:r>
            <w:r>
              <w:rPr>
                <w:noProof/>
                <w:webHidden/>
              </w:rPr>
              <w:fldChar w:fldCharType="separate"/>
            </w:r>
            <w:r>
              <w:rPr>
                <w:noProof/>
                <w:webHidden/>
              </w:rPr>
              <w:t>68</w:t>
            </w:r>
            <w:r>
              <w:rPr>
                <w:noProof/>
                <w:webHidden/>
              </w:rPr>
              <w:fldChar w:fldCharType="end"/>
            </w:r>
          </w:hyperlink>
        </w:p>
        <w:p w14:paraId="0F4EB67C" w14:textId="1856386D" w:rsidR="00F31A59" w:rsidRDefault="00F31A59">
          <w:r>
            <w:rPr>
              <w:b/>
              <w:bCs/>
              <w:lang w:val="zh-CN"/>
            </w:rPr>
            <w:fldChar w:fldCharType="end"/>
          </w:r>
        </w:p>
      </w:sdtContent>
    </w:sdt>
    <w:p w14:paraId="6E3798E9" w14:textId="72B4E8AB" w:rsidR="003D1473" w:rsidRDefault="003D1473" w:rsidP="003D1473">
      <w:pPr>
        <w:spacing w:line="360" w:lineRule="auto"/>
        <w:rPr>
          <w:rFonts w:ascii="Cambria" w:hAnsi="Cambria"/>
          <w:bCs/>
          <w:noProof/>
          <w:kern w:val="44"/>
          <w:sz w:val="28"/>
        </w:rPr>
      </w:pPr>
    </w:p>
    <w:p w14:paraId="214EDF69" w14:textId="69DD7936" w:rsidR="00F31A59" w:rsidRDefault="00F31A59" w:rsidP="003D1473">
      <w:pPr>
        <w:spacing w:line="360" w:lineRule="auto"/>
        <w:rPr>
          <w:rFonts w:ascii="Cambria" w:hAnsi="Cambria"/>
          <w:bCs/>
          <w:noProof/>
          <w:kern w:val="44"/>
          <w:sz w:val="28"/>
        </w:rPr>
      </w:pPr>
    </w:p>
    <w:p w14:paraId="7080040D" w14:textId="79E9C3EC" w:rsidR="00F31A59" w:rsidRDefault="00F31A59" w:rsidP="003D1473">
      <w:pPr>
        <w:spacing w:line="360" w:lineRule="auto"/>
        <w:rPr>
          <w:rFonts w:ascii="Cambria" w:hAnsi="Cambria"/>
          <w:bCs/>
          <w:noProof/>
          <w:kern w:val="44"/>
          <w:sz w:val="28"/>
        </w:rPr>
      </w:pPr>
    </w:p>
    <w:p w14:paraId="180E1FCF" w14:textId="15D5D500" w:rsidR="00F31A59" w:rsidRDefault="00F31A59" w:rsidP="003D1473">
      <w:pPr>
        <w:spacing w:line="360" w:lineRule="auto"/>
        <w:rPr>
          <w:rFonts w:ascii="Cambria" w:hAnsi="Cambria"/>
          <w:bCs/>
          <w:noProof/>
          <w:kern w:val="44"/>
          <w:sz w:val="28"/>
        </w:rPr>
      </w:pPr>
    </w:p>
    <w:p w14:paraId="475928DB" w14:textId="6C8D2922" w:rsidR="00F31A59" w:rsidRDefault="00F31A59" w:rsidP="003D1473">
      <w:pPr>
        <w:spacing w:line="360" w:lineRule="auto"/>
        <w:rPr>
          <w:rFonts w:ascii="Cambria" w:hAnsi="Cambria"/>
          <w:bCs/>
          <w:noProof/>
          <w:kern w:val="44"/>
          <w:sz w:val="28"/>
        </w:rPr>
      </w:pPr>
    </w:p>
    <w:p w14:paraId="7E6FF0AA" w14:textId="27818643" w:rsidR="00F31A59" w:rsidRDefault="00F31A59" w:rsidP="003D1473">
      <w:pPr>
        <w:spacing w:line="360" w:lineRule="auto"/>
        <w:rPr>
          <w:rFonts w:ascii="Cambria" w:hAnsi="Cambria"/>
          <w:bCs/>
          <w:noProof/>
          <w:kern w:val="44"/>
          <w:sz w:val="28"/>
        </w:rPr>
      </w:pPr>
    </w:p>
    <w:p w14:paraId="2F087841" w14:textId="2251A06B" w:rsidR="00F31A59" w:rsidRDefault="00F31A59" w:rsidP="003D1473">
      <w:pPr>
        <w:spacing w:line="360" w:lineRule="auto"/>
        <w:rPr>
          <w:rFonts w:ascii="Cambria" w:hAnsi="Cambria"/>
          <w:bCs/>
          <w:noProof/>
          <w:kern w:val="44"/>
          <w:sz w:val="28"/>
        </w:rPr>
      </w:pPr>
    </w:p>
    <w:p w14:paraId="3083F274" w14:textId="77777777" w:rsidR="00F31A59" w:rsidRPr="00587368" w:rsidRDefault="00F31A59" w:rsidP="003D1473">
      <w:pPr>
        <w:spacing w:line="360" w:lineRule="auto"/>
        <w:rPr>
          <w:rFonts w:ascii="Cambria" w:hAnsi="Cambria"/>
          <w:bCs/>
          <w:noProof/>
          <w:kern w:val="44"/>
          <w:sz w:val="28"/>
        </w:rPr>
      </w:pPr>
    </w:p>
    <w:p w14:paraId="3888F517" w14:textId="77777777" w:rsidR="00152710" w:rsidRDefault="00587368" w:rsidP="00587368">
      <w:pPr>
        <w:pStyle w:val="1"/>
      </w:pPr>
      <w:bookmarkStart w:id="11" w:name="_Toc520466252"/>
      <w:bookmarkStart w:id="12" w:name="_Toc532826382"/>
      <w:bookmarkStart w:id="13" w:name="_Toc532827067"/>
      <w:bookmarkStart w:id="14" w:name="_Toc22893021"/>
      <w:r>
        <w:rPr>
          <w:rFonts w:hint="eastAsia"/>
        </w:rPr>
        <w:t>手册目的</w:t>
      </w:r>
      <w:bookmarkEnd w:id="11"/>
      <w:bookmarkEnd w:id="12"/>
      <w:bookmarkEnd w:id="13"/>
      <w:bookmarkEnd w:id="14"/>
    </w:p>
    <w:p w14:paraId="792F3597" w14:textId="77777777" w:rsidR="008C708D" w:rsidRDefault="008C708D" w:rsidP="008C708D">
      <w:r>
        <w:tab/>
      </w:r>
      <w:r>
        <w:rPr>
          <w:rFonts w:hint="eastAsia"/>
        </w:rPr>
        <w:t>此手册用于指导用户快速使用业务规则系统，本系统提供了哪些功能</w:t>
      </w:r>
    </w:p>
    <w:p w14:paraId="2327D193" w14:textId="77777777" w:rsidR="00877D72" w:rsidRPr="008C708D" w:rsidRDefault="00877D72" w:rsidP="008C708D"/>
    <w:p w14:paraId="499FC7A6" w14:textId="77777777" w:rsidR="00877D72" w:rsidRPr="00877D72" w:rsidRDefault="00587368" w:rsidP="00877D72">
      <w:pPr>
        <w:pStyle w:val="1"/>
      </w:pPr>
      <w:bookmarkStart w:id="15" w:name="_Toc520466253"/>
      <w:bookmarkStart w:id="16" w:name="_Toc532826383"/>
      <w:bookmarkStart w:id="17" w:name="_Toc532827068"/>
      <w:bookmarkStart w:id="18" w:name="_Toc22893022"/>
      <w:r>
        <w:rPr>
          <w:rFonts w:hint="eastAsia"/>
        </w:rPr>
        <w:t>文档概述</w:t>
      </w:r>
      <w:bookmarkEnd w:id="15"/>
      <w:bookmarkEnd w:id="16"/>
      <w:bookmarkEnd w:id="17"/>
      <w:bookmarkEnd w:id="18"/>
    </w:p>
    <w:p w14:paraId="11BAFD94" w14:textId="77777777" w:rsidR="00877D72" w:rsidRDefault="008C708D" w:rsidP="008C708D">
      <w:r>
        <w:tab/>
      </w:r>
      <w:r>
        <w:rPr>
          <w:rFonts w:hint="eastAsia"/>
        </w:rPr>
        <w:t>本文档用于对业务规则系统的总结。包括规则归属（多业务系统配置）、规则配置步骤、规则调用说明。</w:t>
      </w:r>
    </w:p>
    <w:p w14:paraId="4D9EDB2D" w14:textId="77777777" w:rsidR="00877D72" w:rsidRDefault="00877D72" w:rsidP="008C708D"/>
    <w:p w14:paraId="624B20F7" w14:textId="77777777" w:rsidR="00DC2119" w:rsidRDefault="00DC2119" w:rsidP="00DC2119">
      <w:pPr>
        <w:pStyle w:val="1"/>
      </w:pPr>
      <w:bookmarkStart w:id="19" w:name="_Toc520466254"/>
      <w:bookmarkStart w:id="20" w:name="_Toc532826384"/>
      <w:bookmarkStart w:id="21" w:name="_Toc532827069"/>
      <w:bookmarkStart w:id="22" w:name="_Toc22893023"/>
      <w:r>
        <w:rPr>
          <w:rFonts w:hint="eastAsia"/>
        </w:rPr>
        <w:t>术语、名词</w:t>
      </w:r>
      <w:bookmarkEnd w:id="19"/>
      <w:bookmarkEnd w:id="20"/>
      <w:bookmarkEnd w:id="21"/>
      <w:bookmarkEnd w:id="22"/>
    </w:p>
    <w:p w14:paraId="773C98D7" w14:textId="77777777" w:rsidR="00DC2119" w:rsidRDefault="00DC2119" w:rsidP="00DC2119">
      <w:r>
        <w:tab/>
      </w:r>
      <w:r w:rsidRPr="00DC2119">
        <w:rPr>
          <w:rFonts w:hint="eastAsia"/>
          <w:b/>
        </w:rPr>
        <w:t>一级菜单</w:t>
      </w:r>
      <w:r>
        <w:rPr>
          <w:rFonts w:hint="eastAsia"/>
        </w:rPr>
        <w:t>：业务规则系统的功能分类。</w:t>
      </w:r>
    </w:p>
    <w:p w14:paraId="6AC06CA2" w14:textId="77777777" w:rsidR="00DC2119" w:rsidRDefault="00DC2119" w:rsidP="00DC2119">
      <w:r>
        <w:tab/>
      </w:r>
      <w:r w:rsidRPr="00DC2119">
        <w:rPr>
          <w:rFonts w:hint="eastAsia"/>
          <w:b/>
        </w:rPr>
        <w:t>二级菜单</w:t>
      </w:r>
      <w:r>
        <w:rPr>
          <w:rFonts w:hint="eastAsia"/>
        </w:rPr>
        <w:t>：配置的业务系统</w:t>
      </w:r>
    </w:p>
    <w:p w14:paraId="73147EDB" w14:textId="77777777" w:rsidR="00DC2119" w:rsidRDefault="00DC2119" w:rsidP="00DC2119">
      <w:r>
        <w:tab/>
      </w:r>
      <w:r w:rsidRPr="00DC2119">
        <w:rPr>
          <w:rFonts w:hint="eastAsia"/>
          <w:b/>
        </w:rPr>
        <w:t>三级菜单</w:t>
      </w:r>
      <w:r>
        <w:rPr>
          <w:rFonts w:hint="eastAsia"/>
        </w:rPr>
        <w:t>：配置的业务模块</w:t>
      </w:r>
    </w:p>
    <w:p w14:paraId="745388FF" w14:textId="77777777" w:rsidR="005E2AFF" w:rsidRDefault="005E2AFF" w:rsidP="00DC2119">
      <w:r>
        <w:tab/>
      </w:r>
      <w:r w:rsidRPr="005E2AFF">
        <w:rPr>
          <w:rFonts w:hint="eastAsia"/>
          <w:b/>
        </w:rPr>
        <w:t>规则包</w:t>
      </w:r>
      <w:r>
        <w:rPr>
          <w:rFonts w:hint="eastAsia"/>
        </w:rPr>
        <w:t>：具体的业务规则</w:t>
      </w:r>
    </w:p>
    <w:p w14:paraId="43BB9F24" w14:textId="77777777" w:rsidR="00877D72" w:rsidRPr="00DC2119" w:rsidRDefault="00877D72" w:rsidP="00DC2119"/>
    <w:p w14:paraId="0FD4EF57" w14:textId="77777777" w:rsidR="00587368" w:rsidRDefault="00587368" w:rsidP="00587368">
      <w:pPr>
        <w:pStyle w:val="1"/>
      </w:pPr>
      <w:bookmarkStart w:id="23" w:name="_Toc520466255"/>
      <w:bookmarkStart w:id="24" w:name="_Toc532826385"/>
      <w:bookmarkStart w:id="25" w:name="_Toc532827070"/>
      <w:bookmarkStart w:id="26" w:name="_Toc22893024"/>
      <w:r>
        <w:rPr>
          <w:rFonts w:hint="eastAsia"/>
        </w:rPr>
        <w:t>运行环境</w:t>
      </w:r>
      <w:bookmarkEnd w:id="23"/>
      <w:bookmarkEnd w:id="24"/>
      <w:bookmarkEnd w:id="25"/>
      <w:bookmarkEnd w:id="26"/>
    </w:p>
    <w:p w14:paraId="76EE861D" w14:textId="77777777" w:rsidR="008C708D" w:rsidRDefault="008C708D" w:rsidP="008C708D">
      <w:r>
        <w:tab/>
        <w:t>JDK1.</w:t>
      </w:r>
      <w:r w:rsidR="00AF5155">
        <w:t>7</w:t>
      </w:r>
      <w:r>
        <w:t>+</w:t>
      </w:r>
      <w:r>
        <w:rPr>
          <w:rFonts w:hint="eastAsia"/>
        </w:rPr>
        <w:t>、T</w:t>
      </w:r>
      <w:r>
        <w:t>omcat7+</w:t>
      </w:r>
      <w:r>
        <w:rPr>
          <w:rFonts w:hint="eastAsia"/>
        </w:rPr>
        <w:t>、浏览器:</w:t>
      </w:r>
      <w:r>
        <w:t xml:space="preserve"> </w:t>
      </w:r>
      <w:r>
        <w:rPr>
          <w:rFonts w:hint="eastAsia"/>
        </w:rPr>
        <w:t>chrome、</w:t>
      </w:r>
      <w:proofErr w:type="spellStart"/>
      <w:r>
        <w:rPr>
          <w:rFonts w:hint="eastAsia"/>
        </w:rPr>
        <w:t>firefox</w:t>
      </w:r>
      <w:proofErr w:type="spellEnd"/>
    </w:p>
    <w:p w14:paraId="379BF880" w14:textId="03739AFC" w:rsidR="00877D72" w:rsidRDefault="00877D72" w:rsidP="008C708D"/>
    <w:p w14:paraId="050D6102" w14:textId="6D4F4AB0" w:rsidR="005C1971" w:rsidRDefault="005C1971" w:rsidP="008C708D"/>
    <w:p w14:paraId="15F12E49" w14:textId="65C97459" w:rsidR="005C1971" w:rsidRDefault="005C1971" w:rsidP="008C708D"/>
    <w:p w14:paraId="7C8179B5" w14:textId="331615EB" w:rsidR="005C1971" w:rsidRDefault="005C1971" w:rsidP="008C708D"/>
    <w:p w14:paraId="7153A060" w14:textId="49995665" w:rsidR="005C1971" w:rsidRDefault="005C1971" w:rsidP="008C708D"/>
    <w:p w14:paraId="1A944CF7" w14:textId="7239B222" w:rsidR="005C1971" w:rsidRDefault="005C1971" w:rsidP="008C708D"/>
    <w:p w14:paraId="2A73C4A7" w14:textId="681827F1" w:rsidR="005C1971" w:rsidRDefault="005C1971" w:rsidP="008C708D"/>
    <w:p w14:paraId="01C1252B" w14:textId="4444B60F" w:rsidR="005C1971" w:rsidRDefault="005C1971" w:rsidP="008C708D"/>
    <w:p w14:paraId="1B09374A" w14:textId="1A8B200C" w:rsidR="005C1971" w:rsidRDefault="005C1971" w:rsidP="008C708D"/>
    <w:p w14:paraId="6659381C" w14:textId="68C18C79" w:rsidR="005C1971" w:rsidRDefault="005C1971" w:rsidP="008C708D"/>
    <w:p w14:paraId="6436F9F6" w14:textId="70E9AF0B" w:rsidR="005C1971" w:rsidRDefault="005C1971" w:rsidP="008C708D"/>
    <w:p w14:paraId="4FED3082" w14:textId="333A43F8" w:rsidR="005C1971" w:rsidRDefault="005C1971" w:rsidP="008C708D"/>
    <w:p w14:paraId="5D4E3FCF" w14:textId="5CD350DD" w:rsidR="005C1971" w:rsidRDefault="005C1971" w:rsidP="008C708D"/>
    <w:p w14:paraId="31D2293E" w14:textId="49C2DDD9" w:rsidR="005C1971" w:rsidRDefault="005C1971" w:rsidP="008C708D"/>
    <w:p w14:paraId="53C5A9EB" w14:textId="09BD480C" w:rsidR="005C1971" w:rsidRDefault="005C1971" w:rsidP="008C708D"/>
    <w:p w14:paraId="3D81A331" w14:textId="65BB4635" w:rsidR="005C1971" w:rsidRDefault="005C1971" w:rsidP="008C708D"/>
    <w:p w14:paraId="5C814588" w14:textId="6B921ABA" w:rsidR="005C1971" w:rsidRDefault="005C1971" w:rsidP="008C708D"/>
    <w:p w14:paraId="5F183AB1" w14:textId="56316FE8" w:rsidR="005C1971" w:rsidRDefault="005C1971" w:rsidP="008C708D"/>
    <w:p w14:paraId="419EEDE6" w14:textId="6D63B07C" w:rsidR="005C1971" w:rsidRDefault="005C1971" w:rsidP="008C708D"/>
    <w:p w14:paraId="24767524" w14:textId="33407A68" w:rsidR="005C1971" w:rsidRDefault="005C1971" w:rsidP="008C708D"/>
    <w:p w14:paraId="4BA4B75B" w14:textId="4DDF4FED" w:rsidR="005C1971" w:rsidRDefault="005C1971" w:rsidP="008C708D"/>
    <w:p w14:paraId="0B0A18F5" w14:textId="015095FD" w:rsidR="005C1971" w:rsidRDefault="005C1971" w:rsidP="008C708D"/>
    <w:p w14:paraId="0B96B71F" w14:textId="26442404" w:rsidR="005C1971" w:rsidRDefault="005C1971" w:rsidP="008C708D"/>
    <w:p w14:paraId="1F267610" w14:textId="1BE1696E" w:rsidR="005C1971" w:rsidRDefault="005C1971" w:rsidP="008C708D"/>
    <w:p w14:paraId="3196710F" w14:textId="77777777" w:rsidR="005C1971" w:rsidRDefault="005C1971" w:rsidP="008C708D">
      <w:pPr>
        <w:rPr>
          <w:rFonts w:hint="eastAsia"/>
        </w:rPr>
      </w:pPr>
    </w:p>
    <w:p w14:paraId="07CB893E" w14:textId="19594D7F" w:rsidR="004B62A1" w:rsidRDefault="008C708D" w:rsidP="004B62A1">
      <w:pPr>
        <w:pStyle w:val="1"/>
      </w:pPr>
      <w:bookmarkStart w:id="27" w:name="_Toc520466256"/>
      <w:bookmarkStart w:id="28" w:name="_Toc532826386"/>
      <w:bookmarkStart w:id="29" w:name="_Toc532827071"/>
      <w:bookmarkStart w:id="30" w:name="_Toc22893025"/>
      <w:r>
        <w:rPr>
          <w:rFonts w:hint="eastAsia"/>
        </w:rPr>
        <w:t>使用流程</w:t>
      </w:r>
      <w:bookmarkEnd w:id="27"/>
      <w:bookmarkEnd w:id="28"/>
      <w:bookmarkEnd w:id="29"/>
      <w:bookmarkEnd w:id="30"/>
    </w:p>
    <w:p w14:paraId="11FEC181" w14:textId="22A552D1" w:rsidR="00BF7C7D" w:rsidRDefault="00BF7C7D" w:rsidP="00BF7C7D">
      <w:r>
        <w:rPr>
          <w:rFonts w:hint="eastAsia"/>
        </w:rPr>
        <w:t>业务规则系统使用流程</w:t>
      </w:r>
    </w:p>
    <w:p w14:paraId="36733433" w14:textId="77777777" w:rsidR="00BF7C7D" w:rsidRDefault="00BF7C7D" w:rsidP="00BF7C7D">
      <w:r>
        <w:rPr>
          <w:rFonts w:hint="eastAsia"/>
        </w:rPr>
        <w:t>-登录进入管理页面</w:t>
      </w:r>
    </w:p>
    <w:p w14:paraId="3B66E1E9" w14:textId="7CA64A89" w:rsidR="00BF7C7D" w:rsidRDefault="00BF7C7D" w:rsidP="009E467C">
      <w:pPr>
        <w:ind w:firstLineChars="100" w:firstLine="240"/>
      </w:pPr>
      <w:r>
        <w:rPr>
          <w:rFonts w:hint="eastAsia"/>
        </w:rPr>
        <w:t>-配置业务系统（或选择对应业务系统）</w:t>
      </w:r>
    </w:p>
    <w:p w14:paraId="12866AF3" w14:textId="08A62945" w:rsidR="00BF7C7D" w:rsidRDefault="00BF7C7D" w:rsidP="009E467C">
      <w:pPr>
        <w:ind w:firstLineChars="200" w:firstLine="480"/>
      </w:pPr>
      <w:r>
        <w:rPr>
          <w:rFonts w:hint="eastAsia"/>
        </w:rPr>
        <w:t>-配置业务模块（或选择对应业务模块）</w:t>
      </w:r>
    </w:p>
    <w:p w14:paraId="6989EDBE" w14:textId="7F2E6E40" w:rsidR="00BF7C7D" w:rsidRDefault="009E467C" w:rsidP="009E467C">
      <w:pPr>
        <w:ind w:firstLineChars="300" w:firstLine="720"/>
      </w:pPr>
      <w:r>
        <w:rPr>
          <w:rFonts w:hint="eastAsia"/>
        </w:rPr>
        <w:t>-</w:t>
      </w:r>
      <w:r w:rsidR="00BF7C7D">
        <w:rPr>
          <w:rFonts w:hint="eastAsia"/>
        </w:rPr>
        <w:t>新增规则</w:t>
      </w:r>
    </w:p>
    <w:p w14:paraId="01591E41" w14:textId="69D8588F" w:rsidR="00BF7C7D" w:rsidRDefault="009E467C" w:rsidP="009E467C">
      <w:pPr>
        <w:ind w:firstLineChars="300" w:firstLine="720"/>
      </w:pPr>
      <w:r>
        <w:rPr>
          <w:rFonts w:hint="eastAsia"/>
        </w:rPr>
        <w:t>-</w:t>
      </w:r>
      <w:r w:rsidR="00BF7C7D">
        <w:rPr>
          <w:rFonts w:hint="eastAsia"/>
        </w:rPr>
        <w:t>修改配置好的规则</w:t>
      </w:r>
    </w:p>
    <w:p w14:paraId="2BCA50CC" w14:textId="66A503CC" w:rsidR="009E467C" w:rsidRDefault="009E467C" w:rsidP="009E467C">
      <w:pPr>
        <w:ind w:firstLineChars="300" w:firstLine="720"/>
      </w:pPr>
      <w:r>
        <w:rPr>
          <w:rFonts w:hint="eastAsia"/>
        </w:rPr>
        <w:t>-多版本控制</w:t>
      </w:r>
    </w:p>
    <w:p w14:paraId="638F96F4" w14:textId="5AB7F473" w:rsidR="009E467C" w:rsidRDefault="009E467C" w:rsidP="009E467C">
      <w:pPr>
        <w:ind w:firstLineChars="300" w:firstLine="720"/>
      </w:pPr>
      <w:r>
        <w:rPr>
          <w:rFonts w:hint="eastAsia"/>
        </w:rPr>
        <w:t>-规则启动禁用控制</w:t>
      </w:r>
    </w:p>
    <w:p w14:paraId="5E29BF4F" w14:textId="1E6AE47B" w:rsidR="009E467C" w:rsidRDefault="009E467C" w:rsidP="009E467C">
      <w:pPr>
        <w:ind w:firstLineChars="300" w:firstLine="720"/>
      </w:pPr>
      <w:r>
        <w:rPr>
          <w:rFonts w:hint="eastAsia"/>
        </w:rPr>
        <w:t>-查看接口调用文档</w:t>
      </w:r>
    </w:p>
    <w:p w14:paraId="05CC08F8" w14:textId="39168E7B" w:rsidR="009E467C" w:rsidRPr="00BF7C7D" w:rsidRDefault="009E467C" w:rsidP="009E467C">
      <w:pPr>
        <w:ind w:firstLineChars="300" w:firstLine="720"/>
      </w:pPr>
      <w:r>
        <w:rPr>
          <w:rFonts w:hint="eastAsia"/>
        </w:rPr>
        <w:t>-删除规则</w:t>
      </w:r>
    </w:p>
    <w:p w14:paraId="1012A8EB" w14:textId="041DEEA4" w:rsidR="008C708D" w:rsidRDefault="00A379AC" w:rsidP="00A379AC">
      <w:pPr>
        <w:jc w:val="center"/>
      </w:pPr>
      <w:r>
        <w:rPr>
          <w:noProof/>
        </w:rPr>
        <w:drawing>
          <wp:inline distT="0" distB="0" distL="0" distR="0" wp14:anchorId="6D68112B" wp14:editId="4C67874C">
            <wp:extent cx="4521587" cy="5607296"/>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4290" cy="5610647"/>
                    </a:xfrm>
                    <a:prstGeom prst="rect">
                      <a:avLst/>
                    </a:prstGeom>
                    <a:noFill/>
                    <a:ln>
                      <a:noFill/>
                    </a:ln>
                  </pic:spPr>
                </pic:pic>
              </a:graphicData>
            </a:graphic>
          </wp:inline>
        </w:drawing>
      </w:r>
    </w:p>
    <w:p w14:paraId="36E6E8A8" w14:textId="49FD51A8" w:rsidR="00A379AC" w:rsidRDefault="00A379AC" w:rsidP="00A379AC">
      <w:pPr>
        <w:jc w:val="center"/>
      </w:pPr>
      <w:r>
        <w:rPr>
          <w:rFonts w:hint="eastAsia"/>
        </w:rPr>
        <w:lastRenderedPageBreak/>
        <w:t>图</w:t>
      </w:r>
      <w:r w:rsidR="00EA0F63">
        <w:rPr>
          <w:rFonts w:hint="eastAsia"/>
        </w:rPr>
        <w:t>-</w:t>
      </w:r>
      <w:r>
        <w:rPr>
          <w:rFonts w:hint="eastAsia"/>
        </w:rPr>
        <w:t>1</w:t>
      </w:r>
      <w:r w:rsidR="00EA0F63">
        <w:t xml:space="preserve"> </w:t>
      </w:r>
      <w:r>
        <w:rPr>
          <w:rFonts w:hint="eastAsia"/>
        </w:rPr>
        <w:t>业务规则系统使用流程</w:t>
      </w:r>
      <w:r w:rsidR="00EA0F63">
        <w:rPr>
          <w:rFonts w:hint="eastAsia"/>
        </w:rPr>
        <w:t>图</w:t>
      </w:r>
    </w:p>
    <w:p w14:paraId="163278E5" w14:textId="29549B05" w:rsidR="00373FA7" w:rsidRDefault="00373FA7" w:rsidP="00A379AC">
      <w:pPr>
        <w:jc w:val="center"/>
      </w:pPr>
    </w:p>
    <w:p w14:paraId="2DCBE0A4" w14:textId="0175B48C" w:rsidR="00373FA7" w:rsidRDefault="00373FA7" w:rsidP="00A379AC">
      <w:pPr>
        <w:jc w:val="center"/>
      </w:pPr>
    </w:p>
    <w:p w14:paraId="1B9BFE7B" w14:textId="4A7E8130" w:rsidR="00373FA7" w:rsidRDefault="00373FA7" w:rsidP="00A379AC">
      <w:pPr>
        <w:jc w:val="center"/>
      </w:pPr>
    </w:p>
    <w:p w14:paraId="722EDEDF" w14:textId="0B28FDA9" w:rsidR="00373FA7" w:rsidRDefault="00373FA7" w:rsidP="00A379AC">
      <w:pPr>
        <w:jc w:val="center"/>
      </w:pPr>
    </w:p>
    <w:p w14:paraId="520ACD52" w14:textId="77777777" w:rsidR="005C1971" w:rsidRDefault="005C1971" w:rsidP="00373FA7">
      <w:pPr>
        <w:rPr>
          <w:rFonts w:hint="eastAsia"/>
        </w:rPr>
      </w:pPr>
    </w:p>
    <w:p w14:paraId="17520F11" w14:textId="2F9714EE" w:rsidR="00373FA7" w:rsidRDefault="00373FA7" w:rsidP="00373FA7">
      <w:r>
        <w:rPr>
          <w:rFonts w:hint="eastAsia"/>
        </w:rPr>
        <w:t>规则设计器使用流程</w:t>
      </w:r>
    </w:p>
    <w:p w14:paraId="131445FA" w14:textId="40B8BE89" w:rsidR="00373FA7" w:rsidRDefault="00373FA7" w:rsidP="00373FA7">
      <w:r>
        <w:rPr>
          <w:rFonts w:hint="eastAsia"/>
        </w:rPr>
        <w:t>-进入设计器</w:t>
      </w:r>
    </w:p>
    <w:p w14:paraId="0A725DF2" w14:textId="264F270C" w:rsidR="00373FA7" w:rsidRDefault="00373FA7" w:rsidP="00373FA7">
      <w:r>
        <w:tab/>
      </w:r>
      <w:r>
        <w:rPr>
          <w:rFonts w:hint="eastAsia"/>
        </w:rPr>
        <w:t>-配置参数（或阈值）</w:t>
      </w:r>
    </w:p>
    <w:p w14:paraId="4599CA88" w14:textId="45798C23" w:rsidR="00373FA7" w:rsidRDefault="00373FA7" w:rsidP="00373FA7">
      <w:r>
        <w:tab/>
      </w:r>
      <w:r>
        <w:tab/>
      </w:r>
      <w:r>
        <w:rPr>
          <w:rFonts w:hint="eastAsia"/>
        </w:rPr>
        <w:t>-根据逻辑配置各个节点</w:t>
      </w:r>
    </w:p>
    <w:p w14:paraId="6301FA3F" w14:textId="090329BF" w:rsidR="00373FA7" w:rsidRDefault="00373FA7" w:rsidP="00373FA7">
      <w:r>
        <w:tab/>
      </w:r>
      <w:r>
        <w:tab/>
      </w:r>
      <w:r>
        <w:tab/>
      </w:r>
      <w:r>
        <w:rPr>
          <w:rFonts w:hint="eastAsia"/>
        </w:rPr>
        <w:t>-节点配置完成后，进行模拟测试</w:t>
      </w:r>
    </w:p>
    <w:p w14:paraId="596538C3" w14:textId="4AF3DD7D" w:rsidR="00373FA7" w:rsidRDefault="00373FA7" w:rsidP="00373FA7">
      <w:r>
        <w:tab/>
      </w:r>
      <w:r>
        <w:tab/>
      </w:r>
      <w:r>
        <w:tab/>
      </w:r>
      <w:r w:rsidR="00AA2828">
        <w:tab/>
      </w:r>
      <w:r>
        <w:rPr>
          <w:rFonts w:hint="eastAsia"/>
        </w:rPr>
        <w:t>-测试成功，保存规则</w:t>
      </w:r>
    </w:p>
    <w:p w14:paraId="53785217" w14:textId="77777777" w:rsidR="00B5130A" w:rsidRDefault="00B5130A" w:rsidP="00A379AC">
      <w:pPr>
        <w:jc w:val="center"/>
      </w:pPr>
      <w:r>
        <w:rPr>
          <w:noProof/>
        </w:rPr>
        <w:lastRenderedPageBreak/>
        <w:drawing>
          <wp:inline distT="0" distB="0" distL="0" distR="0" wp14:anchorId="3ABE3F02" wp14:editId="2F8405BF">
            <wp:extent cx="1663668" cy="7014381"/>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5611" cy="7064736"/>
                    </a:xfrm>
                    <a:prstGeom prst="rect">
                      <a:avLst/>
                    </a:prstGeom>
                    <a:noFill/>
                    <a:ln>
                      <a:noFill/>
                    </a:ln>
                  </pic:spPr>
                </pic:pic>
              </a:graphicData>
            </a:graphic>
          </wp:inline>
        </w:drawing>
      </w:r>
    </w:p>
    <w:p w14:paraId="49F22D1F" w14:textId="77777777" w:rsidR="00B5130A" w:rsidRDefault="00B5130A" w:rsidP="00A379AC">
      <w:pPr>
        <w:jc w:val="center"/>
      </w:pPr>
      <w:r>
        <w:rPr>
          <w:rFonts w:hint="eastAsia"/>
        </w:rPr>
        <w:t>图-2</w:t>
      </w:r>
      <w:r>
        <w:t xml:space="preserve"> </w:t>
      </w:r>
      <w:r>
        <w:rPr>
          <w:rFonts w:hint="eastAsia"/>
        </w:rPr>
        <w:t>规则设计器使用流程</w:t>
      </w:r>
      <w:r w:rsidR="0009770C">
        <w:rPr>
          <w:rFonts w:hint="eastAsia"/>
        </w:rPr>
        <w:t>图</w:t>
      </w:r>
    </w:p>
    <w:p w14:paraId="6AB9E643" w14:textId="77777777" w:rsidR="00877D72" w:rsidRPr="00B5130A" w:rsidRDefault="00877D72" w:rsidP="00A379AC">
      <w:pPr>
        <w:jc w:val="center"/>
      </w:pPr>
    </w:p>
    <w:p w14:paraId="78C376AC" w14:textId="77777777" w:rsidR="008B38D0" w:rsidRPr="008B38D0" w:rsidRDefault="008B38D0" w:rsidP="002E1C27">
      <w:pPr>
        <w:pStyle w:val="1"/>
      </w:pPr>
      <w:bookmarkStart w:id="31" w:name="_Toc520466257"/>
      <w:bookmarkStart w:id="32" w:name="_Toc532826387"/>
      <w:bookmarkStart w:id="33" w:name="_Toc532827072"/>
      <w:bookmarkStart w:id="34" w:name="_Toc22893026"/>
      <w:r>
        <w:rPr>
          <w:rFonts w:hint="eastAsia"/>
        </w:rPr>
        <w:t>操作说明</w:t>
      </w:r>
      <w:bookmarkEnd w:id="31"/>
      <w:bookmarkEnd w:id="32"/>
      <w:bookmarkEnd w:id="33"/>
      <w:bookmarkEnd w:id="34"/>
    </w:p>
    <w:p w14:paraId="7DAC989F" w14:textId="77777777" w:rsidR="006938B6" w:rsidRDefault="009C1CB5" w:rsidP="001D1721">
      <w:pPr>
        <w:pStyle w:val="2"/>
        <w:spacing w:before="156"/>
        <w:ind w:right="240"/>
      </w:pPr>
      <w:bookmarkStart w:id="35" w:name="_Toc520466258"/>
      <w:bookmarkStart w:id="36" w:name="_Toc532826388"/>
      <w:bookmarkStart w:id="37" w:name="_Toc532827073"/>
      <w:bookmarkStart w:id="38" w:name="_Toc22893027"/>
      <w:r>
        <w:rPr>
          <w:rFonts w:hint="eastAsia"/>
        </w:rPr>
        <w:t>开始使用</w:t>
      </w:r>
      <w:bookmarkEnd w:id="35"/>
      <w:bookmarkEnd w:id="36"/>
      <w:bookmarkEnd w:id="37"/>
      <w:bookmarkEnd w:id="38"/>
    </w:p>
    <w:p w14:paraId="6167FA94" w14:textId="77777777" w:rsidR="00C31448" w:rsidRDefault="00402DCA" w:rsidP="009A520E">
      <w:pPr>
        <w:spacing w:line="360" w:lineRule="auto"/>
        <w:ind w:left="420"/>
      </w:pPr>
      <w:r>
        <w:rPr>
          <w:rFonts w:hint="eastAsia"/>
        </w:rPr>
        <w:t>按照</w:t>
      </w:r>
      <w:r w:rsidR="00C31448">
        <w:rPr>
          <w:rFonts w:hint="eastAsia"/>
        </w:rPr>
        <w:t>平台</w:t>
      </w:r>
      <w:r>
        <w:rPr>
          <w:rFonts w:hint="eastAsia"/>
        </w:rPr>
        <w:t>的</w:t>
      </w:r>
      <w:r w:rsidR="004F0E8B">
        <w:rPr>
          <w:rFonts w:hint="eastAsia"/>
        </w:rPr>
        <w:t>使用流程</w:t>
      </w:r>
      <w:r>
        <w:rPr>
          <w:rFonts w:hint="eastAsia"/>
        </w:rPr>
        <w:t>，亦可进行如下划分。</w:t>
      </w:r>
    </w:p>
    <w:p w14:paraId="6D04F27A" w14:textId="77777777" w:rsidR="009A520E" w:rsidRDefault="009A520E" w:rsidP="001D1721">
      <w:pPr>
        <w:pStyle w:val="3"/>
        <w:ind w:right="240"/>
      </w:pPr>
      <w:bookmarkStart w:id="39" w:name="_Toc520466259"/>
      <w:bookmarkStart w:id="40" w:name="_Toc532826389"/>
      <w:bookmarkStart w:id="41" w:name="_Toc532827074"/>
      <w:bookmarkStart w:id="42" w:name="_Toc22893028"/>
      <w:r>
        <w:rPr>
          <w:rFonts w:hint="eastAsia"/>
        </w:rPr>
        <w:t>登录功能</w:t>
      </w:r>
      <w:bookmarkEnd w:id="39"/>
      <w:bookmarkEnd w:id="40"/>
      <w:bookmarkEnd w:id="41"/>
      <w:bookmarkEnd w:id="42"/>
    </w:p>
    <w:p w14:paraId="71D7360B" w14:textId="77777777" w:rsidR="009A520E" w:rsidRPr="009A520E" w:rsidRDefault="009A520E" w:rsidP="009A520E">
      <w:r>
        <w:tab/>
      </w:r>
      <w:r>
        <w:rPr>
          <w:rFonts w:hint="eastAsia"/>
        </w:rPr>
        <w:t>打开登录页面，通过输入正确的用户名和密码，登录到规则的首页。</w:t>
      </w:r>
    </w:p>
    <w:p w14:paraId="68412A6C" w14:textId="77777777" w:rsidR="009A520E" w:rsidRDefault="0096749B" w:rsidP="009A520E">
      <w:r>
        <w:rPr>
          <w:noProof/>
        </w:rPr>
        <w:lastRenderedPageBreak/>
        <w:drawing>
          <wp:inline distT="0" distB="0" distL="0" distR="0" wp14:anchorId="76DD37F1" wp14:editId="1FB8044D">
            <wp:extent cx="5759450" cy="313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59450" cy="3130550"/>
                    </a:xfrm>
                    <a:prstGeom prst="rect">
                      <a:avLst/>
                    </a:prstGeom>
                  </pic:spPr>
                </pic:pic>
              </a:graphicData>
            </a:graphic>
          </wp:inline>
        </w:drawing>
      </w:r>
    </w:p>
    <w:p w14:paraId="270556C4" w14:textId="77777777" w:rsidR="00CA7D80" w:rsidRDefault="00CA7D80" w:rsidP="00CA7D80">
      <w:pPr>
        <w:jc w:val="center"/>
      </w:pPr>
      <w:r>
        <w:rPr>
          <w:rFonts w:hint="eastAsia"/>
        </w:rPr>
        <w:t>图</w:t>
      </w:r>
      <w:r w:rsidR="000C630D">
        <w:rPr>
          <w:rFonts w:hint="eastAsia"/>
        </w:rPr>
        <w:t>3</w:t>
      </w:r>
      <w:r>
        <w:t xml:space="preserve"> </w:t>
      </w:r>
      <w:r>
        <w:rPr>
          <w:rFonts w:hint="eastAsia"/>
        </w:rPr>
        <w:t>登录页面</w:t>
      </w:r>
    </w:p>
    <w:p w14:paraId="12DE5567" w14:textId="77777777" w:rsidR="00616B4E" w:rsidRDefault="00616B4E" w:rsidP="009A520E"/>
    <w:p w14:paraId="767F0CBB" w14:textId="77777777" w:rsidR="008A5A1F" w:rsidRPr="008A5A1F" w:rsidRDefault="00616B4E" w:rsidP="008A5A1F">
      <w:pPr>
        <w:pStyle w:val="3"/>
        <w:ind w:left="480" w:right="240"/>
      </w:pPr>
      <w:bookmarkStart w:id="43" w:name="_Toc520466260"/>
      <w:bookmarkStart w:id="44" w:name="_Toc532826390"/>
      <w:bookmarkStart w:id="45" w:name="_Toc532827075"/>
      <w:bookmarkStart w:id="46" w:name="_Toc22893029"/>
      <w:r>
        <w:rPr>
          <w:rFonts w:hint="eastAsia"/>
        </w:rPr>
        <w:t>首页布局</w:t>
      </w:r>
      <w:bookmarkEnd w:id="43"/>
      <w:bookmarkEnd w:id="44"/>
      <w:bookmarkEnd w:id="45"/>
      <w:bookmarkEnd w:id="46"/>
    </w:p>
    <w:p w14:paraId="03186A9B" w14:textId="77777777" w:rsidR="00616B4E" w:rsidRDefault="00673187" w:rsidP="009A520E">
      <w:r>
        <w:rPr>
          <w:noProof/>
        </w:rPr>
        <w:drawing>
          <wp:inline distT="0" distB="0" distL="0" distR="0" wp14:anchorId="7189B93D" wp14:editId="4B944D00">
            <wp:extent cx="5759450" cy="31305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59450" cy="3130550"/>
                    </a:xfrm>
                    <a:prstGeom prst="rect">
                      <a:avLst/>
                    </a:prstGeom>
                  </pic:spPr>
                </pic:pic>
              </a:graphicData>
            </a:graphic>
          </wp:inline>
        </w:drawing>
      </w:r>
    </w:p>
    <w:p w14:paraId="5ABE7BC6" w14:textId="77777777" w:rsidR="00CA7D80" w:rsidRDefault="00CA7D80" w:rsidP="00CA7D80">
      <w:pPr>
        <w:jc w:val="center"/>
      </w:pPr>
      <w:r>
        <w:rPr>
          <w:rFonts w:hint="eastAsia"/>
        </w:rPr>
        <w:t>图</w:t>
      </w:r>
      <w:r w:rsidR="000C630D">
        <w:rPr>
          <w:rFonts w:hint="eastAsia"/>
        </w:rPr>
        <w:t>4</w:t>
      </w:r>
      <w:r>
        <w:t xml:space="preserve"> </w:t>
      </w:r>
      <w:r>
        <w:rPr>
          <w:rFonts w:hint="eastAsia"/>
        </w:rPr>
        <w:t>页面布局</w:t>
      </w:r>
    </w:p>
    <w:p w14:paraId="589F2F00" w14:textId="77777777" w:rsidR="00721EB6" w:rsidRDefault="00721EB6" w:rsidP="009A520E"/>
    <w:p w14:paraId="6DDAFC32" w14:textId="77777777" w:rsidR="00052AAA" w:rsidRDefault="00052AAA" w:rsidP="00052AAA">
      <w:pPr>
        <w:pStyle w:val="2"/>
        <w:spacing w:before="156"/>
        <w:ind w:right="240"/>
      </w:pPr>
      <w:bookmarkStart w:id="47" w:name="_Toc520466261"/>
      <w:bookmarkStart w:id="48" w:name="_Toc532826391"/>
      <w:bookmarkStart w:id="49" w:name="_Toc532827076"/>
      <w:bookmarkStart w:id="50" w:name="_Toc22893030"/>
      <w:r>
        <w:rPr>
          <w:rFonts w:hint="eastAsia"/>
        </w:rPr>
        <w:t>用户权限</w:t>
      </w:r>
      <w:bookmarkEnd w:id="47"/>
      <w:bookmarkEnd w:id="48"/>
      <w:bookmarkEnd w:id="49"/>
      <w:bookmarkEnd w:id="50"/>
    </w:p>
    <w:p w14:paraId="050A0B45" w14:textId="77777777" w:rsidR="00052AAA" w:rsidRPr="00052AAA" w:rsidRDefault="00052AAA" w:rsidP="00052AAA">
      <w:pPr>
        <w:spacing w:line="360" w:lineRule="auto"/>
        <w:ind w:left="420" w:firstLine="420"/>
      </w:pPr>
      <w:r>
        <w:rPr>
          <w:rFonts w:hint="eastAsia"/>
        </w:rPr>
        <w:t>各个业务系统的管理人员均可到规则引擎管理平台对各自的业务系统进行维护，不能干涉其他业务系统的业务规则。只有管理员可以看到并维护所有的业务系统。</w:t>
      </w:r>
    </w:p>
    <w:p w14:paraId="6D5F0857" w14:textId="77777777" w:rsidR="00052AAA" w:rsidRDefault="00052AAA" w:rsidP="00052AAA">
      <w:pPr>
        <w:pStyle w:val="3"/>
        <w:ind w:right="240"/>
      </w:pPr>
      <w:bookmarkStart w:id="51" w:name="_Toc520466262"/>
      <w:bookmarkStart w:id="52" w:name="_Toc532826392"/>
      <w:bookmarkStart w:id="53" w:name="_Toc532827077"/>
      <w:bookmarkStart w:id="54" w:name="_Toc22893031"/>
      <w:r>
        <w:rPr>
          <w:rFonts w:hint="eastAsia"/>
        </w:rPr>
        <w:t>操作员列表</w:t>
      </w:r>
      <w:bookmarkEnd w:id="51"/>
      <w:bookmarkEnd w:id="52"/>
      <w:bookmarkEnd w:id="53"/>
      <w:bookmarkEnd w:id="54"/>
    </w:p>
    <w:p w14:paraId="71CFED3C" w14:textId="77777777" w:rsidR="00052AAA" w:rsidRPr="00D968BC" w:rsidRDefault="00052AAA" w:rsidP="00052AAA">
      <w:r>
        <w:lastRenderedPageBreak/>
        <w:tab/>
      </w:r>
      <w:r>
        <w:rPr>
          <w:rFonts w:hint="eastAsia"/>
        </w:rPr>
        <w:t>当前所有的操作员的展示。记录操作员的名称、账户、角色、证件号码、所属喜用和用户状态。以及对用户的新增、修改、删除和停用的操作。</w:t>
      </w:r>
    </w:p>
    <w:p w14:paraId="50CD0BE9" w14:textId="77777777" w:rsidR="00052AAA" w:rsidRDefault="00052AAA" w:rsidP="00052AAA">
      <w:r>
        <w:rPr>
          <w:noProof/>
        </w:rPr>
        <w:drawing>
          <wp:inline distT="0" distB="0" distL="0" distR="0" wp14:anchorId="135ACBF3" wp14:editId="1D4EDFAD">
            <wp:extent cx="5759450" cy="31305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59450" cy="3130550"/>
                    </a:xfrm>
                    <a:prstGeom prst="rect">
                      <a:avLst/>
                    </a:prstGeom>
                  </pic:spPr>
                </pic:pic>
              </a:graphicData>
            </a:graphic>
          </wp:inline>
        </w:drawing>
      </w:r>
    </w:p>
    <w:p w14:paraId="654EBFE3" w14:textId="77777777" w:rsidR="00052AAA" w:rsidRDefault="00052AAA" w:rsidP="00052AAA">
      <w:pPr>
        <w:jc w:val="center"/>
      </w:pPr>
      <w:r>
        <w:rPr>
          <w:rFonts w:hint="eastAsia"/>
        </w:rPr>
        <w:t>图</w:t>
      </w:r>
      <w:r w:rsidR="000C630D">
        <w:rPr>
          <w:rFonts w:hint="eastAsia"/>
        </w:rPr>
        <w:t>5</w:t>
      </w:r>
      <w:r>
        <w:t xml:space="preserve"> </w:t>
      </w:r>
      <w:r>
        <w:rPr>
          <w:rFonts w:hint="eastAsia"/>
        </w:rPr>
        <w:t>操作员管理</w:t>
      </w:r>
    </w:p>
    <w:p w14:paraId="192443EE" w14:textId="77777777" w:rsidR="00052AAA" w:rsidRDefault="00052AAA" w:rsidP="00052AAA"/>
    <w:p w14:paraId="1F4EBA7C" w14:textId="77777777" w:rsidR="00052AAA" w:rsidRDefault="00052AAA" w:rsidP="00052AAA">
      <w:pPr>
        <w:pStyle w:val="3"/>
        <w:ind w:right="240"/>
      </w:pPr>
      <w:bookmarkStart w:id="55" w:name="_Toc520466263"/>
      <w:bookmarkStart w:id="56" w:name="_Toc532826393"/>
      <w:bookmarkStart w:id="57" w:name="_Toc532827078"/>
      <w:bookmarkStart w:id="58" w:name="_Toc22893032"/>
      <w:r>
        <w:rPr>
          <w:rFonts w:hint="eastAsia"/>
        </w:rPr>
        <w:t>新增操作员</w:t>
      </w:r>
      <w:bookmarkEnd w:id="55"/>
      <w:bookmarkEnd w:id="56"/>
      <w:bookmarkEnd w:id="57"/>
      <w:bookmarkEnd w:id="58"/>
    </w:p>
    <w:p w14:paraId="2A54E34A" w14:textId="77777777" w:rsidR="00052AAA" w:rsidRDefault="00052AAA" w:rsidP="00052AAA">
      <w:r>
        <w:tab/>
      </w:r>
      <w:r>
        <w:rPr>
          <w:rFonts w:hint="eastAsia"/>
        </w:rPr>
        <w:t>点击新建用户按钮。</w:t>
      </w:r>
    </w:p>
    <w:p w14:paraId="15A06939" w14:textId="77777777" w:rsidR="00052AAA" w:rsidRDefault="00052AAA" w:rsidP="00052AAA">
      <w:r>
        <w:rPr>
          <w:noProof/>
        </w:rPr>
        <w:drawing>
          <wp:inline distT="0" distB="0" distL="0" distR="0" wp14:anchorId="75E7C4BD" wp14:editId="57737F25">
            <wp:extent cx="5759450" cy="358815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64099" cy="3591048"/>
                    </a:xfrm>
                    <a:prstGeom prst="rect">
                      <a:avLst/>
                    </a:prstGeom>
                  </pic:spPr>
                </pic:pic>
              </a:graphicData>
            </a:graphic>
          </wp:inline>
        </w:drawing>
      </w:r>
    </w:p>
    <w:p w14:paraId="45F1734B" w14:textId="77777777" w:rsidR="00052AAA" w:rsidRDefault="00052AAA" w:rsidP="00052AAA">
      <w:pPr>
        <w:jc w:val="center"/>
      </w:pPr>
      <w:r>
        <w:rPr>
          <w:rFonts w:hint="eastAsia"/>
        </w:rPr>
        <w:t>图</w:t>
      </w:r>
      <w:r w:rsidR="000C630D">
        <w:rPr>
          <w:rFonts w:hint="eastAsia"/>
        </w:rPr>
        <w:t>6</w:t>
      </w:r>
      <w:r>
        <w:t xml:space="preserve"> </w:t>
      </w:r>
      <w:r>
        <w:rPr>
          <w:rFonts w:hint="eastAsia"/>
        </w:rPr>
        <w:t>新增用户</w:t>
      </w:r>
    </w:p>
    <w:p w14:paraId="5AE0D7F1" w14:textId="77777777" w:rsidR="00052AAA" w:rsidRDefault="00052AAA" w:rsidP="00052AAA">
      <w:r>
        <w:tab/>
      </w:r>
      <w:r>
        <w:rPr>
          <w:rFonts w:hint="eastAsia"/>
        </w:rPr>
        <w:t>弹出新建用户界面，录入必填的用户信息，来完成新增用户。</w:t>
      </w:r>
    </w:p>
    <w:p w14:paraId="7EC90E44" w14:textId="77777777" w:rsidR="00052AAA" w:rsidRDefault="00052AAA" w:rsidP="00052AAA">
      <w:r>
        <w:rPr>
          <w:noProof/>
        </w:rPr>
        <w:lastRenderedPageBreak/>
        <w:drawing>
          <wp:inline distT="0" distB="0" distL="0" distR="0" wp14:anchorId="04E18B48" wp14:editId="5BA8FEA7">
            <wp:extent cx="5759450" cy="36576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64755" cy="3660969"/>
                    </a:xfrm>
                    <a:prstGeom prst="rect">
                      <a:avLst/>
                    </a:prstGeom>
                  </pic:spPr>
                </pic:pic>
              </a:graphicData>
            </a:graphic>
          </wp:inline>
        </w:drawing>
      </w:r>
    </w:p>
    <w:p w14:paraId="02353F1E" w14:textId="77777777" w:rsidR="00052AAA" w:rsidRDefault="00052AAA" w:rsidP="00052AAA">
      <w:pPr>
        <w:jc w:val="center"/>
      </w:pPr>
      <w:r>
        <w:rPr>
          <w:rFonts w:hint="eastAsia"/>
        </w:rPr>
        <w:t>图</w:t>
      </w:r>
      <w:r w:rsidR="000C630D">
        <w:rPr>
          <w:rFonts w:hint="eastAsia"/>
        </w:rPr>
        <w:t>7</w:t>
      </w:r>
      <w:r>
        <w:t xml:space="preserve"> </w:t>
      </w:r>
      <w:r>
        <w:rPr>
          <w:rFonts w:hint="eastAsia"/>
        </w:rPr>
        <w:t>新增用户界面</w:t>
      </w:r>
    </w:p>
    <w:p w14:paraId="4FC3117A" w14:textId="77777777" w:rsidR="00052AAA" w:rsidRDefault="00052AAA" w:rsidP="00052AAA">
      <w:r>
        <w:tab/>
      </w:r>
      <w:r>
        <w:rPr>
          <w:rFonts w:hint="eastAsia"/>
        </w:rPr>
        <w:t>点击保存后，刷新列表页面。</w:t>
      </w:r>
    </w:p>
    <w:p w14:paraId="09825C47" w14:textId="77777777" w:rsidR="00052AAA" w:rsidRDefault="00052AAA" w:rsidP="00052AAA">
      <w:pPr>
        <w:jc w:val="center"/>
      </w:pPr>
      <w:r>
        <w:rPr>
          <w:noProof/>
        </w:rPr>
        <w:drawing>
          <wp:inline distT="0" distB="0" distL="0" distR="0" wp14:anchorId="7D3E4107" wp14:editId="5851AD1E">
            <wp:extent cx="5759450" cy="3680749"/>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64638" cy="3684064"/>
                    </a:xfrm>
                    <a:prstGeom prst="rect">
                      <a:avLst/>
                    </a:prstGeom>
                  </pic:spPr>
                </pic:pic>
              </a:graphicData>
            </a:graphic>
          </wp:inline>
        </w:drawing>
      </w:r>
    </w:p>
    <w:p w14:paraId="691AC9EF" w14:textId="77777777" w:rsidR="00052AAA" w:rsidRDefault="00052AAA" w:rsidP="00052AAA">
      <w:pPr>
        <w:jc w:val="center"/>
      </w:pPr>
      <w:r>
        <w:rPr>
          <w:rFonts w:hint="eastAsia"/>
        </w:rPr>
        <w:t>图</w:t>
      </w:r>
      <w:r w:rsidR="000C630D">
        <w:rPr>
          <w:rFonts w:hint="eastAsia"/>
        </w:rPr>
        <w:t>8</w:t>
      </w:r>
      <w:r>
        <w:t xml:space="preserve"> </w:t>
      </w:r>
      <w:r>
        <w:rPr>
          <w:rFonts w:hint="eastAsia"/>
        </w:rPr>
        <w:t>操作员管理</w:t>
      </w:r>
    </w:p>
    <w:p w14:paraId="43C1D43A" w14:textId="77777777" w:rsidR="00052AAA" w:rsidRDefault="00052AAA" w:rsidP="00052AAA"/>
    <w:p w14:paraId="7DF79F51" w14:textId="77777777" w:rsidR="00052AAA" w:rsidRDefault="00052AAA" w:rsidP="00052AAA">
      <w:pPr>
        <w:pStyle w:val="3"/>
        <w:ind w:right="240"/>
      </w:pPr>
      <w:bookmarkStart w:id="59" w:name="_Toc520466264"/>
      <w:bookmarkStart w:id="60" w:name="_Toc532826394"/>
      <w:bookmarkStart w:id="61" w:name="_Toc532827079"/>
      <w:bookmarkStart w:id="62" w:name="_Toc22893033"/>
      <w:r>
        <w:rPr>
          <w:rFonts w:hint="eastAsia"/>
        </w:rPr>
        <w:t>修改操作员</w:t>
      </w:r>
      <w:bookmarkEnd w:id="59"/>
      <w:bookmarkEnd w:id="60"/>
      <w:bookmarkEnd w:id="61"/>
      <w:bookmarkEnd w:id="62"/>
    </w:p>
    <w:p w14:paraId="1FA7D5FF" w14:textId="77777777" w:rsidR="00052AAA" w:rsidRDefault="00052AAA" w:rsidP="00052AAA">
      <w:r>
        <w:tab/>
      </w:r>
      <w:r>
        <w:rPr>
          <w:rFonts w:hint="eastAsia"/>
        </w:rPr>
        <w:t>找到需要修改的操作员的一行，点击后面的修改按钮。</w:t>
      </w:r>
    </w:p>
    <w:p w14:paraId="04C95CF3" w14:textId="77777777" w:rsidR="00052AAA" w:rsidRDefault="00052AAA" w:rsidP="00052AAA">
      <w:r>
        <w:rPr>
          <w:noProof/>
        </w:rPr>
        <w:lastRenderedPageBreak/>
        <w:drawing>
          <wp:inline distT="0" distB="0" distL="0" distR="0" wp14:anchorId="506B303D" wp14:editId="3B2673EB">
            <wp:extent cx="5759450" cy="358815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64178" cy="3591097"/>
                    </a:xfrm>
                    <a:prstGeom prst="rect">
                      <a:avLst/>
                    </a:prstGeom>
                  </pic:spPr>
                </pic:pic>
              </a:graphicData>
            </a:graphic>
          </wp:inline>
        </w:drawing>
      </w:r>
    </w:p>
    <w:p w14:paraId="3BFF8A6E" w14:textId="77777777" w:rsidR="00052AAA" w:rsidRDefault="00052AAA" w:rsidP="00052AAA">
      <w:pPr>
        <w:jc w:val="center"/>
      </w:pPr>
      <w:r>
        <w:rPr>
          <w:rFonts w:hint="eastAsia"/>
        </w:rPr>
        <w:t>图</w:t>
      </w:r>
      <w:r w:rsidR="000C630D">
        <w:rPr>
          <w:rFonts w:hint="eastAsia"/>
        </w:rPr>
        <w:t>9</w:t>
      </w:r>
      <w:r>
        <w:t xml:space="preserve"> </w:t>
      </w:r>
      <w:r>
        <w:rPr>
          <w:rFonts w:hint="eastAsia"/>
        </w:rPr>
        <w:t>修改操作员</w:t>
      </w:r>
    </w:p>
    <w:p w14:paraId="556E619F" w14:textId="77777777" w:rsidR="00052AAA" w:rsidRDefault="00052AAA" w:rsidP="00052AAA">
      <w:r>
        <w:tab/>
      </w:r>
      <w:r>
        <w:rPr>
          <w:rFonts w:hint="eastAsia"/>
        </w:rPr>
        <w:t>弹出修改界面，修改其中的信息来完成操作员的修改。</w:t>
      </w:r>
    </w:p>
    <w:p w14:paraId="06A3EB6E" w14:textId="77777777" w:rsidR="00052AAA" w:rsidRDefault="00052AAA" w:rsidP="00052AAA">
      <w:r>
        <w:rPr>
          <w:noProof/>
        </w:rPr>
        <w:drawing>
          <wp:inline distT="0" distB="0" distL="0" distR="0" wp14:anchorId="4D39DD74" wp14:editId="3FF1983D">
            <wp:extent cx="5759450" cy="3611301"/>
            <wp:effectExtent l="0" t="0" r="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60225" cy="3611787"/>
                    </a:xfrm>
                    <a:prstGeom prst="rect">
                      <a:avLst/>
                    </a:prstGeom>
                  </pic:spPr>
                </pic:pic>
              </a:graphicData>
            </a:graphic>
          </wp:inline>
        </w:drawing>
      </w:r>
    </w:p>
    <w:p w14:paraId="598B8631" w14:textId="77777777" w:rsidR="00052AAA" w:rsidRDefault="00052AAA" w:rsidP="00052AAA">
      <w:pPr>
        <w:jc w:val="center"/>
      </w:pPr>
      <w:r>
        <w:rPr>
          <w:rFonts w:hint="eastAsia"/>
        </w:rPr>
        <w:t>图</w:t>
      </w:r>
      <w:r w:rsidR="009B27B7">
        <w:rPr>
          <w:rFonts w:hint="eastAsia"/>
        </w:rPr>
        <w:t>10</w:t>
      </w:r>
      <w:r>
        <w:t xml:space="preserve"> </w:t>
      </w:r>
      <w:r>
        <w:rPr>
          <w:rFonts w:hint="eastAsia"/>
        </w:rPr>
        <w:t>修改操作员界面</w:t>
      </w:r>
    </w:p>
    <w:p w14:paraId="58A7FE96" w14:textId="77777777" w:rsidR="00052AAA" w:rsidRDefault="00052AAA" w:rsidP="00052AAA">
      <w:r>
        <w:tab/>
      </w:r>
      <w:r>
        <w:rPr>
          <w:rFonts w:hint="eastAsia"/>
        </w:rPr>
        <w:t>点击保存后，刷新列表，查看修改效果。</w:t>
      </w:r>
    </w:p>
    <w:p w14:paraId="3FDE92D7" w14:textId="77777777" w:rsidR="00052AAA" w:rsidRDefault="00052AAA" w:rsidP="00052AAA"/>
    <w:p w14:paraId="58B40D7B" w14:textId="77777777" w:rsidR="00052AAA" w:rsidRDefault="00052AAA" w:rsidP="00052AAA">
      <w:r>
        <w:rPr>
          <w:noProof/>
        </w:rPr>
        <w:lastRenderedPageBreak/>
        <w:drawing>
          <wp:inline distT="0" distB="0" distL="0" distR="0" wp14:anchorId="326A219F" wp14:editId="2C9892DA">
            <wp:extent cx="5759450" cy="3530278"/>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60803" cy="3531107"/>
                    </a:xfrm>
                    <a:prstGeom prst="rect">
                      <a:avLst/>
                    </a:prstGeom>
                  </pic:spPr>
                </pic:pic>
              </a:graphicData>
            </a:graphic>
          </wp:inline>
        </w:drawing>
      </w:r>
    </w:p>
    <w:p w14:paraId="0E761D8D" w14:textId="77777777" w:rsidR="00052AAA" w:rsidRDefault="00052AAA" w:rsidP="00052AAA">
      <w:pPr>
        <w:jc w:val="center"/>
      </w:pPr>
      <w:r>
        <w:rPr>
          <w:rFonts w:hint="eastAsia"/>
        </w:rPr>
        <w:t>图</w:t>
      </w:r>
      <w:r w:rsidR="003C0892">
        <w:rPr>
          <w:rFonts w:hint="eastAsia"/>
        </w:rPr>
        <w:t>1</w:t>
      </w:r>
      <w:r w:rsidR="009B27B7">
        <w:rPr>
          <w:rFonts w:hint="eastAsia"/>
        </w:rPr>
        <w:t>1</w:t>
      </w:r>
      <w:r>
        <w:t xml:space="preserve"> </w:t>
      </w:r>
      <w:r>
        <w:rPr>
          <w:rFonts w:hint="eastAsia"/>
        </w:rPr>
        <w:t>操作员管理</w:t>
      </w:r>
    </w:p>
    <w:p w14:paraId="645852FB" w14:textId="77777777" w:rsidR="00052AAA" w:rsidRDefault="00052AAA" w:rsidP="00052AAA"/>
    <w:p w14:paraId="2B746032" w14:textId="77777777" w:rsidR="00052AAA" w:rsidRDefault="00052AAA" w:rsidP="00052AAA">
      <w:pPr>
        <w:pStyle w:val="3"/>
        <w:ind w:right="240"/>
      </w:pPr>
      <w:bookmarkStart w:id="63" w:name="_Toc520466265"/>
      <w:bookmarkStart w:id="64" w:name="_Toc532826395"/>
      <w:bookmarkStart w:id="65" w:name="_Toc532827080"/>
      <w:bookmarkStart w:id="66" w:name="_Toc22893034"/>
      <w:r>
        <w:rPr>
          <w:rFonts w:hint="eastAsia"/>
        </w:rPr>
        <w:t>删除操作员</w:t>
      </w:r>
      <w:bookmarkEnd w:id="63"/>
      <w:bookmarkEnd w:id="64"/>
      <w:bookmarkEnd w:id="65"/>
      <w:bookmarkEnd w:id="66"/>
    </w:p>
    <w:p w14:paraId="2A9B1F0E" w14:textId="77777777" w:rsidR="00052AAA" w:rsidRPr="0072069F" w:rsidRDefault="00052AAA" w:rsidP="00052AAA">
      <w:r>
        <w:tab/>
      </w:r>
      <w:r>
        <w:rPr>
          <w:rFonts w:hint="eastAsia"/>
        </w:rPr>
        <w:t>找到需要删除的操作员的一行，点击后面的删除按钮，进行删除操作。</w:t>
      </w:r>
    </w:p>
    <w:p w14:paraId="1C031B1A" w14:textId="77777777" w:rsidR="00052AAA" w:rsidRDefault="00052AAA" w:rsidP="00052AAA">
      <w:r>
        <w:rPr>
          <w:noProof/>
        </w:rPr>
        <w:drawing>
          <wp:inline distT="0" distB="0" distL="0" distR="0" wp14:anchorId="7446709C" wp14:editId="4D5B1272">
            <wp:extent cx="5759450" cy="3738623"/>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62397" cy="3740536"/>
                    </a:xfrm>
                    <a:prstGeom prst="rect">
                      <a:avLst/>
                    </a:prstGeom>
                  </pic:spPr>
                </pic:pic>
              </a:graphicData>
            </a:graphic>
          </wp:inline>
        </w:drawing>
      </w:r>
    </w:p>
    <w:p w14:paraId="3E338512" w14:textId="77777777" w:rsidR="00052AAA" w:rsidRDefault="00052AAA" w:rsidP="00052AAA">
      <w:pPr>
        <w:jc w:val="center"/>
      </w:pPr>
      <w:r>
        <w:rPr>
          <w:rFonts w:hint="eastAsia"/>
        </w:rPr>
        <w:t>图</w:t>
      </w:r>
      <w:r w:rsidR="003C0892">
        <w:rPr>
          <w:rFonts w:hint="eastAsia"/>
        </w:rPr>
        <w:t>1</w:t>
      </w:r>
      <w:r w:rsidR="009B27B7">
        <w:rPr>
          <w:rFonts w:hint="eastAsia"/>
        </w:rPr>
        <w:t>2</w:t>
      </w:r>
      <w:r>
        <w:t xml:space="preserve"> </w:t>
      </w:r>
      <w:r>
        <w:rPr>
          <w:rFonts w:hint="eastAsia"/>
        </w:rPr>
        <w:t>删除操作</w:t>
      </w:r>
    </w:p>
    <w:p w14:paraId="5984C819" w14:textId="77777777" w:rsidR="00052AAA" w:rsidRDefault="00052AAA" w:rsidP="00052AAA">
      <w:r>
        <w:tab/>
      </w:r>
      <w:r>
        <w:rPr>
          <w:rFonts w:hint="eastAsia"/>
        </w:rPr>
        <w:t>弹出确认按钮，确认是否删除</w:t>
      </w:r>
    </w:p>
    <w:p w14:paraId="55FD48A3" w14:textId="77777777" w:rsidR="00052AAA" w:rsidRDefault="00052AAA" w:rsidP="00052AAA">
      <w:r>
        <w:rPr>
          <w:noProof/>
        </w:rPr>
        <w:lastRenderedPageBreak/>
        <w:drawing>
          <wp:inline distT="0" distB="0" distL="0" distR="0" wp14:anchorId="39DF9055" wp14:editId="50B0DC74">
            <wp:extent cx="5759311" cy="3877519"/>
            <wp:effectExtent l="0" t="0" r="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67793" cy="3883229"/>
                    </a:xfrm>
                    <a:prstGeom prst="rect">
                      <a:avLst/>
                    </a:prstGeom>
                  </pic:spPr>
                </pic:pic>
              </a:graphicData>
            </a:graphic>
          </wp:inline>
        </w:drawing>
      </w:r>
    </w:p>
    <w:p w14:paraId="70D88215" w14:textId="77777777" w:rsidR="00052AAA" w:rsidRDefault="00052AAA" w:rsidP="00052AAA">
      <w:pPr>
        <w:jc w:val="center"/>
      </w:pPr>
      <w:r>
        <w:rPr>
          <w:rFonts w:hint="eastAsia"/>
        </w:rPr>
        <w:t>图</w:t>
      </w:r>
      <w:r w:rsidR="003C0892">
        <w:rPr>
          <w:rFonts w:hint="eastAsia"/>
        </w:rPr>
        <w:t>1</w:t>
      </w:r>
      <w:r w:rsidR="009B27B7">
        <w:rPr>
          <w:rFonts w:hint="eastAsia"/>
        </w:rPr>
        <w:t>3</w:t>
      </w:r>
      <w:r>
        <w:t xml:space="preserve"> </w:t>
      </w:r>
      <w:r>
        <w:rPr>
          <w:rFonts w:hint="eastAsia"/>
        </w:rPr>
        <w:t>确认消息</w:t>
      </w:r>
    </w:p>
    <w:p w14:paraId="3D035CE9" w14:textId="77777777" w:rsidR="00052AAA" w:rsidRDefault="00052AAA" w:rsidP="00052AAA">
      <w:r>
        <w:tab/>
      </w:r>
      <w:r>
        <w:rPr>
          <w:rFonts w:hint="eastAsia"/>
        </w:rPr>
        <w:t>点击确定后，即可删除操作员（测试用户已删除）。</w:t>
      </w:r>
    </w:p>
    <w:p w14:paraId="45102518" w14:textId="77777777" w:rsidR="00052AAA" w:rsidRDefault="00052AAA" w:rsidP="00052AAA">
      <w:r>
        <w:rPr>
          <w:noProof/>
        </w:rPr>
        <w:drawing>
          <wp:inline distT="0" distB="0" distL="0" distR="0" wp14:anchorId="2C06243C" wp14:editId="02A8E053">
            <wp:extent cx="5759450" cy="31305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59450" cy="3130550"/>
                    </a:xfrm>
                    <a:prstGeom prst="rect">
                      <a:avLst/>
                    </a:prstGeom>
                  </pic:spPr>
                </pic:pic>
              </a:graphicData>
            </a:graphic>
          </wp:inline>
        </w:drawing>
      </w:r>
    </w:p>
    <w:p w14:paraId="176BEA61" w14:textId="77777777" w:rsidR="00052AAA" w:rsidRDefault="00052AAA" w:rsidP="00052AAA">
      <w:pPr>
        <w:jc w:val="center"/>
      </w:pPr>
      <w:r>
        <w:rPr>
          <w:rFonts w:hint="eastAsia"/>
        </w:rPr>
        <w:t>图</w:t>
      </w:r>
      <w:r w:rsidR="000C630D">
        <w:rPr>
          <w:rFonts w:hint="eastAsia"/>
        </w:rPr>
        <w:t>1</w:t>
      </w:r>
      <w:r w:rsidR="009B27B7">
        <w:rPr>
          <w:rFonts w:hint="eastAsia"/>
        </w:rPr>
        <w:t>4</w:t>
      </w:r>
      <w:r>
        <w:t xml:space="preserve"> </w:t>
      </w:r>
      <w:r>
        <w:rPr>
          <w:rFonts w:hint="eastAsia"/>
        </w:rPr>
        <w:t>操作员管理</w:t>
      </w:r>
    </w:p>
    <w:p w14:paraId="220B4ADB" w14:textId="77777777" w:rsidR="00052AAA" w:rsidRDefault="00052AAA" w:rsidP="00052AAA"/>
    <w:p w14:paraId="26436F34" w14:textId="77777777" w:rsidR="00052AAA" w:rsidRPr="00052AAA" w:rsidRDefault="00052AAA" w:rsidP="00052AAA"/>
    <w:p w14:paraId="040DE7D9" w14:textId="77777777" w:rsidR="000470A0" w:rsidRDefault="000470A0" w:rsidP="00AE4B40">
      <w:pPr>
        <w:pStyle w:val="2"/>
        <w:spacing w:before="156"/>
        <w:ind w:right="240"/>
      </w:pPr>
      <w:bookmarkStart w:id="67" w:name="_Toc520466266"/>
      <w:bookmarkStart w:id="68" w:name="_Toc532826396"/>
      <w:bookmarkStart w:id="69" w:name="_Toc532827081"/>
      <w:bookmarkStart w:id="70" w:name="_Toc22893035"/>
      <w:r>
        <w:rPr>
          <w:rFonts w:hint="eastAsia"/>
        </w:rPr>
        <w:t>规则管理</w:t>
      </w:r>
      <w:bookmarkEnd w:id="67"/>
      <w:bookmarkEnd w:id="68"/>
      <w:bookmarkEnd w:id="69"/>
      <w:bookmarkEnd w:id="70"/>
    </w:p>
    <w:p w14:paraId="24842E06" w14:textId="77777777" w:rsidR="0020552C" w:rsidRPr="0020552C" w:rsidRDefault="0020552C" w:rsidP="00AE4B40">
      <w:pPr>
        <w:ind w:firstLineChars="200" w:firstLine="480"/>
        <w:rPr>
          <w:rFonts w:asciiTheme="minorEastAsia" w:hAnsiTheme="minorEastAsia"/>
        </w:rPr>
      </w:pPr>
      <w:r>
        <w:rPr>
          <w:rFonts w:hint="eastAsia"/>
        </w:rPr>
        <w:t>规则引擎管理平台中可同时对多个业务系统的业务逻辑进行管理，各个业务系统的管理人员均可到规则引擎管理平台对各自的业务系统进行维护，不能干涉其他业务系统的业务规则。只有管理员可以看到并维护所有的业务系统。规则引擎</w:t>
      </w:r>
      <w:r w:rsidRPr="006C5BF4">
        <w:rPr>
          <w:rFonts w:asciiTheme="minorEastAsia" w:hAnsiTheme="minorEastAsia"/>
        </w:rPr>
        <w:t>可以作为集成到其</w:t>
      </w:r>
      <w:r w:rsidRPr="006C5BF4">
        <w:rPr>
          <w:rFonts w:asciiTheme="minorEastAsia" w:hAnsiTheme="minorEastAsia"/>
        </w:rPr>
        <w:lastRenderedPageBreak/>
        <w:t>他B/S架构管理系统中</w:t>
      </w:r>
      <w:r>
        <w:rPr>
          <w:rFonts w:asciiTheme="minorEastAsia" w:hAnsiTheme="minorEastAsia" w:hint="eastAsia"/>
        </w:rPr>
        <w:t>，</w:t>
      </w:r>
      <w:r w:rsidRPr="006C5BF4">
        <w:rPr>
          <w:rFonts w:asciiTheme="minorEastAsia" w:hAnsiTheme="minorEastAsia" w:hint="eastAsia"/>
        </w:rPr>
        <w:t>以</w:t>
      </w:r>
      <w:r w:rsidRPr="006C5BF4">
        <w:rPr>
          <w:rFonts w:asciiTheme="minorEastAsia" w:hAnsiTheme="minorEastAsia"/>
        </w:rPr>
        <w:t>API形成</w:t>
      </w:r>
      <w:r>
        <w:rPr>
          <w:rFonts w:asciiTheme="minorEastAsia" w:hAnsiTheme="minorEastAsia" w:hint="eastAsia"/>
        </w:rPr>
        <w:t>提供服务</w:t>
      </w:r>
      <w:r>
        <w:rPr>
          <w:rFonts w:hint="eastAsia"/>
        </w:rPr>
        <w:t>。这样就跟其他B/S架构系统，形成无缝对接的形式进行使用。</w:t>
      </w:r>
    </w:p>
    <w:p w14:paraId="7DE66CE0" w14:textId="77777777" w:rsidR="0020552C" w:rsidRPr="0020552C" w:rsidRDefault="0020552C" w:rsidP="00AE4B40"/>
    <w:p w14:paraId="0BEBBF45" w14:textId="77777777" w:rsidR="00721EB6" w:rsidRDefault="00721EB6" w:rsidP="00AE4B40">
      <w:pPr>
        <w:pStyle w:val="3"/>
        <w:ind w:right="240"/>
      </w:pPr>
      <w:bookmarkStart w:id="71" w:name="_Toc520466267"/>
      <w:bookmarkStart w:id="72" w:name="_Toc532826397"/>
      <w:bookmarkStart w:id="73" w:name="_Toc532827082"/>
      <w:bookmarkStart w:id="74" w:name="_Toc22893036"/>
      <w:r>
        <w:rPr>
          <w:rFonts w:hint="eastAsia"/>
        </w:rPr>
        <w:t>配置</w:t>
      </w:r>
      <w:r w:rsidR="008A5A1F">
        <w:rPr>
          <w:rFonts w:hint="eastAsia"/>
        </w:rPr>
        <w:t>业务系统</w:t>
      </w:r>
      <w:bookmarkEnd w:id="71"/>
      <w:bookmarkEnd w:id="72"/>
      <w:bookmarkEnd w:id="73"/>
      <w:bookmarkEnd w:id="74"/>
    </w:p>
    <w:p w14:paraId="6E157123" w14:textId="77777777" w:rsidR="00721EB6" w:rsidRPr="00721EB6" w:rsidRDefault="00721EB6" w:rsidP="00AE4B40">
      <w:r>
        <w:tab/>
      </w:r>
      <w:r>
        <w:rPr>
          <w:rFonts w:hint="eastAsia"/>
        </w:rPr>
        <w:t>找到</w:t>
      </w:r>
      <w:r w:rsidR="008A5A1F">
        <w:rPr>
          <w:rFonts w:hint="eastAsia"/>
        </w:rPr>
        <w:t>业务系统</w:t>
      </w:r>
      <w:r>
        <w:rPr>
          <w:rFonts w:hint="eastAsia"/>
        </w:rPr>
        <w:t>区域，点击最右侧的</w:t>
      </w:r>
      <w:r>
        <w:rPr>
          <w:rFonts w:ascii="Segoe UI Emoji" w:hAnsi="Segoe UI Emoji" w:cs="Segoe UI Emoji" w:hint="eastAsia"/>
        </w:rPr>
        <w:t>加号，会在</w:t>
      </w:r>
      <w:r w:rsidR="008A5A1F">
        <w:rPr>
          <w:rFonts w:hint="eastAsia"/>
        </w:rPr>
        <w:t>业务系统</w:t>
      </w:r>
      <w:r>
        <w:rPr>
          <w:rFonts w:ascii="Segoe UI Emoji" w:hAnsi="Segoe UI Emoji" w:cs="Segoe UI Emoji" w:hint="eastAsia"/>
        </w:rPr>
        <w:t>的最后弹出个空白选项，填入</w:t>
      </w:r>
      <w:r w:rsidR="008A5A1F">
        <w:rPr>
          <w:rFonts w:ascii="Segoe UI Emoji" w:hAnsi="Segoe UI Emoji" w:cs="Segoe UI Emoji" w:hint="eastAsia"/>
        </w:rPr>
        <w:t>业务系统</w:t>
      </w:r>
      <w:r>
        <w:rPr>
          <w:rFonts w:ascii="Segoe UI Emoji" w:hAnsi="Segoe UI Emoji" w:cs="Segoe UI Emoji" w:hint="eastAsia"/>
        </w:rPr>
        <w:t>名称后，再点击其余空白页面进行保存，即完成</w:t>
      </w:r>
      <w:r w:rsidR="008A5A1F">
        <w:rPr>
          <w:rFonts w:ascii="Segoe UI Emoji" w:hAnsi="Segoe UI Emoji" w:cs="Segoe UI Emoji" w:hint="eastAsia"/>
        </w:rPr>
        <w:t>业务系统</w:t>
      </w:r>
      <w:r>
        <w:rPr>
          <w:rFonts w:ascii="Segoe UI Emoji" w:hAnsi="Segoe UI Emoji" w:cs="Segoe UI Emoji" w:hint="eastAsia"/>
        </w:rPr>
        <w:t>配置。</w:t>
      </w:r>
    </w:p>
    <w:p w14:paraId="47A238F6" w14:textId="77777777" w:rsidR="00721EB6" w:rsidRDefault="00673187" w:rsidP="00AE4B40">
      <w:r>
        <w:rPr>
          <w:noProof/>
        </w:rPr>
        <w:drawing>
          <wp:inline distT="0" distB="0" distL="0" distR="0" wp14:anchorId="23B2916B" wp14:editId="1481715F">
            <wp:extent cx="5759450" cy="3130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59450" cy="3130550"/>
                    </a:xfrm>
                    <a:prstGeom prst="rect">
                      <a:avLst/>
                    </a:prstGeom>
                  </pic:spPr>
                </pic:pic>
              </a:graphicData>
            </a:graphic>
          </wp:inline>
        </w:drawing>
      </w:r>
    </w:p>
    <w:p w14:paraId="357008EA" w14:textId="77777777" w:rsidR="000E778A" w:rsidRDefault="000E778A" w:rsidP="000E778A">
      <w:pPr>
        <w:jc w:val="center"/>
      </w:pPr>
      <w:r>
        <w:rPr>
          <w:rFonts w:hint="eastAsia"/>
        </w:rPr>
        <w:t>图</w:t>
      </w:r>
      <w:r w:rsidR="0094762C">
        <w:rPr>
          <w:rFonts w:hint="eastAsia"/>
        </w:rPr>
        <w:t>15</w:t>
      </w:r>
      <w:r>
        <w:t xml:space="preserve"> </w:t>
      </w:r>
      <w:r w:rsidR="008A5A1F">
        <w:rPr>
          <w:rFonts w:hint="eastAsia"/>
        </w:rPr>
        <w:t>业务系统</w:t>
      </w:r>
      <w:r>
        <w:rPr>
          <w:rFonts w:hint="eastAsia"/>
        </w:rPr>
        <w:t>配置</w:t>
      </w:r>
    </w:p>
    <w:p w14:paraId="2612C0CB" w14:textId="77777777" w:rsidR="004C7E7D" w:rsidRDefault="004C7E7D" w:rsidP="00AE4B40"/>
    <w:p w14:paraId="387ADFAC" w14:textId="77777777" w:rsidR="004C7E7D" w:rsidRDefault="004C7E7D" w:rsidP="00AE4B40">
      <w:pPr>
        <w:pStyle w:val="3"/>
        <w:ind w:right="240"/>
      </w:pPr>
      <w:bookmarkStart w:id="75" w:name="_Toc520466268"/>
      <w:bookmarkStart w:id="76" w:name="_Toc532826398"/>
      <w:bookmarkStart w:id="77" w:name="_Toc532827083"/>
      <w:bookmarkStart w:id="78" w:name="_Toc22893037"/>
      <w:r>
        <w:rPr>
          <w:rFonts w:hint="eastAsia"/>
        </w:rPr>
        <w:t>配置</w:t>
      </w:r>
      <w:r w:rsidR="00DC2119">
        <w:rPr>
          <w:rFonts w:hint="eastAsia"/>
        </w:rPr>
        <w:t>业务模块</w:t>
      </w:r>
      <w:bookmarkEnd w:id="75"/>
      <w:bookmarkEnd w:id="76"/>
      <w:bookmarkEnd w:id="77"/>
      <w:bookmarkEnd w:id="78"/>
    </w:p>
    <w:p w14:paraId="5CE39E9A" w14:textId="77777777" w:rsidR="007E7009" w:rsidRDefault="007E7009" w:rsidP="00AE4B40">
      <w:r>
        <w:tab/>
      </w:r>
      <w:r>
        <w:rPr>
          <w:rFonts w:hint="eastAsia"/>
        </w:rPr>
        <w:t>找到如图所示的</w:t>
      </w:r>
      <w:r w:rsidR="00DC2119">
        <w:rPr>
          <w:rFonts w:hint="eastAsia"/>
        </w:rPr>
        <w:t>业务模块</w:t>
      </w:r>
      <w:r>
        <w:rPr>
          <w:rFonts w:hint="eastAsia"/>
        </w:rPr>
        <w:t>区域，点击下方的添加功能模块，会在</w:t>
      </w:r>
      <w:r w:rsidR="00DC2119">
        <w:rPr>
          <w:rFonts w:hint="eastAsia"/>
        </w:rPr>
        <w:t>业务模块</w:t>
      </w:r>
      <w:r>
        <w:rPr>
          <w:rFonts w:hint="eastAsia"/>
        </w:rPr>
        <w:t>的最后弹出空白选项，填入</w:t>
      </w:r>
      <w:r w:rsidR="00DC2119">
        <w:rPr>
          <w:rFonts w:hint="eastAsia"/>
        </w:rPr>
        <w:t>业务模块</w:t>
      </w:r>
      <w:r>
        <w:rPr>
          <w:rFonts w:hint="eastAsia"/>
        </w:rPr>
        <w:t>名称后，再点击空白区域进行保存，即完成</w:t>
      </w:r>
      <w:r w:rsidR="00DC2119">
        <w:rPr>
          <w:rFonts w:hint="eastAsia"/>
        </w:rPr>
        <w:t>业务模块</w:t>
      </w:r>
      <w:r>
        <w:rPr>
          <w:rFonts w:hint="eastAsia"/>
        </w:rPr>
        <w:t>配置。</w:t>
      </w:r>
    </w:p>
    <w:p w14:paraId="234860F9" w14:textId="77777777" w:rsidR="00FE2A9A" w:rsidRDefault="00FE2A9A" w:rsidP="00AE4B40">
      <w:r>
        <w:rPr>
          <w:rFonts w:hint="eastAsia"/>
        </w:rPr>
        <w:t xml:space="preserve"> </w:t>
      </w:r>
      <w:r>
        <w:t xml:space="preserve">  </w:t>
      </w:r>
      <w:r w:rsidR="00DC2119">
        <w:rPr>
          <w:rFonts w:hint="eastAsia"/>
        </w:rPr>
        <w:t>业务模块</w:t>
      </w:r>
      <w:r>
        <w:rPr>
          <w:rFonts w:hint="eastAsia"/>
        </w:rPr>
        <w:t>对应各个系统的功能模块，可以起到规则管理分组的作用，不同的分组根据系统的用户权限不同，可查看不同的三级分组的权限菜单。</w:t>
      </w:r>
    </w:p>
    <w:p w14:paraId="2ABD00EF" w14:textId="77777777" w:rsidR="00FE2A9A" w:rsidRDefault="00FE2A9A" w:rsidP="00AE4B40">
      <w:r>
        <w:rPr>
          <w:rFonts w:hint="eastAsia"/>
        </w:rPr>
        <w:t xml:space="preserve"> </w:t>
      </w:r>
      <w:r>
        <w:t xml:space="preserve">  </w:t>
      </w:r>
      <w:r w:rsidR="00DC2119">
        <w:rPr>
          <w:rFonts w:hint="eastAsia"/>
        </w:rPr>
        <w:t>业务模块</w:t>
      </w:r>
      <w:r>
        <w:rPr>
          <w:rFonts w:hint="eastAsia"/>
        </w:rPr>
        <w:t>内容是直接对外部系统提供接口的入口，其他系统可调用规则管理平台的接口，获取指定功能模块对应的</w:t>
      </w:r>
      <w:r w:rsidR="00DC2119">
        <w:rPr>
          <w:rFonts w:hint="eastAsia"/>
        </w:rPr>
        <w:t>业务模块</w:t>
      </w:r>
      <w:r>
        <w:rPr>
          <w:rFonts w:hint="eastAsia"/>
        </w:rPr>
        <w:t>管理中的业务规则。</w:t>
      </w:r>
    </w:p>
    <w:p w14:paraId="2FD98773" w14:textId="77777777" w:rsidR="00CF15C4" w:rsidRDefault="00673187" w:rsidP="00673187">
      <w:r>
        <w:rPr>
          <w:noProof/>
        </w:rPr>
        <w:lastRenderedPageBreak/>
        <w:drawing>
          <wp:inline distT="0" distB="0" distL="0" distR="0" wp14:anchorId="44E6F62B" wp14:editId="6B7EB359">
            <wp:extent cx="5759450" cy="3130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59450" cy="3130550"/>
                    </a:xfrm>
                    <a:prstGeom prst="rect">
                      <a:avLst/>
                    </a:prstGeom>
                  </pic:spPr>
                </pic:pic>
              </a:graphicData>
            </a:graphic>
          </wp:inline>
        </w:drawing>
      </w:r>
    </w:p>
    <w:p w14:paraId="472E0A36" w14:textId="77777777" w:rsidR="000E778A" w:rsidRDefault="000E778A" w:rsidP="00AE4B40">
      <w:pPr>
        <w:jc w:val="center"/>
      </w:pPr>
      <w:r>
        <w:rPr>
          <w:rFonts w:hint="eastAsia"/>
        </w:rPr>
        <w:t>图</w:t>
      </w:r>
      <w:r w:rsidR="0094762C">
        <w:rPr>
          <w:rFonts w:hint="eastAsia"/>
        </w:rPr>
        <w:t>16</w:t>
      </w:r>
      <w:r>
        <w:t xml:space="preserve"> </w:t>
      </w:r>
      <w:r w:rsidR="00DC2119">
        <w:rPr>
          <w:rFonts w:hint="eastAsia"/>
        </w:rPr>
        <w:t>业务模块</w:t>
      </w:r>
      <w:r>
        <w:rPr>
          <w:rFonts w:hint="eastAsia"/>
        </w:rPr>
        <w:t>配置</w:t>
      </w:r>
    </w:p>
    <w:p w14:paraId="4C4AA5BD" w14:textId="77777777" w:rsidR="00CF15C4" w:rsidRDefault="00CF15C4" w:rsidP="00AE4B40">
      <w:pPr>
        <w:pStyle w:val="3"/>
        <w:ind w:right="240"/>
      </w:pPr>
      <w:bookmarkStart w:id="79" w:name="_Toc520466269"/>
      <w:bookmarkStart w:id="80" w:name="_Toc532826399"/>
      <w:bookmarkStart w:id="81" w:name="_Toc532827084"/>
      <w:bookmarkStart w:id="82" w:name="_Toc22893038"/>
      <w:r>
        <w:rPr>
          <w:rFonts w:hint="eastAsia"/>
        </w:rPr>
        <w:t>新建规则包</w:t>
      </w:r>
      <w:bookmarkEnd w:id="79"/>
      <w:bookmarkEnd w:id="80"/>
      <w:bookmarkEnd w:id="81"/>
      <w:bookmarkEnd w:id="82"/>
    </w:p>
    <w:p w14:paraId="66C5219E" w14:textId="77777777" w:rsidR="00CF15C4" w:rsidRDefault="00CF15C4" w:rsidP="00AE4B40">
      <w:r>
        <w:tab/>
      </w:r>
      <w:r>
        <w:rPr>
          <w:rFonts w:hint="eastAsia"/>
        </w:rPr>
        <w:t>点击页面上的新建规则包按钮。</w:t>
      </w:r>
    </w:p>
    <w:p w14:paraId="33A7A20F" w14:textId="77777777" w:rsidR="00CF15C4" w:rsidRDefault="00673187" w:rsidP="00AE4B40">
      <w:r>
        <w:rPr>
          <w:noProof/>
        </w:rPr>
        <w:drawing>
          <wp:inline distT="0" distB="0" distL="0" distR="0" wp14:anchorId="76B35477" wp14:editId="58BC523D">
            <wp:extent cx="5759450" cy="3130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59450" cy="3130550"/>
                    </a:xfrm>
                    <a:prstGeom prst="rect">
                      <a:avLst/>
                    </a:prstGeom>
                  </pic:spPr>
                </pic:pic>
              </a:graphicData>
            </a:graphic>
          </wp:inline>
        </w:drawing>
      </w:r>
    </w:p>
    <w:p w14:paraId="4100F65C" w14:textId="77777777" w:rsidR="000E778A" w:rsidRDefault="000E778A" w:rsidP="000E778A">
      <w:pPr>
        <w:jc w:val="center"/>
      </w:pPr>
      <w:r>
        <w:rPr>
          <w:rFonts w:hint="eastAsia"/>
        </w:rPr>
        <w:t>图</w:t>
      </w:r>
      <w:r w:rsidR="0094762C">
        <w:rPr>
          <w:rFonts w:hint="eastAsia"/>
        </w:rPr>
        <w:t>17</w:t>
      </w:r>
      <w:r>
        <w:t xml:space="preserve"> </w:t>
      </w:r>
      <w:r>
        <w:rPr>
          <w:rFonts w:hint="eastAsia"/>
        </w:rPr>
        <w:t>添加规则包</w:t>
      </w:r>
    </w:p>
    <w:p w14:paraId="5CF80A40" w14:textId="77777777" w:rsidR="00CF15C4" w:rsidRDefault="00CF15C4" w:rsidP="00AE4B40">
      <w:r>
        <w:tab/>
      </w:r>
      <w:r>
        <w:rPr>
          <w:rFonts w:hint="eastAsia"/>
        </w:rPr>
        <w:t>弹出新建页面，录入规则包信息后，点击保存。</w:t>
      </w:r>
    </w:p>
    <w:p w14:paraId="32AE297E" w14:textId="77777777" w:rsidR="00CF15C4" w:rsidRDefault="00673187" w:rsidP="00AE4B40">
      <w:r>
        <w:rPr>
          <w:noProof/>
        </w:rPr>
        <w:lastRenderedPageBreak/>
        <w:drawing>
          <wp:inline distT="0" distB="0" distL="0" distR="0" wp14:anchorId="4BABD57C" wp14:editId="1A29E265">
            <wp:extent cx="5759450" cy="344925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60734" cy="3450025"/>
                    </a:xfrm>
                    <a:prstGeom prst="rect">
                      <a:avLst/>
                    </a:prstGeom>
                  </pic:spPr>
                </pic:pic>
              </a:graphicData>
            </a:graphic>
          </wp:inline>
        </w:drawing>
      </w:r>
    </w:p>
    <w:p w14:paraId="5E7AA45B" w14:textId="77777777" w:rsidR="000E778A" w:rsidRDefault="000E778A" w:rsidP="000E778A">
      <w:pPr>
        <w:jc w:val="center"/>
      </w:pPr>
      <w:r>
        <w:rPr>
          <w:rFonts w:hint="eastAsia"/>
        </w:rPr>
        <w:t>图</w:t>
      </w:r>
      <w:r w:rsidR="0094762C">
        <w:rPr>
          <w:rFonts w:hint="eastAsia"/>
        </w:rPr>
        <w:t>18</w:t>
      </w:r>
      <w:r>
        <w:t xml:space="preserve"> </w:t>
      </w:r>
      <w:r>
        <w:rPr>
          <w:rFonts w:hint="eastAsia"/>
        </w:rPr>
        <w:t>添加规则包页面</w:t>
      </w:r>
    </w:p>
    <w:p w14:paraId="2200323E" w14:textId="77777777" w:rsidR="00E9770D" w:rsidRDefault="00E9770D" w:rsidP="00AE4B40">
      <w:r>
        <w:tab/>
      </w:r>
      <w:r>
        <w:rPr>
          <w:rFonts w:hint="eastAsia"/>
        </w:rPr>
        <w:t>新生成的规则包即如下图所示。</w:t>
      </w:r>
    </w:p>
    <w:p w14:paraId="7C943FAC" w14:textId="77777777" w:rsidR="00E9770D" w:rsidRDefault="00E9770D" w:rsidP="00AE4B40">
      <w:r>
        <w:tab/>
      </w:r>
      <w:r w:rsidR="00673187">
        <w:rPr>
          <w:noProof/>
        </w:rPr>
        <w:drawing>
          <wp:inline distT="0" distB="0" distL="0" distR="0" wp14:anchorId="53DF0931" wp14:editId="2E708819">
            <wp:extent cx="5759450" cy="34492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1345" cy="3450390"/>
                    </a:xfrm>
                    <a:prstGeom prst="rect">
                      <a:avLst/>
                    </a:prstGeom>
                  </pic:spPr>
                </pic:pic>
              </a:graphicData>
            </a:graphic>
          </wp:inline>
        </w:drawing>
      </w:r>
    </w:p>
    <w:p w14:paraId="5E5BB0CE" w14:textId="77777777" w:rsidR="000E778A" w:rsidRDefault="000E778A" w:rsidP="000E778A">
      <w:pPr>
        <w:jc w:val="center"/>
      </w:pPr>
      <w:r>
        <w:rPr>
          <w:rFonts w:hint="eastAsia"/>
        </w:rPr>
        <w:t>图</w:t>
      </w:r>
      <w:r w:rsidR="0094762C">
        <w:rPr>
          <w:rFonts w:hint="eastAsia"/>
        </w:rPr>
        <w:t>19</w:t>
      </w:r>
      <w:r>
        <w:t xml:space="preserve"> </w:t>
      </w:r>
      <w:r>
        <w:rPr>
          <w:rFonts w:hint="eastAsia"/>
        </w:rPr>
        <w:t>规则包列表和详情</w:t>
      </w:r>
    </w:p>
    <w:p w14:paraId="7E9AAA78" w14:textId="77777777" w:rsidR="00E9770D" w:rsidRDefault="00E9770D" w:rsidP="00AE4B40"/>
    <w:p w14:paraId="0E8AC36B" w14:textId="77777777" w:rsidR="00E9770D" w:rsidRDefault="00E9770D" w:rsidP="00AE4B40">
      <w:pPr>
        <w:pStyle w:val="3"/>
        <w:ind w:right="240"/>
      </w:pPr>
      <w:bookmarkStart w:id="83" w:name="_Toc520466270"/>
      <w:bookmarkStart w:id="84" w:name="_Toc532826400"/>
      <w:bookmarkStart w:id="85" w:name="_Toc532827085"/>
      <w:bookmarkStart w:id="86" w:name="_Toc22893039"/>
      <w:r>
        <w:rPr>
          <w:rFonts w:hint="eastAsia"/>
        </w:rPr>
        <w:t>新建规则</w:t>
      </w:r>
      <w:bookmarkEnd w:id="83"/>
      <w:bookmarkEnd w:id="84"/>
      <w:bookmarkEnd w:id="85"/>
      <w:bookmarkEnd w:id="86"/>
    </w:p>
    <w:p w14:paraId="7C77A33A" w14:textId="77777777" w:rsidR="00B01F6F" w:rsidRDefault="00B01F6F" w:rsidP="00F336CB">
      <w:pPr>
        <w:pStyle w:val="a0"/>
        <w:numPr>
          <w:ilvl w:val="0"/>
          <w:numId w:val="9"/>
        </w:numPr>
        <w:ind w:firstLineChars="0"/>
      </w:pPr>
      <w:r>
        <w:rPr>
          <w:rFonts w:hint="eastAsia"/>
        </w:rPr>
        <w:t>通过规则包添加</w:t>
      </w:r>
    </w:p>
    <w:p w14:paraId="14BDF397" w14:textId="77777777" w:rsidR="00E9770D" w:rsidRPr="00E9770D" w:rsidRDefault="00E9770D" w:rsidP="00B01F6F">
      <w:r>
        <w:rPr>
          <w:rFonts w:hint="eastAsia"/>
        </w:rPr>
        <w:t>点击配置按钮。</w:t>
      </w:r>
    </w:p>
    <w:p w14:paraId="5636A3B9" w14:textId="77777777" w:rsidR="00E9770D" w:rsidRDefault="00673187" w:rsidP="00AE4B40">
      <w:r>
        <w:rPr>
          <w:noProof/>
        </w:rPr>
        <w:lastRenderedPageBreak/>
        <w:drawing>
          <wp:inline distT="0" distB="0" distL="0" distR="0" wp14:anchorId="2E22051E" wp14:editId="6A2B2829">
            <wp:extent cx="5759450" cy="368074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128" cy="3681182"/>
                    </a:xfrm>
                    <a:prstGeom prst="rect">
                      <a:avLst/>
                    </a:prstGeom>
                  </pic:spPr>
                </pic:pic>
              </a:graphicData>
            </a:graphic>
          </wp:inline>
        </w:drawing>
      </w:r>
    </w:p>
    <w:p w14:paraId="0933CF12" w14:textId="77777777" w:rsidR="000E778A" w:rsidRDefault="000E778A" w:rsidP="000E778A">
      <w:pPr>
        <w:jc w:val="center"/>
      </w:pPr>
      <w:r>
        <w:rPr>
          <w:rFonts w:hint="eastAsia"/>
        </w:rPr>
        <w:t>图</w:t>
      </w:r>
      <w:r w:rsidR="0094762C">
        <w:rPr>
          <w:rFonts w:hint="eastAsia"/>
        </w:rPr>
        <w:t>20</w:t>
      </w:r>
      <w:r>
        <w:t xml:space="preserve"> </w:t>
      </w:r>
      <w:r>
        <w:rPr>
          <w:rFonts w:hint="eastAsia"/>
        </w:rPr>
        <w:t>规则编辑按钮</w:t>
      </w:r>
    </w:p>
    <w:p w14:paraId="239B975E" w14:textId="77777777" w:rsidR="00E9770D" w:rsidRDefault="00E9770D" w:rsidP="00AE4B40">
      <w:r>
        <w:tab/>
      </w:r>
      <w:r>
        <w:rPr>
          <w:rFonts w:hint="eastAsia"/>
        </w:rPr>
        <w:t>弹出新建规则页面，在点击</w:t>
      </w:r>
      <w:r w:rsidR="000F0160">
        <w:rPr>
          <w:rFonts w:hint="eastAsia"/>
        </w:rPr>
        <w:t>右</w:t>
      </w:r>
      <w:r>
        <w:rPr>
          <w:rFonts w:hint="eastAsia"/>
        </w:rPr>
        <w:t>上角的添加规则按钮。</w:t>
      </w:r>
    </w:p>
    <w:p w14:paraId="230AC2F9" w14:textId="77777777" w:rsidR="00E9770D" w:rsidRDefault="00673187" w:rsidP="00AE4B40">
      <w:r>
        <w:rPr>
          <w:noProof/>
        </w:rPr>
        <w:drawing>
          <wp:inline distT="0" distB="0" distL="0" distR="0" wp14:anchorId="14B0AC0D" wp14:editId="58C52B90">
            <wp:extent cx="5759450" cy="379649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6009" cy="3800820"/>
                    </a:xfrm>
                    <a:prstGeom prst="rect">
                      <a:avLst/>
                    </a:prstGeom>
                  </pic:spPr>
                </pic:pic>
              </a:graphicData>
            </a:graphic>
          </wp:inline>
        </w:drawing>
      </w:r>
    </w:p>
    <w:p w14:paraId="6EE68B6B" w14:textId="77777777" w:rsidR="000E778A" w:rsidRDefault="000E778A" w:rsidP="000E778A">
      <w:pPr>
        <w:jc w:val="center"/>
      </w:pPr>
      <w:r>
        <w:rPr>
          <w:rFonts w:hint="eastAsia"/>
        </w:rPr>
        <w:t>图</w:t>
      </w:r>
      <w:r w:rsidR="0094762C">
        <w:rPr>
          <w:rFonts w:hint="eastAsia"/>
        </w:rPr>
        <w:t>21</w:t>
      </w:r>
      <w:r>
        <w:t xml:space="preserve"> </w:t>
      </w:r>
      <w:r>
        <w:rPr>
          <w:rFonts w:hint="eastAsia"/>
        </w:rPr>
        <w:t>添加规则</w:t>
      </w:r>
    </w:p>
    <w:p w14:paraId="1D7F7438" w14:textId="77777777" w:rsidR="00B01F6F" w:rsidRDefault="00B01F6F" w:rsidP="00F336CB">
      <w:pPr>
        <w:pStyle w:val="a0"/>
        <w:numPr>
          <w:ilvl w:val="0"/>
          <w:numId w:val="9"/>
        </w:numPr>
        <w:ind w:firstLineChars="0"/>
      </w:pPr>
      <w:r>
        <w:rPr>
          <w:rFonts w:hint="eastAsia"/>
        </w:rPr>
        <w:t>直接添加</w:t>
      </w:r>
    </w:p>
    <w:p w14:paraId="3D9A54FF" w14:textId="77777777" w:rsidR="00B01F6F" w:rsidRDefault="00B01F6F" w:rsidP="00B01F6F">
      <w:pPr>
        <w:ind w:left="420"/>
      </w:pPr>
      <w:r>
        <w:rPr>
          <w:rFonts w:hint="eastAsia"/>
        </w:rPr>
        <w:t>点击添加规则按钮，弹出规则配置页面</w:t>
      </w:r>
    </w:p>
    <w:p w14:paraId="64BB8D81" w14:textId="77777777" w:rsidR="00B01F6F" w:rsidRDefault="00B01F6F" w:rsidP="00B01F6F">
      <w:pPr>
        <w:ind w:left="420"/>
      </w:pPr>
      <w:r>
        <w:rPr>
          <w:noProof/>
        </w:rPr>
        <w:lastRenderedPageBreak/>
        <w:drawing>
          <wp:inline distT="0" distB="0" distL="0" distR="0" wp14:anchorId="1F252009" wp14:editId="6E4AC23F">
            <wp:extent cx="5759450" cy="1827518"/>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59450" cy="1827518"/>
                    </a:xfrm>
                    <a:prstGeom prst="rect">
                      <a:avLst/>
                    </a:prstGeom>
                    <a:noFill/>
                    <a:ln w="9525">
                      <a:noFill/>
                      <a:miter lim="800000"/>
                      <a:headEnd/>
                      <a:tailEnd/>
                    </a:ln>
                  </pic:spPr>
                </pic:pic>
              </a:graphicData>
            </a:graphic>
          </wp:inline>
        </w:drawing>
      </w:r>
    </w:p>
    <w:p w14:paraId="0A308A06" w14:textId="77777777" w:rsidR="00B01F6F" w:rsidRDefault="00B01F6F" w:rsidP="00B01F6F">
      <w:pPr>
        <w:ind w:left="420" w:firstLineChars="1300" w:firstLine="3120"/>
      </w:pPr>
      <w:r>
        <w:rPr>
          <w:rFonts w:hint="eastAsia"/>
        </w:rPr>
        <w:t>图22 直接添加规则</w:t>
      </w:r>
    </w:p>
    <w:p w14:paraId="032BBAD6" w14:textId="77777777" w:rsidR="00E9770D" w:rsidRDefault="00E9770D" w:rsidP="00AE4B40">
      <w:r>
        <w:tab/>
      </w:r>
      <w:r>
        <w:rPr>
          <w:rFonts w:hint="eastAsia"/>
        </w:rPr>
        <w:t>会新打开一个Tab页签，是规则设计器的页面，在其中进行规则的配置</w:t>
      </w:r>
      <w:r w:rsidR="004D0273">
        <w:rPr>
          <w:rFonts w:hint="eastAsia"/>
        </w:rPr>
        <w:t>（使用详情见下节）</w:t>
      </w:r>
      <w:r>
        <w:rPr>
          <w:rFonts w:hint="eastAsia"/>
        </w:rPr>
        <w:t>。</w:t>
      </w:r>
    </w:p>
    <w:p w14:paraId="3FAB4F20" w14:textId="77777777" w:rsidR="004D0273" w:rsidRDefault="00673187" w:rsidP="00AE4B40">
      <w:r>
        <w:rPr>
          <w:noProof/>
        </w:rPr>
        <w:drawing>
          <wp:inline distT="0" distB="0" distL="0" distR="0" wp14:anchorId="450AE7F1" wp14:editId="4E70E889">
            <wp:extent cx="5759450" cy="371547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762727" cy="3717587"/>
                    </a:xfrm>
                    <a:prstGeom prst="rect">
                      <a:avLst/>
                    </a:prstGeom>
                  </pic:spPr>
                </pic:pic>
              </a:graphicData>
            </a:graphic>
          </wp:inline>
        </w:drawing>
      </w:r>
    </w:p>
    <w:p w14:paraId="2A075EFD" w14:textId="77777777" w:rsidR="000E778A" w:rsidRDefault="000E778A" w:rsidP="000E778A">
      <w:pPr>
        <w:jc w:val="center"/>
      </w:pPr>
      <w:r>
        <w:rPr>
          <w:rFonts w:hint="eastAsia"/>
        </w:rPr>
        <w:t>图</w:t>
      </w:r>
      <w:r w:rsidR="0094762C">
        <w:rPr>
          <w:rFonts w:hint="eastAsia"/>
        </w:rPr>
        <w:t>2</w:t>
      </w:r>
      <w:r w:rsidR="00B01F6F">
        <w:rPr>
          <w:rFonts w:hint="eastAsia"/>
        </w:rPr>
        <w:t>3</w:t>
      </w:r>
      <w:r>
        <w:t xml:space="preserve"> </w:t>
      </w:r>
      <w:r>
        <w:rPr>
          <w:rFonts w:hint="eastAsia"/>
        </w:rPr>
        <w:t>规则设计器</w:t>
      </w:r>
    </w:p>
    <w:p w14:paraId="77D3CAA7" w14:textId="77777777" w:rsidR="000C487D" w:rsidRDefault="000C487D" w:rsidP="00AE4B40">
      <w:pPr>
        <w:pStyle w:val="3"/>
        <w:ind w:right="240"/>
      </w:pPr>
      <w:bookmarkStart w:id="87" w:name="_Toc520466271"/>
      <w:bookmarkStart w:id="88" w:name="_Toc532826401"/>
      <w:bookmarkStart w:id="89" w:name="_Toc532827086"/>
      <w:bookmarkStart w:id="90" w:name="_Toc22893040"/>
      <w:r>
        <w:rPr>
          <w:rFonts w:hint="eastAsia"/>
        </w:rPr>
        <w:t>动态搜索</w:t>
      </w:r>
      <w:bookmarkEnd w:id="87"/>
      <w:bookmarkEnd w:id="88"/>
      <w:bookmarkEnd w:id="89"/>
      <w:bookmarkEnd w:id="90"/>
    </w:p>
    <w:p w14:paraId="13125218" w14:textId="77777777" w:rsidR="000C487D" w:rsidRPr="000C487D" w:rsidRDefault="000C487D" w:rsidP="00AE4B40">
      <w:r>
        <w:tab/>
      </w:r>
      <w:r>
        <w:rPr>
          <w:rFonts w:hint="eastAsia"/>
        </w:rPr>
        <w:t>如下图所示，搜索框内输入搜索信息（支持模糊搜索）</w:t>
      </w:r>
      <w:r w:rsidR="00F904DD">
        <w:rPr>
          <w:rFonts w:hint="eastAsia"/>
        </w:rPr>
        <w:t>。</w:t>
      </w:r>
    </w:p>
    <w:p w14:paraId="40E42C13" w14:textId="77777777" w:rsidR="000C487D" w:rsidRDefault="000C487D" w:rsidP="00AE4B40">
      <w:r>
        <w:lastRenderedPageBreak/>
        <w:tab/>
      </w:r>
      <w:r w:rsidR="00673187">
        <w:rPr>
          <w:noProof/>
        </w:rPr>
        <w:drawing>
          <wp:inline distT="0" distB="0" distL="0" distR="0" wp14:anchorId="5C959D65" wp14:editId="72C40C6C">
            <wp:extent cx="5759450" cy="368074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5946" cy="3684900"/>
                    </a:xfrm>
                    <a:prstGeom prst="rect">
                      <a:avLst/>
                    </a:prstGeom>
                  </pic:spPr>
                </pic:pic>
              </a:graphicData>
            </a:graphic>
          </wp:inline>
        </w:drawing>
      </w:r>
    </w:p>
    <w:p w14:paraId="0C7BA814" w14:textId="77777777" w:rsidR="000E778A" w:rsidRDefault="000E778A" w:rsidP="000E778A">
      <w:pPr>
        <w:jc w:val="center"/>
      </w:pPr>
      <w:r>
        <w:rPr>
          <w:rFonts w:hint="eastAsia"/>
        </w:rPr>
        <w:t>图</w:t>
      </w:r>
      <w:r w:rsidR="0094762C">
        <w:rPr>
          <w:rFonts w:hint="eastAsia"/>
        </w:rPr>
        <w:t>2</w:t>
      </w:r>
      <w:r w:rsidR="00CE5510">
        <w:rPr>
          <w:rFonts w:hint="eastAsia"/>
        </w:rPr>
        <w:t>4</w:t>
      </w:r>
      <w:r>
        <w:t xml:space="preserve"> </w:t>
      </w:r>
      <w:r>
        <w:rPr>
          <w:rFonts w:hint="eastAsia"/>
        </w:rPr>
        <w:t>动态搜索</w:t>
      </w:r>
    </w:p>
    <w:p w14:paraId="7EEBAC34" w14:textId="77777777" w:rsidR="001E0BC8" w:rsidRDefault="001E0BC8" w:rsidP="00AE4B40">
      <w:r>
        <w:tab/>
      </w:r>
      <w:r>
        <w:rPr>
          <w:rFonts w:hint="eastAsia"/>
        </w:rPr>
        <w:t>如输入demo，只匹配和demo相关的规则</w:t>
      </w:r>
    </w:p>
    <w:p w14:paraId="323A35C9" w14:textId="77777777" w:rsidR="001E0BC8" w:rsidRDefault="00673187" w:rsidP="00AE4B40">
      <w:r>
        <w:rPr>
          <w:noProof/>
        </w:rPr>
        <w:drawing>
          <wp:inline distT="0" distB="0" distL="0" distR="0" wp14:anchorId="661D782E" wp14:editId="13985AC0">
            <wp:extent cx="5759450" cy="3900668"/>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1204" cy="3901856"/>
                    </a:xfrm>
                    <a:prstGeom prst="rect">
                      <a:avLst/>
                    </a:prstGeom>
                  </pic:spPr>
                </pic:pic>
              </a:graphicData>
            </a:graphic>
          </wp:inline>
        </w:drawing>
      </w:r>
    </w:p>
    <w:p w14:paraId="7E2E3343" w14:textId="77777777" w:rsidR="000E778A" w:rsidRPr="000C487D" w:rsidRDefault="000E778A" w:rsidP="000E778A">
      <w:pPr>
        <w:jc w:val="center"/>
      </w:pPr>
      <w:r>
        <w:rPr>
          <w:rFonts w:hint="eastAsia"/>
        </w:rPr>
        <w:t>图</w:t>
      </w:r>
      <w:r w:rsidR="0094762C">
        <w:rPr>
          <w:rFonts w:hint="eastAsia"/>
        </w:rPr>
        <w:t>2</w:t>
      </w:r>
      <w:r w:rsidR="00CE5510">
        <w:rPr>
          <w:rFonts w:hint="eastAsia"/>
        </w:rPr>
        <w:t>5</w:t>
      </w:r>
      <w:r>
        <w:t xml:space="preserve"> </w:t>
      </w:r>
      <w:r>
        <w:rPr>
          <w:rFonts w:hint="eastAsia"/>
        </w:rPr>
        <w:t>搜索结果</w:t>
      </w:r>
    </w:p>
    <w:p w14:paraId="4D7189F9" w14:textId="77777777" w:rsidR="00A41C6F" w:rsidRDefault="00A41C6F" w:rsidP="00AE4B40">
      <w:pPr>
        <w:pStyle w:val="3"/>
        <w:ind w:right="240"/>
      </w:pPr>
      <w:bookmarkStart w:id="91" w:name="_Toc520466272"/>
      <w:bookmarkStart w:id="92" w:name="_Toc532826402"/>
      <w:bookmarkStart w:id="93" w:name="_Toc532827087"/>
      <w:bookmarkStart w:id="94" w:name="_Toc22893041"/>
      <w:r>
        <w:rPr>
          <w:rFonts w:hint="eastAsia"/>
        </w:rPr>
        <w:t>规则启动/禁用</w:t>
      </w:r>
      <w:bookmarkEnd w:id="91"/>
      <w:bookmarkEnd w:id="92"/>
      <w:bookmarkEnd w:id="93"/>
      <w:bookmarkEnd w:id="94"/>
    </w:p>
    <w:p w14:paraId="17C70062" w14:textId="77777777" w:rsidR="00A41C6F" w:rsidRPr="00A41C6F" w:rsidRDefault="00A41C6F" w:rsidP="00AE4B40">
      <w:r>
        <w:tab/>
      </w:r>
      <w:r>
        <w:rPr>
          <w:rFonts w:hint="eastAsia"/>
        </w:rPr>
        <w:t>当规则是禁用状态时，则显示启用按钮；当规则是启用状态时，则显示禁用按钮。</w:t>
      </w:r>
    </w:p>
    <w:p w14:paraId="48666ACB" w14:textId="77777777" w:rsidR="00A41C6F" w:rsidRDefault="00A41C6F" w:rsidP="00AE4B40">
      <w:r>
        <w:lastRenderedPageBreak/>
        <w:tab/>
      </w:r>
      <w:r w:rsidR="00673187">
        <w:rPr>
          <w:noProof/>
        </w:rPr>
        <w:drawing>
          <wp:inline distT="0" distB="0" distL="0" distR="0" wp14:anchorId="56DE29A7" wp14:editId="23F0C476">
            <wp:extent cx="5759450" cy="3727048"/>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63202" cy="3729476"/>
                    </a:xfrm>
                    <a:prstGeom prst="rect">
                      <a:avLst/>
                    </a:prstGeom>
                  </pic:spPr>
                </pic:pic>
              </a:graphicData>
            </a:graphic>
          </wp:inline>
        </w:drawing>
      </w:r>
    </w:p>
    <w:p w14:paraId="1C1BDA9F" w14:textId="77777777" w:rsidR="000E778A" w:rsidRDefault="000E778A" w:rsidP="000E778A">
      <w:pPr>
        <w:jc w:val="center"/>
      </w:pPr>
      <w:r>
        <w:rPr>
          <w:rFonts w:hint="eastAsia"/>
        </w:rPr>
        <w:t>图</w:t>
      </w:r>
      <w:r w:rsidR="0094762C">
        <w:rPr>
          <w:rFonts w:hint="eastAsia"/>
        </w:rPr>
        <w:t>2</w:t>
      </w:r>
      <w:r w:rsidR="00CE5510">
        <w:rPr>
          <w:rFonts w:hint="eastAsia"/>
        </w:rPr>
        <w:t>6</w:t>
      </w:r>
      <w:r>
        <w:t xml:space="preserve"> </w:t>
      </w:r>
      <w:r>
        <w:rPr>
          <w:rFonts w:hint="eastAsia"/>
        </w:rPr>
        <w:t>规则禁用</w:t>
      </w:r>
    </w:p>
    <w:p w14:paraId="739EB650" w14:textId="77777777" w:rsidR="00A41C6F" w:rsidRDefault="00673187" w:rsidP="00AE4B40">
      <w:r>
        <w:rPr>
          <w:noProof/>
        </w:rPr>
        <w:drawing>
          <wp:inline distT="0" distB="0" distL="0" distR="0" wp14:anchorId="66AD9FB5" wp14:editId="2DD4CF7A">
            <wp:extent cx="5759450" cy="371547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64338" cy="3718626"/>
                    </a:xfrm>
                    <a:prstGeom prst="rect">
                      <a:avLst/>
                    </a:prstGeom>
                  </pic:spPr>
                </pic:pic>
              </a:graphicData>
            </a:graphic>
          </wp:inline>
        </w:drawing>
      </w:r>
    </w:p>
    <w:p w14:paraId="2AC50FE1" w14:textId="77777777" w:rsidR="000E778A" w:rsidRDefault="000E778A" w:rsidP="000E778A">
      <w:pPr>
        <w:jc w:val="center"/>
      </w:pPr>
      <w:r>
        <w:rPr>
          <w:rFonts w:hint="eastAsia"/>
        </w:rPr>
        <w:t>图</w:t>
      </w:r>
      <w:r w:rsidR="0094762C">
        <w:rPr>
          <w:rFonts w:hint="eastAsia"/>
        </w:rPr>
        <w:t>2</w:t>
      </w:r>
      <w:r w:rsidR="00CE5510">
        <w:rPr>
          <w:rFonts w:hint="eastAsia"/>
        </w:rPr>
        <w:t>7</w:t>
      </w:r>
      <w:r>
        <w:t xml:space="preserve"> </w:t>
      </w:r>
      <w:r>
        <w:rPr>
          <w:rFonts w:hint="eastAsia"/>
        </w:rPr>
        <w:t>规则启用</w:t>
      </w:r>
    </w:p>
    <w:p w14:paraId="64FEE51B" w14:textId="77777777" w:rsidR="00A41C6F" w:rsidRDefault="00A41C6F" w:rsidP="00AE4B40"/>
    <w:p w14:paraId="21A829C2" w14:textId="77777777" w:rsidR="00A41C6F" w:rsidRDefault="00A41C6F" w:rsidP="00AE4B40">
      <w:pPr>
        <w:pStyle w:val="3"/>
        <w:ind w:right="240"/>
      </w:pPr>
      <w:bookmarkStart w:id="95" w:name="_Toc520466273"/>
      <w:bookmarkStart w:id="96" w:name="_Toc532826403"/>
      <w:bookmarkStart w:id="97" w:name="_Toc532827088"/>
      <w:bookmarkStart w:id="98" w:name="_Toc22893042"/>
      <w:r>
        <w:rPr>
          <w:rFonts w:hint="eastAsia"/>
        </w:rPr>
        <w:t>规则编辑</w:t>
      </w:r>
      <w:bookmarkEnd w:id="95"/>
      <w:bookmarkEnd w:id="96"/>
      <w:bookmarkEnd w:id="97"/>
      <w:bookmarkEnd w:id="98"/>
    </w:p>
    <w:p w14:paraId="4B56AF00" w14:textId="77777777" w:rsidR="00A41C6F" w:rsidRDefault="00A41C6F" w:rsidP="00AE4B40">
      <w:r>
        <w:tab/>
      </w:r>
      <w:r>
        <w:rPr>
          <w:rFonts w:hint="eastAsia"/>
        </w:rPr>
        <w:t>点击规则编辑按钮，弹出编辑规则页面。</w:t>
      </w:r>
    </w:p>
    <w:p w14:paraId="57845D54" w14:textId="77777777" w:rsidR="00A41C6F" w:rsidRDefault="00673187" w:rsidP="00AE4B40">
      <w:r>
        <w:rPr>
          <w:noProof/>
        </w:rPr>
        <w:lastRenderedPageBreak/>
        <w:drawing>
          <wp:inline distT="0" distB="0" distL="0" distR="0" wp14:anchorId="5828444D" wp14:editId="1BD114AB">
            <wp:extent cx="5759450" cy="3553428"/>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61843" cy="3554905"/>
                    </a:xfrm>
                    <a:prstGeom prst="rect">
                      <a:avLst/>
                    </a:prstGeom>
                  </pic:spPr>
                </pic:pic>
              </a:graphicData>
            </a:graphic>
          </wp:inline>
        </w:drawing>
      </w:r>
    </w:p>
    <w:p w14:paraId="0BFD408D" w14:textId="77777777" w:rsidR="000E778A" w:rsidRDefault="000E778A" w:rsidP="000E778A">
      <w:pPr>
        <w:jc w:val="center"/>
      </w:pPr>
      <w:r>
        <w:rPr>
          <w:rFonts w:hint="eastAsia"/>
        </w:rPr>
        <w:t>图</w:t>
      </w:r>
      <w:r w:rsidR="00530C8F">
        <w:rPr>
          <w:rFonts w:hint="eastAsia"/>
        </w:rPr>
        <w:t>2</w:t>
      </w:r>
      <w:r w:rsidR="00CE5510">
        <w:rPr>
          <w:rFonts w:hint="eastAsia"/>
        </w:rPr>
        <w:t>8</w:t>
      </w:r>
      <w:r>
        <w:t xml:space="preserve"> </w:t>
      </w:r>
      <w:r>
        <w:rPr>
          <w:rFonts w:hint="eastAsia"/>
        </w:rPr>
        <w:t>规则编辑</w:t>
      </w:r>
    </w:p>
    <w:p w14:paraId="0DA21D52" w14:textId="77777777" w:rsidR="00A41C6F" w:rsidRDefault="00A41C6F" w:rsidP="00AE4B40">
      <w:r>
        <w:tab/>
      </w:r>
      <w:r>
        <w:rPr>
          <w:rFonts w:hint="eastAsia"/>
        </w:rPr>
        <w:t>在页面编辑规则的具体信息进行修改保存（规则编码不能进行修改）。</w:t>
      </w:r>
    </w:p>
    <w:p w14:paraId="1F4B79D4" w14:textId="77777777" w:rsidR="00A41C6F" w:rsidRDefault="00673187" w:rsidP="00AE4B40">
      <w:r>
        <w:rPr>
          <w:noProof/>
        </w:rPr>
        <w:drawing>
          <wp:inline distT="0" distB="0" distL="0" distR="0" wp14:anchorId="3F129DAB" wp14:editId="48376FC7">
            <wp:extent cx="5759450" cy="37154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65296" cy="3719244"/>
                    </a:xfrm>
                    <a:prstGeom prst="rect">
                      <a:avLst/>
                    </a:prstGeom>
                  </pic:spPr>
                </pic:pic>
              </a:graphicData>
            </a:graphic>
          </wp:inline>
        </w:drawing>
      </w:r>
    </w:p>
    <w:p w14:paraId="2D8D85D8" w14:textId="77777777" w:rsidR="000E778A" w:rsidRDefault="000E778A" w:rsidP="000E778A">
      <w:pPr>
        <w:jc w:val="center"/>
      </w:pPr>
      <w:r>
        <w:rPr>
          <w:rFonts w:hint="eastAsia"/>
        </w:rPr>
        <w:t>图</w:t>
      </w:r>
      <w:r w:rsidR="00530C8F">
        <w:rPr>
          <w:rFonts w:hint="eastAsia"/>
        </w:rPr>
        <w:t>2</w:t>
      </w:r>
      <w:r w:rsidR="00CE5510">
        <w:rPr>
          <w:rFonts w:hint="eastAsia"/>
        </w:rPr>
        <w:t>9</w:t>
      </w:r>
      <w:r>
        <w:t xml:space="preserve"> </w:t>
      </w:r>
      <w:r>
        <w:rPr>
          <w:rFonts w:hint="eastAsia"/>
        </w:rPr>
        <w:t>修改规则包</w:t>
      </w:r>
    </w:p>
    <w:p w14:paraId="2954826B" w14:textId="77777777" w:rsidR="00A41C6F" w:rsidRDefault="00A41C6F" w:rsidP="00AE4B40"/>
    <w:p w14:paraId="2A1BF945" w14:textId="77777777" w:rsidR="00A41C6F" w:rsidRDefault="00A41C6F" w:rsidP="00AE4B40">
      <w:pPr>
        <w:pStyle w:val="3"/>
        <w:ind w:right="240"/>
      </w:pPr>
      <w:bookmarkStart w:id="99" w:name="_Toc520466274"/>
      <w:bookmarkStart w:id="100" w:name="_Toc532826404"/>
      <w:bookmarkStart w:id="101" w:name="_Toc532827089"/>
      <w:bookmarkStart w:id="102" w:name="_Toc22893043"/>
      <w:r>
        <w:rPr>
          <w:rFonts w:hint="eastAsia"/>
        </w:rPr>
        <w:t>接口文档</w:t>
      </w:r>
      <w:bookmarkEnd w:id="99"/>
      <w:bookmarkEnd w:id="100"/>
      <w:bookmarkEnd w:id="101"/>
      <w:bookmarkEnd w:id="102"/>
    </w:p>
    <w:p w14:paraId="0E36A0F7" w14:textId="77777777" w:rsidR="00A41C6F" w:rsidRDefault="00A41C6F" w:rsidP="00AE4B40">
      <w:r>
        <w:tab/>
      </w:r>
      <w:r>
        <w:rPr>
          <w:rFonts w:hint="eastAsia"/>
        </w:rPr>
        <w:t>点击接口文档按钮，弹出接口文档界面。</w:t>
      </w:r>
    </w:p>
    <w:p w14:paraId="60C9CF7D" w14:textId="77777777" w:rsidR="00A41C6F" w:rsidRDefault="00673187" w:rsidP="00AE4B40">
      <w:r>
        <w:rPr>
          <w:noProof/>
        </w:rPr>
        <w:lastRenderedPageBreak/>
        <w:drawing>
          <wp:inline distT="0" distB="0" distL="0" distR="0" wp14:anchorId="11C80A26" wp14:editId="423A1A03">
            <wp:extent cx="5759450" cy="3727048"/>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63465" cy="3729646"/>
                    </a:xfrm>
                    <a:prstGeom prst="rect">
                      <a:avLst/>
                    </a:prstGeom>
                  </pic:spPr>
                </pic:pic>
              </a:graphicData>
            </a:graphic>
          </wp:inline>
        </w:drawing>
      </w:r>
    </w:p>
    <w:p w14:paraId="3929CB3F" w14:textId="77777777" w:rsidR="000E778A" w:rsidRDefault="000E778A" w:rsidP="000E778A">
      <w:pPr>
        <w:jc w:val="center"/>
      </w:pPr>
      <w:r>
        <w:rPr>
          <w:rFonts w:hint="eastAsia"/>
        </w:rPr>
        <w:t>图</w:t>
      </w:r>
      <w:r w:rsidR="00CE5510">
        <w:rPr>
          <w:rFonts w:hint="eastAsia"/>
        </w:rPr>
        <w:t>30</w:t>
      </w:r>
      <w:r>
        <w:t xml:space="preserve"> </w:t>
      </w:r>
      <w:r>
        <w:rPr>
          <w:rFonts w:hint="eastAsia"/>
        </w:rPr>
        <w:t>规则接口文档按钮</w:t>
      </w:r>
    </w:p>
    <w:p w14:paraId="13670BC0" w14:textId="77777777" w:rsidR="00A41C6F" w:rsidRDefault="00A41C6F" w:rsidP="00AE4B40">
      <w:r>
        <w:tab/>
      </w:r>
      <w:r>
        <w:rPr>
          <w:rFonts w:hint="eastAsia"/>
        </w:rPr>
        <w:t>接口文档界面显示调用规则和请求响应参数的格式。</w:t>
      </w:r>
    </w:p>
    <w:p w14:paraId="733A92BF" w14:textId="77777777" w:rsidR="00A41C6F" w:rsidRDefault="00673187" w:rsidP="00AE4B40">
      <w:r>
        <w:rPr>
          <w:noProof/>
        </w:rPr>
        <w:drawing>
          <wp:inline distT="0" distB="0" distL="0" distR="0" wp14:anchorId="4A04C67F" wp14:editId="343FD512">
            <wp:extent cx="5759450" cy="31305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59450" cy="3130550"/>
                    </a:xfrm>
                    <a:prstGeom prst="rect">
                      <a:avLst/>
                    </a:prstGeom>
                  </pic:spPr>
                </pic:pic>
              </a:graphicData>
            </a:graphic>
          </wp:inline>
        </w:drawing>
      </w:r>
    </w:p>
    <w:p w14:paraId="291CACF6" w14:textId="77777777" w:rsidR="000E778A" w:rsidRDefault="000E778A" w:rsidP="000E778A">
      <w:pPr>
        <w:jc w:val="center"/>
      </w:pPr>
      <w:r>
        <w:rPr>
          <w:rFonts w:hint="eastAsia"/>
        </w:rPr>
        <w:t>图</w:t>
      </w:r>
      <w:r w:rsidR="00530C8F">
        <w:rPr>
          <w:rFonts w:hint="eastAsia"/>
        </w:rPr>
        <w:t>3</w:t>
      </w:r>
      <w:r w:rsidR="00CE5510">
        <w:rPr>
          <w:rFonts w:hint="eastAsia"/>
        </w:rPr>
        <w:t>1</w:t>
      </w:r>
      <w:r>
        <w:t xml:space="preserve"> </w:t>
      </w:r>
      <w:r>
        <w:rPr>
          <w:rFonts w:hint="eastAsia"/>
        </w:rPr>
        <w:t>规则接口调用文档</w:t>
      </w:r>
    </w:p>
    <w:p w14:paraId="4C2431B5" w14:textId="77777777" w:rsidR="00A41C6F" w:rsidRDefault="00A41C6F" w:rsidP="00AE4B40">
      <w:pPr>
        <w:pStyle w:val="3"/>
        <w:ind w:right="240"/>
      </w:pPr>
      <w:bookmarkStart w:id="103" w:name="_Toc520466275"/>
      <w:bookmarkStart w:id="104" w:name="_Toc532826405"/>
      <w:bookmarkStart w:id="105" w:name="_Toc532827090"/>
      <w:bookmarkStart w:id="106" w:name="_Toc22893044"/>
      <w:r>
        <w:rPr>
          <w:rFonts w:hint="eastAsia"/>
        </w:rPr>
        <w:t>删除规则</w:t>
      </w:r>
      <w:bookmarkEnd w:id="103"/>
      <w:bookmarkEnd w:id="104"/>
      <w:bookmarkEnd w:id="105"/>
      <w:bookmarkEnd w:id="106"/>
    </w:p>
    <w:p w14:paraId="2393CC84" w14:textId="77777777" w:rsidR="00A41C6F" w:rsidRDefault="00A41C6F" w:rsidP="00A41C6F">
      <w:r>
        <w:tab/>
      </w:r>
      <w:r>
        <w:rPr>
          <w:rFonts w:hint="eastAsia"/>
        </w:rPr>
        <w:t>点击删除按钮，进行删除规则，先弹出确认框进行敏感操作信息确认。</w:t>
      </w:r>
    </w:p>
    <w:p w14:paraId="78199CAC" w14:textId="77777777" w:rsidR="00A41C6F" w:rsidRDefault="00673187" w:rsidP="00A41C6F">
      <w:r>
        <w:rPr>
          <w:noProof/>
        </w:rPr>
        <w:lastRenderedPageBreak/>
        <w:drawing>
          <wp:inline distT="0" distB="0" distL="0" distR="0" wp14:anchorId="0FDDF2B4" wp14:editId="50B48ABA">
            <wp:extent cx="5759450" cy="31305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59450" cy="3130550"/>
                    </a:xfrm>
                    <a:prstGeom prst="rect">
                      <a:avLst/>
                    </a:prstGeom>
                  </pic:spPr>
                </pic:pic>
              </a:graphicData>
            </a:graphic>
          </wp:inline>
        </w:drawing>
      </w:r>
    </w:p>
    <w:p w14:paraId="099C5F95" w14:textId="77777777" w:rsidR="000E778A" w:rsidRDefault="000E778A" w:rsidP="000E778A">
      <w:pPr>
        <w:jc w:val="center"/>
      </w:pPr>
      <w:r>
        <w:rPr>
          <w:rFonts w:hint="eastAsia"/>
        </w:rPr>
        <w:t>图</w:t>
      </w:r>
      <w:r w:rsidR="00530C8F">
        <w:rPr>
          <w:rFonts w:hint="eastAsia"/>
        </w:rPr>
        <w:t>3</w:t>
      </w:r>
      <w:r w:rsidR="00CE5510">
        <w:rPr>
          <w:rFonts w:hint="eastAsia"/>
        </w:rPr>
        <w:t>2</w:t>
      </w:r>
      <w:r>
        <w:t xml:space="preserve"> </w:t>
      </w:r>
      <w:r>
        <w:rPr>
          <w:rFonts w:hint="eastAsia"/>
        </w:rPr>
        <w:t>确认删除规则弹窗</w:t>
      </w:r>
    </w:p>
    <w:p w14:paraId="4F0B9C96" w14:textId="77777777" w:rsidR="00911049" w:rsidRPr="00A41C6F" w:rsidRDefault="00911049" w:rsidP="00A41C6F">
      <w:r>
        <w:tab/>
      </w:r>
      <w:r>
        <w:rPr>
          <w:rFonts w:hint="eastAsia"/>
        </w:rPr>
        <w:t>点击确认进行删除。</w:t>
      </w:r>
    </w:p>
    <w:p w14:paraId="0B830EF2" w14:textId="77777777" w:rsidR="00A41C6F" w:rsidRDefault="00CE5510" w:rsidP="00CE5510">
      <w:pPr>
        <w:pStyle w:val="3"/>
        <w:ind w:right="240"/>
      </w:pPr>
      <w:bookmarkStart w:id="107" w:name="_Toc532826406"/>
      <w:bookmarkStart w:id="108" w:name="_Toc532827091"/>
      <w:bookmarkStart w:id="109" w:name="_Toc22893045"/>
      <w:r>
        <w:rPr>
          <w:rFonts w:hint="eastAsia"/>
        </w:rPr>
        <w:t>新增版本</w:t>
      </w:r>
      <w:bookmarkEnd w:id="107"/>
      <w:bookmarkEnd w:id="108"/>
      <w:bookmarkEnd w:id="109"/>
    </w:p>
    <w:p w14:paraId="3DE11555" w14:textId="77777777" w:rsidR="00CE5510" w:rsidRDefault="00CE5510" w:rsidP="00CE5510">
      <w:pPr>
        <w:ind w:firstLine="480"/>
      </w:pPr>
      <w:r>
        <w:rPr>
          <w:rFonts w:hint="eastAsia"/>
        </w:rPr>
        <w:t>点击规则下新增版本按钮，会在该版本基础上，添加新的规则，保存后放在同一规则下，对应不同的版本，便于灵活使用。</w:t>
      </w:r>
    </w:p>
    <w:p w14:paraId="7EFC394A" w14:textId="77777777" w:rsidR="00CE5510" w:rsidRDefault="00CE5510" w:rsidP="00CE5510">
      <w:pPr>
        <w:ind w:firstLine="480"/>
      </w:pPr>
      <w:r>
        <w:rPr>
          <w:rFonts w:hint="eastAsia"/>
          <w:noProof/>
        </w:rPr>
        <w:drawing>
          <wp:inline distT="0" distB="0" distL="0" distR="0" wp14:anchorId="393AE946" wp14:editId="2413E4E5">
            <wp:extent cx="5759450" cy="1456577"/>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759450" cy="1456577"/>
                    </a:xfrm>
                    <a:prstGeom prst="rect">
                      <a:avLst/>
                    </a:prstGeom>
                    <a:noFill/>
                    <a:ln w="9525">
                      <a:noFill/>
                      <a:miter lim="800000"/>
                      <a:headEnd/>
                      <a:tailEnd/>
                    </a:ln>
                  </pic:spPr>
                </pic:pic>
              </a:graphicData>
            </a:graphic>
          </wp:inline>
        </w:drawing>
      </w:r>
    </w:p>
    <w:p w14:paraId="2D2EBCCD" w14:textId="77777777" w:rsidR="00CE5510" w:rsidRPr="00CE5510" w:rsidRDefault="00CE5510" w:rsidP="00CE5510">
      <w:pPr>
        <w:ind w:firstLine="480"/>
      </w:pPr>
      <w:r>
        <w:rPr>
          <w:rFonts w:hint="eastAsia"/>
        </w:rPr>
        <w:t xml:space="preserve">                          图33 新增版本</w:t>
      </w:r>
    </w:p>
    <w:p w14:paraId="750DD41E" w14:textId="77777777" w:rsidR="00CE5510" w:rsidRDefault="00CE5510" w:rsidP="003D1473">
      <w:pPr>
        <w:pStyle w:val="3"/>
        <w:ind w:right="240"/>
      </w:pPr>
      <w:r>
        <w:rPr>
          <w:rFonts w:hint="eastAsia"/>
        </w:rPr>
        <w:t xml:space="preserve"> </w:t>
      </w:r>
      <w:bookmarkStart w:id="110" w:name="_Toc532826407"/>
      <w:bookmarkStart w:id="111" w:name="_Toc532827092"/>
      <w:bookmarkStart w:id="112" w:name="_Toc22893046"/>
      <w:r>
        <w:rPr>
          <w:rFonts w:hint="eastAsia"/>
        </w:rPr>
        <w:t>复制规则</w:t>
      </w:r>
      <w:bookmarkEnd w:id="110"/>
      <w:bookmarkEnd w:id="111"/>
      <w:bookmarkEnd w:id="112"/>
    </w:p>
    <w:p w14:paraId="2E8F8653" w14:textId="77777777" w:rsidR="00CE5510" w:rsidRDefault="00CE5510" w:rsidP="00CE5510">
      <w:r>
        <w:rPr>
          <w:rFonts w:hint="eastAsia"/>
        </w:rPr>
        <w:t xml:space="preserve">     点击规则下复制规则按钮</w:t>
      </w:r>
      <w:r w:rsidR="00613C09">
        <w:rPr>
          <w:rFonts w:hint="eastAsia"/>
        </w:rPr>
        <w:t>弹出复制位置设置页面</w:t>
      </w:r>
    </w:p>
    <w:p w14:paraId="5320E8B5" w14:textId="77777777" w:rsidR="00613C09" w:rsidRDefault="00613C09" w:rsidP="00CE5510">
      <w:r>
        <w:rPr>
          <w:noProof/>
        </w:rPr>
        <w:lastRenderedPageBreak/>
        <w:drawing>
          <wp:inline distT="0" distB="0" distL="0" distR="0" wp14:anchorId="2A40DD17" wp14:editId="156E822A">
            <wp:extent cx="5759450" cy="2702226"/>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759450" cy="2702226"/>
                    </a:xfrm>
                    <a:prstGeom prst="rect">
                      <a:avLst/>
                    </a:prstGeom>
                    <a:noFill/>
                    <a:ln w="9525">
                      <a:noFill/>
                      <a:miter lim="800000"/>
                      <a:headEnd/>
                      <a:tailEnd/>
                    </a:ln>
                  </pic:spPr>
                </pic:pic>
              </a:graphicData>
            </a:graphic>
          </wp:inline>
        </w:drawing>
      </w:r>
    </w:p>
    <w:p w14:paraId="308C3754" w14:textId="77777777" w:rsidR="00613C09" w:rsidRDefault="00613C09" w:rsidP="00CE5510">
      <w:r>
        <w:rPr>
          <w:rFonts w:hint="eastAsia"/>
        </w:rPr>
        <w:t xml:space="preserve">                           图34 复制位置页面</w:t>
      </w:r>
    </w:p>
    <w:p w14:paraId="0E33679D" w14:textId="77777777" w:rsidR="00613C09" w:rsidRPr="00CE5510" w:rsidRDefault="00613C09" w:rsidP="00CE5510">
      <w:r>
        <w:rPr>
          <w:rFonts w:hint="eastAsia"/>
        </w:rPr>
        <w:t xml:space="preserve">    选择复制到的位置，点击确认，进入规则配置页面，保存后，对应位置存储规则。</w:t>
      </w:r>
    </w:p>
    <w:p w14:paraId="651A9A32" w14:textId="77777777" w:rsidR="004D0273" w:rsidRDefault="004D0273" w:rsidP="00AE4B40">
      <w:pPr>
        <w:pStyle w:val="2"/>
        <w:spacing w:before="156"/>
        <w:ind w:right="240"/>
      </w:pPr>
      <w:bookmarkStart w:id="113" w:name="_Toc520466276"/>
      <w:bookmarkStart w:id="114" w:name="_Toc532826408"/>
      <w:bookmarkStart w:id="115" w:name="_Toc532827093"/>
      <w:bookmarkStart w:id="116" w:name="_Toc22893047"/>
      <w:r>
        <w:rPr>
          <w:rFonts w:hint="eastAsia"/>
        </w:rPr>
        <w:t>规则设计器使用</w:t>
      </w:r>
      <w:bookmarkEnd w:id="113"/>
      <w:bookmarkEnd w:id="114"/>
      <w:bookmarkEnd w:id="115"/>
      <w:bookmarkEnd w:id="116"/>
    </w:p>
    <w:p w14:paraId="489A57CA" w14:textId="77777777" w:rsidR="004D0273" w:rsidRDefault="004D0273" w:rsidP="00AE4B40">
      <w:pPr>
        <w:pStyle w:val="3"/>
        <w:ind w:right="240"/>
      </w:pPr>
      <w:bookmarkStart w:id="117" w:name="_Toc520466277"/>
      <w:bookmarkStart w:id="118" w:name="_Toc532826409"/>
      <w:bookmarkStart w:id="119" w:name="_Toc532827094"/>
      <w:bookmarkStart w:id="120" w:name="_Toc22893048"/>
      <w:r>
        <w:rPr>
          <w:rFonts w:hint="eastAsia"/>
        </w:rPr>
        <w:t>菜单介绍</w:t>
      </w:r>
      <w:bookmarkEnd w:id="117"/>
      <w:bookmarkEnd w:id="118"/>
      <w:bookmarkEnd w:id="119"/>
      <w:bookmarkEnd w:id="120"/>
    </w:p>
    <w:p w14:paraId="6426C23D" w14:textId="77777777" w:rsidR="004D0273" w:rsidRPr="004D0273" w:rsidRDefault="004D0273" w:rsidP="00AE4B40">
      <w:r>
        <w:tab/>
      </w:r>
      <w:r>
        <w:rPr>
          <w:rFonts w:hint="eastAsia"/>
        </w:rPr>
        <w:t>从左到右依次是保存、规则定义、参数配置、阀值配置、规则测试、导出图片、导出Word。</w:t>
      </w:r>
    </w:p>
    <w:p w14:paraId="3DF6808B" w14:textId="77777777" w:rsidR="004D0273" w:rsidRDefault="004D0273" w:rsidP="00AE4B40">
      <w:r>
        <w:tab/>
      </w:r>
      <w:r w:rsidR="00673187">
        <w:rPr>
          <w:noProof/>
        </w:rPr>
        <w:drawing>
          <wp:inline distT="0" distB="0" distL="0" distR="0" wp14:anchorId="4B8451AF" wp14:editId="2E3E8AE8">
            <wp:extent cx="5759450" cy="3553428"/>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60940" cy="3554347"/>
                    </a:xfrm>
                    <a:prstGeom prst="rect">
                      <a:avLst/>
                    </a:prstGeom>
                  </pic:spPr>
                </pic:pic>
              </a:graphicData>
            </a:graphic>
          </wp:inline>
        </w:drawing>
      </w:r>
    </w:p>
    <w:p w14:paraId="34AE1AEE" w14:textId="77777777" w:rsidR="000E778A" w:rsidRDefault="000E778A" w:rsidP="000E778A">
      <w:pPr>
        <w:jc w:val="center"/>
      </w:pPr>
      <w:r>
        <w:rPr>
          <w:rFonts w:hint="eastAsia"/>
        </w:rPr>
        <w:t>图</w:t>
      </w:r>
      <w:r w:rsidR="00985F57">
        <w:rPr>
          <w:rFonts w:hint="eastAsia"/>
        </w:rPr>
        <w:t>35</w:t>
      </w:r>
      <w:r>
        <w:t xml:space="preserve"> </w:t>
      </w:r>
      <w:r>
        <w:rPr>
          <w:rFonts w:hint="eastAsia"/>
        </w:rPr>
        <w:t>规则设计器菜单</w:t>
      </w:r>
    </w:p>
    <w:p w14:paraId="164BEC6A" w14:textId="77777777" w:rsidR="004D0273" w:rsidRPr="004D0273" w:rsidRDefault="004D0273" w:rsidP="00F336CB">
      <w:pPr>
        <w:pStyle w:val="a0"/>
        <w:numPr>
          <w:ilvl w:val="0"/>
          <w:numId w:val="2"/>
        </w:numPr>
        <w:ind w:firstLineChars="0"/>
        <w:rPr>
          <w:b/>
        </w:rPr>
      </w:pPr>
      <w:r w:rsidRPr="004D0273">
        <w:rPr>
          <w:rFonts w:hint="eastAsia"/>
          <w:b/>
        </w:rPr>
        <w:t>保存</w:t>
      </w:r>
    </w:p>
    <w:p w14:paraId="79B94AB6" w14:textId="77777777" w:rsidR="004D0273" w:rsidRPr="004D0273" w:rsidRDefault="004D0273" w:rsidP="00AE4B40">
      <w:r w:rsidRPr="004D0273">
        <w:rPr>
          <w:b/>
        </w:rPr>
        <w:tab/>
      </w:r>
      <w:r w:rsidRPr="004D0273">
        <w:rPr>
          <w:b/>
        </w:rPr>
        <w:tab/>
      </w:r>
      <w:r>
        <w:rPr>
          <w:rFonts w:hint="eastAsia"/>
        </w:rPr>
        <w:t>规则定义配置后，点击保存按钮进行保存操作。</w:t>
      </w:r>
    </w:p>
    <w:p w14:paraId="54742EC3" w14:textId="77777777" w:rsidR="004D0273" w:rsidRDefault="004D0273" w:rsidP="00F336CB">
      <w:pPr>
        <w:pStyle w:val="a0"/>
        <w:numPr>
          <w:ilvl w:val="0"/>
          <w:numId w:val="2"/>
        </w:numPr>
        <w:ind w:firstLineChars="0"/>
        <w:rPr>
          <w:b/>
        </w:rPr>
      </w:pPr>
      <w:r w:rsidRPr="004D0273">
        <w:rPr>
          <w:rFonts w:hint="eastAsia"/>
          <w:b/>
        </w:rPr>
        <w:t>规则定义</w:t>
      </w:r>
    </w:p>
    <w:p w14:paraId="0832D86B" w14:textId="77777777" w:rsidR="00D83A54" w:rsidRPr="00D83A54" w:rsidRDefault="00D83A54" w:rsidP="00AE4B40">
      <w:r>
        <w:rPr>
          <w:b/>
        </w:rPr>
        <w:tab/>
      </w:r>
      <w:r>
        <w:rPr>
          <w:b/>
        </w:rPr>
        <w:tab/>
      </w:r>
      <w:r w:rsidRPr="00D83A54">
        <w:rPr>
          <w:rFonts w:hint="eastAsia"/>
        </w:rPr>
        <w:t>录入规则信息，点击保存，保存信息。</w:t>
      </w:r>
    </w:p>
    <w:p w14:paraId="21A531BA" w14:textId="77777777" w:rsidR="00D83A54" w:rsidRDefault="00673187" w:rsidP="00AE4B40">
      <w:pPr>
        <w:jc w:val="center"/>
        <w:rPr>
          <w:b/>
        </w:rPr>
      </w:pPr>
      <w:r>
        <w:rPr>
          <w:noProof/>
        </w:rPr>
        <w:lastRenderedPageBreak/>
        <w:drawing>
          <wp:inline distT="0" distB="0" distL="0" distR="0" wp14:anchorId="3063A213" wp14:editId="794D8ACA">
            <wp:extent cx="5759450" cy="31305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59450" cy="3130550"/>
                    </a:xfrm>
                    <a:prstGeom prst="rect">
                      <a:avLst/>
                    </a:prstGeom>
                  </pic:spPr>
                </pic:pic>
              </a:graphicData>
            </a:graphic>
          </wp:inline>
        </w:drawing>
      </w:r>
    </w:p>
    <w:p w14:paraId="59717087" w14:textId="77777777" w:rsidR="000E778A" w:rsidRPr="000E778A" w:rsidRDefault="000E778A" w:rsidP="00AE4B40">
      <w:pPr>
        <w:jc w:val="center"/>
      </w:pPr>
      <w:r w:rsidRPr="000E778A">
        <w:rPr>
          <w:rFonts w:hint="eastAsia"/>
        </w:rPr>
        <w:t>图</w:t>
      </w:r>
      <w:r w:rsidR="00985F57">
        <w:rPr>
          <w:rFonts w:hint="eastAsia"/>
        </w:rPr>
        <w:t>36</w:t>
      </w:r>
      <w:r w:rsidRPr="000E778A">
        <w:t xml:space="preserve"> </w:t>
      </w:r>
      <w:r w:rsidRPr="000E778A">
        <w:rPr>
          <w:rFonts w:hint="eastAsia"/>
        </w:rPr>
        <w:t>规则定义</w:t>
      </w:r>
    </w:p>
    <w:p w14:paraId="6FF6E194" w14:textId="77777777" w:rsidR="004D0273" w:rsidRDefault="004D0273" w:rsidP="00F336CB">
      <w:pPr>
        <w:pStyle w:val="a0"/>
        <w:numPr>
          <w:ilvl w:val="0"/>
          <w:numId w:val="2"/>
        </w:numPr>
        <w:ind w:firstLineChars="0"/>
        <w:rPr>
          <w:b/>
        </w:rPr>
      </w:pPr>
      <w:r w:rsidRPr="004D0273">
        <w:rPr>
          <w:rFonts w:hint="eastAsia"/>
          <w:b/>
        </w:rPr>
        <w:t>参数配置</w:t>
      </w:r>
    </w:p>
    <w:p w14:paraId="6D38D23D" w14:textId="77777777" w:rsidR="00BB13AA" w:rsidRPr="00BB13AA" w:rsidRDefault="00BB13AA" w:rsidP="00AE4B40">
      <w:r>
        <w:rPr>
          <w:b/>
        </w:rPr>
        <w:tab/>
      </w:r>
      <w:r>
        <w:rPr>
          <w:b/>
        </w:rPr>
        <w:tab/>
      </w:r>
      <w:r>
        <w:rPr>
          <w:rFonts w:hint="eastAsia"/>
        </w:rPr>
        <w:t>在左侧的参数列表区域，进行多个参数的配置，在右侧的参数配置区域，可以配置参数描述、参数名称、参数类型、参数对应的字典项值和参数类别。</w:t>
      </w:r>
    </w:p>
    <w:p w14:paraId="37E66885" w14:textId="77777777" w:rsidR="00BB13AA" w:rsidRDefault="00673187" w:rsidP="00AE4B40">
      <w:pPr>
        <w:jc w:val="center"/>
        <w:rPr>
          <w:b/>
        </w:rPr>
      </w:pPr>
      <w:r>
        <w:rPr>
          <w:noProof/>
        </w:rPr>
        <w:drawing>
          <wp:inline distT="0" distB="0" distL="0" distR="0" wp14:anchorId="2ED26A0F" wp14:editId="593B92E5">
            <wp:extent cx="5759450" cy="3669174"/>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64765" cy="3672560"/>
                    </a:xfrm>
                    <a:prstGeom prst="rect">
                      <a:avLst/>
                    </a:prstGeom>
                  </pic:spPr>
                </pic:pic>
              </a:graphicData>
            </a:graphic>
          </wp:inline>
        </w:drawing>
      </w:r>
    </w:p>
    <w:p w14:paraId="1D44819F" w14:textId="77777777" w:rsidR="000E778A" w:rsidRPr="000E778A" w:rsidRDefault="000E778A" w:rsidP="00AE4B40">
      <w:pPr>
        <w:jc w:val="center"/>
      </w:pPr>
      <w:r w:rsidRPr="000E778A">
        <w:rPr>
          <w:rFonts w:hint="eastAsia"/>
        </w:rPr>
        <w:t>图</w:t>
      </w:r>
      <w:r w:rsidR="00985F57">
        <w:rPr>
          <w:rFonts w:hint="eastAsia"/>
        </w:rPr>
        <w:t>37</w:t>
      </w:r>
      <w:r w:rsidRPr="000E778A">
        <w:t xml:space="preserve"> </w:t>
      </w:r>
      <w:r w:rsidRPr="000E778A">
        <w:rPr>
          <w:rFonts w:hint="eastAsia"/>
        </w:rPr>
        <w:t>参数配置</w:t>
      </w:r>
    </w:p>
    <w:p w14:paraId="682D794A" w14:textId="77777777" w:rsidR="004D0273" w:rsidRDefault="004D0273" w:rsidP="00F336CB">
      <w:pPr>
        <w:pStyle w:val="a0"/>
        <w:numPr>
          <w:ilvl w:val="0"/>
          <w:numId w:val="2"/>
        </w:numPr>
        <w:ind w:firstLineChars="0"/>
        <w:rPr>
          <w:b/>
        </w:rPr>
      </w:pPr>
      <w:r w:rsidRPr="004D0273">
        <w:rPr>
          <w:rFonts w:hint="eastAsia"/>
          <w:b/>
        </w:rPr>
        <w:t>阀值配置</w:t>
      </w:r>
    </w:p>
    <w:p w14:paraId="3393057E" w14:textId="77777777" w:rsidR="00BB13AA" w:rsidRPr="00BB13AA" w:rsidRDefault="00BB13AA" w:rsidP="00AE4B40">
      <w:r>
        <w:rPr>
          <w:b/>
        </w:rPr>
        <w:tab/>
      </w:r>
      <w:r>
        <w:rPr>
          <w:b/>
        </w:rPr>
        <w:tab/>
      </w:r>
      <w:r w:rsidRPr="00BB13AA">
        <w:rPr>
          <w:rFonts w:hint="eastAsia"/>
        </w:rPr>
        <w:t>同上</w:t>
      </w:r>
      <w:r w:rsidR="004657A3">
        <w:rPr>
          <w:rFonts w:hint="eastAsia"/>
        </w:rPr>
        <w:t>。</w:t>
      </w:r>
    </w:p>
    <w:p w14:paraId="2A46850C" w14:textId="77777777" w:rsidR="004D0273" w:rsidRDefault="004D0273" w:rsidP="00F336CB">
      <w:pPr>
        <w:pStyle w:val="a0"/>
        <w:numPr>
          <w:ilvl w:val="0"/>
          <w:numId w:val="2"/>
        </w:numPr>
        <w:ind w:firstLineChars="0"/>
        <w:rPr>
          <w:b/>
        </w:rPr>
      </w:pPr>
      <w:r w:rsidRPr="004D0273">
        <w:rPr>
          <w:rFonts w:hint="eastAsia"/>
          <w:b/>
        </w:rPr>
        <w:t>规则测试</w:t>
      </w:r>
    </w:p>
    <w:p w14:paraId="6E6AE1C4" w14:textId="77777777" w:rsidR="00BB13AA" w:rsidRPr="00BB13AA" w:rsidRDefault="00BB13AA" w:rsidP="00AE4B40">
      <w:r>
        <w:rPr>
          <w:b/>
        </w:rPr>
        <w:tab/>
      </w:r>
      <w:r>
        <w:rPr>
          <w:b/>
        </w:rPr>
        <w:tab/>
      </w:r>
      <w:r>
        <w:rPr>
          <w:rFonts w:hint="eastAsia"/>
        </w:rPr>
        <w:t>点击测试按钮后，会在下方弹出测试区域，根据参数和阀值配置的参数进行配置，然后点击测试按钮，即可对规则进行测试。</w:t>
      </w:r>
    </w:p>
    <w:p w14:paraId="15641630" w14:textId="77777777" w:rsidR="00BB13AA" w:rsidRDefault="00673187" w:rsidP="00AE4B40">
      <w:pPr>
        <w:jc w:val="center"/>
        <w:rPr>
          <w:b/>
        </w:rPr>
      </w:pPr>
      <w:r>
        <w:rPr>
          <w:noProof/>
        </w:rPr>
        <w:lastRenderedPageBreak/>
        <w:drawing>
          <wp:inline distT="0" distB="0" distL="0" distR="0" wp14:anchorId="5D7F460A" wp14:editId="76AEC838">
            <wp:extent cx="5759450" cy="3130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59450" cy="3130550"/>
                    </a:xfrm>
                    <a:prstGeom prst="rect">
                      <a:avLst/>
                    </a:prstGeom>
                  </pic:spPr>
                </pic:pic>
              </a:graphicData>
            </a:graphic>
          </wp:inline>
        </w:drawing>
      </w:r>
    </w:p>
    <w:p w14:paraId="3BB3FE30" w14:textId="77777777" w:rsidR="000E778A" w:rsidRPr="000E778A" w:rsidRDefault="000E778A" w:rsidP="00AE4B40">
      <w:pPr>
        <w:jc w:val="center"/>
      </w:pPr>
      <w:r w:rsidRPr="000E778A">
        <w:rPr>
          <w:rFonts w:hint="eastAsia"/>
        </w:rPr>
        <w:t>图</w:t>
      </w:r>
      <w:r w:rsidR="00985F57">
        <w:rPr>
          <w:rFonts w:hint="eastAsia"/>
        </w:rPr>
        <w:t>38</w:t>
      </w:r>
      <w:r w:rsidRPr="000E778A">
        <w:t xml:space="preserve"> </w:t>
      </w:r>
      <w:r w:rsidRPr="000E778A">
        <w:rPr>
          <w:rFonts w:hint="eastAsia"/>
        </w:rPr>
        <w:t>规则测试</w:t>
      </w:r>
    </w:p>
    <w:p w14:paraId="032B4D9C" w14:textId="77777777" w:rsidR="004D0273" w:rsidRDefault="004D0273" w:rsidP="00F336CB">
      <w:pPr>
        <w:pStyle w:val="a0"/>
        <w:numPr>
          <w:ilvl w:val="0"/>
          <w:numId w:val="2"/>
        </w:numPr>
        <w:ind w:firstLineChars="0"/>
        <w:rPr>
          <w:b/>
        </w:rPr>
      </w:pPr>
      <w:r w:rsidRPr="004D0273">
        <w:rPr>
          <w:rFonts w:hint="eastAsia"/>
          <w:b/>
        </w:rPr>
        <w:t>导出图片</w:t>
      </w:r>
    </w:p>
    <w:p w14:paraId="2F4D08CE" w14:textId="77777777" w:rsidR="00BB13AA" w:rsidRPr="00BB13AA" w:rsidRDefault="00BB13AA" w:rsidP="00AE4B40">
      <w:r>
        <w:rPr>
          <w:b/>
        </w:rPr>
        <w:tab/>
      </w:r>
      <w:r>
        <w:rPr>
          <w:b/>
        </w:rPr>
        <w:tab/>
      </w:r>
      <w:r w:rsidRPr="00BB13AA">
        <w:rPr>
          <w:rFonts w:hint="eastAsia"/>
        </w:rPr>
        <w:t>点击导出图片按钮，即可导出一张</w:t>
      </w:r>
      <w:proofErr w:type="spellStart"/>
      <w:r w:rsidRPr="00BB13AA">
        <w:rPr>
          <w:rFonts w:hint="eastAsia"/>
        </w:rPr>
        <w:t>png</w:t>
      </w:r>
      <w:proofErr w:type="spellEnd"/>
      <w:r w:rsidRPr="00BB13AA">
        <w:rPr>
          <w:rFonts w:hint="eastAsia"/>
        </w:rPr>
        <w:t>格式的图片</w:t>
      </w:r>
      <w:r>
        <w:rPr>
          <w:rFonts w:hint="eastAsia"/>
        </w:rPr>
        <w:t>。</w:t>
      </w:r>
    </w:p>
    <w:p w14:paraId="395783FB" w14:textId="77777777" w:rsidR="00BB13AA" w:rsidRDefault="00673187" w:rsidP="00AE4B40">
      <w:pPr>
        <w:jc w:val="center"/>
        <w:rPr>
          <w:b/>
        </w:rPr>
      </w:pPr>
      <w:r>
        <w:rPr>
          <w:noProof/>
        </w:rPr>
        <w:drawing>
          <wp:inline distT="0" distB="0" distL="0" distR="0" wp14:anchorId="2A43FD56" wp14:editId="0D5AA2CA">
            <wp:extent cx="5759450" cy="371547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63767" cy="3718258"/>
                    </a:xfrm>
                    <a:prstGeom prst="rect">
                      <a:avLst/>
                    </a:prstGeom>
                  </pic:spPr>
                </pic:pic>
              </a:graphicData>
            </a:graphic>
          </wp:inline>
        </w:drawing>
      </w:r>
    </w:p>
    <w:p w14:paraId="6D6F070D" w14:textId="77777777" w:rsidR="000E778A" w:rsidRPr="000E778A" w:rsidRDefault="000E778A" w:rsidP="00AE4B40">
      <w:pPr>
        <w:jc w:val="center"/>
      </w:pPr>
      <w:r w:rsidRPr="000E778A">
        <w:rPr>
          <w:rFonts w:hint="eastAsia"/>
        </w:rPr>
        <w:t>图</w:t>
      </w:r>
      <w:r w:rsidR="00985F57">
        <w:rPr>
          <w:rFonts w:hint="eastAsia"/>
        </w:rPr>
        <w:t>39</w:t>
      </w:r>
      <w:r w:rsidRPr="000E778A">
        <w:t xml:space="preserve"> </w:t>
      </w:r>
      <w:r w:rsidRPr="000E778A">
        <w:rPr>
          <w:rFonts w:hint="eastAsia"/>
        </w:rPr>
        <w:t>导出图片</w:t>
      </w:r>
    </w:p>
    <w:p w14:paraId="576E79E1" w14:textId="77777777" w:rsidR="00B454CB" w:rsidRDefault="00673187" w:rsidP="00AE4B40">
      <w:pPr>
        <w:jc w:val="center"/>
        <w:rPr>
          <w:b/>
        </w:rPr>
      </w:pPr>
      <w:r>
        <w:rPr>
          <w:noProof/>
        </w:rPr>
        <w:lastRenderedPageBreak/>
        <w:drawing>
          <wp:inline distT="0" distB="0" distL="0" distR="0" wp14:anchorId="6923CAFD" wp14:editId="1D2F412D">
            <wp:extent cx="5759450" cy="34724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63368" cy="3474767"/>
                    </a:xfrm>
                    <a:prstGeom prst="rect">
                      <a:avLst/>
                    </a:prstGeom>
                  </pic:spPr>
                </pic:pic>
              </a:graphicData>
            </a:graphic>
          </wp:inline>
        </w:drawing>
      </w:r>
    </w:p>
    <w:p w14:paraId="444685D4" w14:textId="77777777" w:rsidR="000E778A" w:rsidRPr="000E778A" w:rsidRDefault="000E778A" w:rsidP="00AE4B40">
      <w:pPr>
        <w:jc w:val="center"/>
      </w:pPr>
      <w:r w:rsidRPr="000E778A">
        <w:rPr>
          <w:rFonts w:hint="eastAsia"/>
        </w:rPr>
        <w:t>图</w:t>
      </w:r>
      <w:r w:rsidR="00985F57">
        <w:rPr>
          <w:rFonts w:hint="eastAsia"/>
        </w:rPr>
        <w:t>40</w:t>
      </w:r>
      <w:r w:rsidRPr="000E778A">
        <w:t xml:space="preserve"> </w:t>
      </w:r>
      <w:r w:rsidRPr="000E778A">
        <w:rPr>
          <w:rFonts w:hint="eastAsia"/>
        </w:rPr>
        <w:t>导出图片效果</w:t>
      </w:r>
    </w:p>
    <w:p w14:paraId="6088EEBB" w14:textId="77777777" w:rsidR="004D0273" w:rsidRDefault="004D0273" w:rsidP="00F336CB">
      <w:pPr>
        <w:pStyle w:val="a0"/>
        <w:numPr>
          <w:ilvl w:val="0"/>
          <w:numId w:val="2"/>
        </w:numPr>
        <w:ind w:firstLineChars="0"/>
        <w:rPr>
          <w:b/>
        </w:rPr>
      </w:pPr>
      <w:r w:rsidRPr="004D0273">
        <w:rPr>
          <w:rFonts w:hint="eastAsia"/>
          <w:b/>
        </w:rPr>
        <w:t>导出Word</w:t>
      </w:r>
    </w:p>
    <w:p w14:paraId="003B582D" w14:textId="77777777" w:rsidR="00B454CB" w:rsidRDefault="00B454CB" w:rsidP="00AE4B40">
      <w:r>
        <w:tab/>
      </w:r>
      <w:r>
        <w:tab/>
      </w:r>
      <w:r>
        <w:rPr>
          <w:rFonts w:hint="eastAsia"/>
        </w:rPr>
        <w:t>功能正在开发中。</w:t>
      </w:r>
    </w:p>
    <w:p w14:paraId="7FB25A76" w14:textId="77777777" w:rsidR="003D35FA" w:rsidRDefault="003D35FA" w:rsidP="00AE4B40"/>
    <w:p w14:paraId="78454FD6" w14:textId="77777777" w:rsidR="0020552C" w:rsidRPr="0020552C" w:rsidRDefault="003D35FA" w:rsidP="00AE4B40">
      <w:pPr>
        <w:pStyle w:val="3"/>
        <w:ind w:right="240"/>
      </w:pPr>
      <w:bookmarkStart w:id="121" w:name="_Toc520466278"/>
      <w:bookmarkStart w:id="122" w:name="_Toc532826410"/>
      <w:bookmarkStart w:id="123" w:name="_Toc532827095"/>
      <w:bookmarkStart w:id="124" w:name="_Toc22893049"/>
      <w:r>
        <w:rPr>
          <w:rFonts w:hint="eastAsia"/>
        </w:rPr>
        <w:t>节点介绍</w:t>
      </w:r>
      <w:bookmarkEnd w:id="121"/>
      <w:bookmarkEnd w:id="122"/>
      <w:bookmarkEnd w:id="123"/>
      <w:bookmarkEnd w:id="124"/>
    </w:p>
    <w:p w14:paraId="1614AD6B" w14:textId="77777777" w:rsidR="003D35FA" w:rsidRPr="003D35FA" w:rsidRDefault="003D35FA" w:rsidP="00AE4B40">
      <w:r>
        <w:tab/>
      </w:r>
      <w:r>
        <w:rPr>
          <w:rFonts w:hint="eastAsia"/>
        </w:rPr>
        <w:t>在页面编辑区域右键，弹出如下图所示菜单。</w:t>
      </w:r>
    </w:p>
    <w:p w14:paraId="324DB245" w14:textId="77777777" w:rsidR="00B231D8" w:rsidRDefault="00985F57" w:rsidP="00AE4B40">
      <w:r>
        <w:rPr>
          <w:noProof/>
        </w:rPr>
        <w:drawing>
          <wp:inline distT="0" distB="0" distL="0" distR="0" wp14:anchorId="38E41917" wp14:editId="21A3549C">
            <wp:extent cx="5759450" cy="3116562"/>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5759450" cy="3116562"/>
                    </a:xfrm>
                    <a:prstGeom prst="rect">
                      <a:avLst/>
                    </a:prstGeom>
                    <a:noFill/>
                    <a:ln w="9525">
                      <a:noFill/>
                      <a:miter lim="800000"/>
                      <a:headEnd/>
                      <a:tailEnd/>
                    </a:ln>
                  </pic:spPr>
                </pic:pic>
              </a:graphicData>
            </a:graphic>
          </wp:inline>
        </w:drawing>
      </w:r>
    </w:p>
    <w:p w14:paraId="69BCD715" w14:textId="77777777" w:rsidR="000E778A" w:rsidRDefault="000E778A" w:rsidP="000E778A">
      <w:pPr>
        <w:jc w:val="center"/>
      </w:pPr>
      <w:r>
        <w:rPr>
          <w:rFonts w:hint="eastAsia"/>
        </w:rPr>
        <w:t>图</w:t>
      </w:r>
      <w:r w:rsidR="00985F57">
        <w:rPr>
          <w:rFonts w:hint="eastAsia"/>
        </w:rPr>
        <w:t>41</w:t>
      </w:r>
      <w:r>
        <w:t xml:space="preserve"> </w:t>
      </w:r>
      <w:r>
        <w:rPr>
          <w:rFonts w:hint="eastAsia"/>
        </w:rPr>
        <w:t>节点介绍</w:t>
      </w:r>
    </w:p>
    <w:p w14:paraId="0C942E8D" w14:textId="77777777" w:rsidR="003D35FA" w:rsidRDefault="003D35FA" w:rsidP="00AE4B40"/>
    <w:p w14:paraId="2BCA9C9C" w14:textId="65DAC724" w:rsidR="003D35FA" w:rsidRDefault="003D35FA" w:rsidP="00F336CB">
      <w:pPr>
        <w:pStyle w:val="a0"/>
        <w:numPr>
          <w:ilvl w:val="0"/>
          <w:numId w:val="2"/>
        </w:numPr>
        <w:ind w:firstLineChars="0"/>
      </w:pPr>
      <w:r>
        <w:rPr>
          <w:rFonts w:hint="eastAsia"/>
        </w:rPr>
        <w:t>默认节点</w:t>
      </w:r>
    </w:p>
    <w:p w14:paraId="1FF488AC" w14:textId="77777777" w:rsidR="007B3E73" w:rsidRPr="00B22162" w:rsidRDefault="007B3E73" w:rsidP="007B3E73">
      <w:pPr>
        <w:pStyle w:val="a0"/>
        <w:ind w:left="420" w:firstLineChars="0" w:firstLine="0"/>
      </w:pPr>
      <w:r>
        <w:rPr>
          <w:rFonts w:hint="eastAsia"/>
        </w:rPr>
        <w:t>如果那么否则逻辑</w:t>
      </w:r>
    </w:p>
    <w:p w14:paraId="15169F93" w14:textId="77777777" w:rsidR="007B3E73" w:rsidRDefault="007B3E73" w:rsidP="007B3E73">
      <w:pPr>
        <w:pStyle w:val="a0"/>
        <w:ind w:left="420" w:firstLineChars="0" w:firstLine="0"/>
      </w:pPr>
    </w:p>
    <w:p w14:paraId="16E6C7CB" w14:textId="77777777" w:rsidR="003D35FA" w:rsidRDefault="003D35FA" w:rsidP="00AE4B40">
      <w:r>
        <w:lastRenderedPageBreak/>
        <w:tab/>
      </w:r>
      <w:r>
        <w:tab/>
      </w:r>
      <w:r w:rsidR="00A84057">
        <w:rPr>
          <w:noProof/>
        </w:rPr>
        <w:drawing>
          <wp:inline distT="0" distB="0" distL="0" distR="0" wp14:anchorId="11F1A291" wp14:editId="7DF6497F">
            <wp:extent cx="5759450" cy="343768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63724" cy="3440232"/>
                    </a:xfrm>
                    <a:prstGeom prst="rect">
                      <a:avLst/>
                    </a:prstGeom>
                  </pic:spPr>
                </pic:pic>
              </a:graphicData>
            </a:graphic>
          </wp:inline>
        </w:drawing>
      </w:r>
    </w:p>
    <w:p w14:paraId="2E8B7649" w14:textId="77777777" w:rsidR="000E778A" w:rsidRDefault="000E778A" w:rsidP="000E778A">
      <w:pPr>
        <w:jc w:val="center"/>
      </w:pPr>
      <w:r>
        <w:rPr>
          <w:rFonts w:hint="eastAsia"/>
        </w:rPr>
        <w:t>图</w:t>
      </w:r>
      <w:r w:rsidR="00985F57">
        <w:rPr>
          <w:rFonts w:hint="eastAsia"/>
        </w:rPr>
        <w:t>42</w:t>
      </w:r>
      <w:r>
        <w:t xml:space="preserve"> </w:t>
      </w:r>
      <w:r>
        <w:rPr>
          <w:rFonts w:hint="eastAsia"/>
        </w:rPr>
        <w:t>默认节点</w:t>
      </w:r>
    </w:p>
    <w:p w14:paraId="3745A98F" w14:textId="12AC630B" w:rsidR="003D35FA" w:rsidRDefault="003D35FA" w:rsidP="00F336CB">
      <w:pPr>
        <w:pStyle w:val="a0"/>
        <w:numPr>
          <w:ilvl w:val="0"/>
          <w:numId w:val="2"/>
        </w:numPr>
        <w:ind w:firstLineChars="0"/>
      </w:pPr>
      <w:r>
        <w:rPr>
          <w:rFonts w:hint="eastAsia"/>
        </w:rPr>
        <w:t>计算节点</w:t>
      </w:r>
    </w:p>
    <w:p w14:paraId="7A605018" w14:textId="5FF29797" w:rsidR="007B3E73" w:rsidRPr="007B3E73" w:rsidRDefault="007B3E73" w:rsidP="00233A7B">
      <w:pPr>
        <w:pStyle w:val="a0"/>
        <w:ind w:left="420" w:firstLineChars="0" w:firstLine="0"/>
      </w:pPr>
      <w:r>
        <w:rPr>
          <w:rFonts w:hint="eastAsia"/>
        </w:rPr>
        <w:t>用于给变量赋值，等号左侧选择变量右侧配置结果</w:t>
      </w:r>
    </w:p>
    <w:p w14:paraId="0686A107" w14:textId="77777777" w:rsidR="003D35FA" w:rsidRDefault="003D35FA" w:rsidP="00AE4B40">
      <w:r>
        <w:tab/>
      </w:r>
      <w:r>
        <w:tab/>
      </w:r>
      <w:r w:rsidR="00A84057">
        <w:rPr>
          <w:noProof/>
        </w:rPr>
        <w:drawing>
          <wp:inline distT="0" distB="0" distL="0" distR="0" wp14:anchorId="6C6E8F82" wp14:editId="68847086">
            <wp:extent cx="5759450" cy="362287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764930" cy="3626323"/>
                    </a:xfrm>
                    <a:prstGeom prst="rect">
                      <a:avLst/>
                    </a:prstGeom>
                  </pic:spPr>
                </pic:pic>
              </a:graphicData>
            </a:graphic>
          </wp:inline>
        </w:drawing>
      </w:r>
    </w:p>
    <w:p w14:paraId="75DC475B" w14:textId="77777777" w:rsidR="000E778A" w:rsidRDefault="000E778A" w:rsidP="000E778A">
      <w:pPr>
        <w:jc w:val="center"/>
      </w:pPr>
      <w:r>
        <w:rPr>
          <w:rFonts w:hint="eastAsia"/>
        </w:rPr>
        <w:t>图</w:t>
      </w:r>
      <w:r w:rsidR="00985F57">
        <w:rPr>
          <w:rFonts w:hint="eastAsia"/>
        </w:rPr>
        <w:t>43</w:t>
      </w:r>
      <w:r>
        <w:t xml:space="preserve"> </w:t>
      </w:r>
      <w:r>
        <w:rPr>
          <w:rFonts w:hint="eastAsia"/>
        </w:rPr>
        <w:t>计算节点</w:t>
      </w:r>
    </w:p>
    <w:p w14:paraId="1EAA68A5" w14:textId="17F7EEF7" w:rsidR="003D35FA" w:rsidRDefault="003D35FA" w:rsidP="00F336CB">
      <w:pPr>
        <w:pStyle w:val="a0"/>
        <w:numPr>
          <w:ilvl w:val="0"/>
          <w:numId w:val="2"/>
        </w:numPr>
        <w:ind w:firstLineChars="0"/>
      </w:pPr>
      <w:r>
        <w:rPr>
          <w:rFonts w:hint="eastAsia"/>
        </w:rPr>
        <w:lastRenderedPageBreak/>
        <w:t>判断节点</w:t>
      </w:r>
    </w:p>
    <w:p w14:paraId="1D973334" w14:textId="16EAB085" w:rsidR="005B3C60" w:rsidRDefault="005B3C60" w:rsidP="005B3C60">
      <w:r>
        <w:rPr>
          <w:rFonts w:hint="eastAsia"/>
        </w:rPr>
        <w:t>用于判断后续执行节点，只有是否两个结果，可增加判断条件。</w:t>
      </w:r>
    </w:p>
    <w:p w14:paraId="0A7D3BB7" w14:textId="77777777" w:rsidR="003D35FA" w:rsidRDefault="003D35FA" w:rsidP="00AE4B40">
      <w:r>
        <w:tab/>
      </w:r>
      <w:r>
        <w:tab/>
      </w:r>
      <w:r w:rsidR="00A84057">
        <w:rPr>
          <w:noProof/>
        </w:rPr>
        <w:drawing>
          <wp:inline distT="0" distB="0" distL="0" distR="0" wp14:anchorId="3BDDC016" wp14:editId="451EEC0D">
            <wp:extent cx="5759450" cy="347240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761966" cy="3473922"/>
                    </a:xfrm>
                    <a:prstGeom prst="rect">
                      <a:avLst/>
                    </a:prstGeom>
                  </pic:spPr>
                </pic:pic>
              </a:graphicData>
            </a:graphic>
          </wp:inline>
        </w:drawing>
      </w:r>
    </w:p>
    <w:p w14:paraId="016890AF" w14:textId="77777777" w:rsidR="000E778A" w:rsidRDefault="000E778A" w:rsidP="000E778A">
      <w:pPr>
        <w:jc w:val="center"/>
      </w:pPr>
      <w:r>
        <w:rPr>
          <w:rFonts w:hint="eastAsia"/>
        </w:rPr>
        <w:t>图</w:t>
      </w:r>
      <w:r w:rsidR="00985F57">
        <w:rPr>
          <w:rFonts w:hint="eastAsia"/>
        </w:rPr>
        <w:t>44</w:t>
      </w:r>
      <w:r>
        <w:t xml:space="preserve"> </w:t>
      </w:r>
      <w:r>
        <w:rPr>
          <w:rFonts w:hint="eastAsia"/>
        </w:rPr>
        <w:t>判断节点</w:t>
      </w:r>
    </w:p>
    <w:p w14:paraId="23833BB4" w14:textId="77777777" w:rsidR="003D35FA" w:rsidRDefault="003D35FA" w:rsidP="00F336CB">
      <w:pPr>
        <w:pStyle w:val="a0"/>
        <w:numPr>
          <w:ilvl w:val="0"/>
          <w:numId w:val="2"/>
        </w:numPr>
        <w:ind w:firstLineChars="0"/>
      </w:pPr>
      <w:r>
        <w:rPr>
          <w:rFonts w:hint="eastAsia"/>
        </w:rPr>
        <w:t>分支节点</w:t>
      </w:r>
    </w:p>
    <w:p w14:paraId="7C962FB8" w14:textId="74B8C263" w:rsidR="003D35FA" w:rsidRDefault="005B3C60" w:rsidP="00AE4B40">
      <w:r>
        <w:rPr>
          <w:rFonts w:hint="eastAsia"/>
        </w:rPr>
        <w:t>与判断节点类似都用于平判断后续执行节点，可以有多个判断结果，需要在参数配置页面对应参数增加字典项，或者参数类型为数值</w:t>
      </w:r>
      <w:r w:rsidR="003D35FA">
        <w:tab/>
      </w:r>
      <w:r w:rsidR="00A84057">
        <w:rPr>
          <w:noProof/>
        </w:rPr>
        <w:drawing>
          <wp:inline distT="0" distB="0" distL="0" distR="0" wp14:anchorId="4E528351" wp14:editId="4E849709">
            <wp:extent cx="5759450" cy="36460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761516" cy="3647333"/>
                    </a:xfrm>
                    <a:prstGeom prst="rect">
                      <a:avLst/>
                    </a:prstGeom>
                  </pic:spPr>
                </pic:pic>
              </a:graphicData>
            </a:graphic>
          </wp:inline>
        </w:drawing>
      </w:r>
    </w:p>
    <w:p w14:paraId="28B1AE8D" w14:textId="77777777" w:rsidR="000E778A" w:rsidRDefault="000E778A" w:rsidP="000E778A">
      <w:pPr>
        <w:jc w:val="center"/>
      </w:pPr>
      <w:r>
        <w:rPr>
          <w:rFonts w:hint="eastAsia"/>
        </w:rPr>
        <w:lastRenderedPageBreak/>
        <w:t>图</w:t>
      </w:r>
      <w:r w:rsidR="00985F57">
        <w:rPr>
          <w:rFonts w:hint="eastAsia"/>
        </w:rPr>
        <w:t>45</w:t>
      </w:r>
      <w:r>
        <w:t xml:space="preserve"> </w:t>
      </w:r>
      <w:r>
        <w:rPr>
          <w:rFonts w:hint="eastAsia"/>
        </w:rPr>
        <w:t>分支节点</w:t>
      </w:r>
    </w:p>
    <w:p w14:paraId="43822D77" w14:textId="324070C4" w:rsidR="003D35FA" w:rsidRDefault="003D35FA" w:rsidP="00F336CB">
      <w:pPr>
        <w:pStyle w:val="a0"/>
        <w:numPr>
          <w:ilvl w:val="0"/>
          <w:numId w:val="2"/>
        </w:numPr>
        <w:ind w:firstLineChars="0"/>
      </w:pPr>
      <w:r>
        <w:rPr>
          <w:rFonts w:hint="eastAsia"/>
        </w:rPr>
        <w:t>矩阵节点</w:t>
      </w:r>
    </w:p>
    <w:p w14:paraId="6D32E166" w14:textId="6C034431" w:rsidR="004155BE" w:rsidRDefault="004155BE" w:rsidP="004155BE">
      <w:r>
        <w:rPr>
          <w:rFonts w:hint="eastAsia"/>
        </w:rPr>
        <w:t>满足不同条件，对应变量返回不同的数值。可以同时多个变量配置</w:t>
      </w:r>
    </w:p>
    <w:p w14:paraId="74170AB0" w14:textId="77777777" w:rsidR="003D35FA" w:rsidRDefault="00A84057" w:rsidP="00A84057">
      <w:r>
        <w:rPr>
          <w:noProof/>
        </w:rPr>
        <w:drawing>
          <wp:inline distT="0" distB="0" distL="0" distR="0" wp14:anchorId="4FA32197" wp14:editId="404C7838">
            <wp:extent cx="5759450" cy="371547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65885" cy="3719624"/>
                    </a:xfrm>
                    <a:prstGeom prst="rect">
                      <a:avLst/>
                    </a:prstGeom>
                  </pic:spPr>
                </pic:pic>
              </a:graphicData>
            </a:graphic>
          </wp:inline>
        </w:drawing>
      </w:r>
    </w:p>
    <w:p w14:paraId="330207B0" w14:textId="77777777" w:rsidR="000E778A" w:rsidRDefault="000E778A" w:rsidP="000E778A">
      <w:pPr>
        <w:pStyle w:val="a0"/>
        <w:ind w:left="420" w:firstLineChars="0" w:firstLine="0"/>
        <w:jc w:val="center"/>
      </w:pPr>
      <w:r>
        <w:rPr>
          <w:rFonts w:hint="eastAsia"/>
        </w:rPr>
        <w:t>图</w:t>
      </w:r>
      <w:r w:rsidR="00985F57">
        <w:rPr>
          <w:rFonts w:hint="eastAsia"/>
        </w:rPr>
        <w:t>46</w:t>
      </w:r>
      <w:r>
        <w:t xml:space="preserve"> </w:t>
      </w:r>
      <w:r>
        <w:rPr>
          <w:rFonts w:hint="eastAsia"/>
        </w:rPr>
        <w:t>矩阵节点</w:t>
      </w:r>
    </w:p>
    <w:p w14:paraId="6FEDA741" w14:textId="2F734F4B" w:rsidR="003D35FA" w:rsidRDefault="003D35FA" w:rsidP="00F336CB">
      <w:pPr>
        <w:pStyle w:val="a0"/>
        <w:numPr>
          <w:ilvl w:val="0"/>
          <w:numId w:val="2"/>
        </w:numPr>
        <w:ind w:firstLineChars="0"/>
      </w:pPr>
      <w:r>
        <w:rPr>
          <w:rFonts w:hint="eastAsia"/>
        </w:rPr>
        <w:t>循环域（先判断）</w:t>
      </w:r>
    </w:p>
    <w:p w14:paraId="75B5BB06" w14:textId="5BEA433D" w:rsidR="003D05DF" w:rsidRPr="003D05DF" w:rsidRDefault="003D05DF" w:rsidP="003D05DF">
      <w:r>
        <w:rPr>
          <w:rFonts w:hint="eastAsia"/>
        </w:rPr>
        <w:t>可以将其他节点放置到循环块中，这样只要满足循环条件，就可以一直执行循环块中的节点</w:t>
      </w:r>
    </w:p>
    <w:p w14:paraId="0B364AEC" w14:textId="77777777" w:rsidR="003D35FA" w:rsidRDefault="003D35FA" w:rsidP="00AE4B40">
      <w:r>
        <w:tab/>
      </w:r>
      <w:r>
        <w:tab/>
      </w:r>
      <w:r w:rsidR="00A84057">
        <w:rPr>
          <w:noProof/>
        </w:rPr>
        <w:drawing>
          <wp:inline distT="0" distB="0" distL="0" distR="0" wp14:anchorId="50ACD86E" wp14:editId="11F7D6DF">
            <wp:extent cx="5759450" cy="335665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62041" cy="3358168"/>
                    </a:xfrm>
                    <a:prstGeom prst="rect">
                      <a:avLst/>
                    </a:prstGeom>
                  </pic:spPr>
                </pic:pic>
              </a:graphicData>
            </a:graphic>
          </wp:inline>
        </w:drawing>
      </w:r>
    </w:p>
    <w:p w14:paraId="3CE4FF33" w14:textId="77777777" w:rsidR="000E778A" w:rsidRDefault="000E778A" w:rsidP="000E778A">
      <w:pPr>
        <w:jc w:val="center"/>
      </w:pPr>
      <w:r>
        <w:rPr>
          <w:rFonts w:hint="eastAsia"/>
        </w:rPr>
        <w:lastRenderedPageBreak/>
        <w:t>图</w:t>
      </w:r>
      <w:r w:rsidR="00985F57">
        <w:rPr>
          <w:rFonts w:hint="eastAsia"/>
        </w:rPr>
        <w:t>47</w:t>
      </w:r>
      <w:r>
        <w:t xml:space="preserve"> </w:t>
      </w:r>
      <w:r>
        <w:rPr>
          <w:rFonts w:hint="eastAsia"/>
        </w:rPr>
        <w:t>循环域</w:t>
      </w:r>
    </w:p>
    <w:p w14:paraId="381F1B99" w14:textId="77777777" w:rsidR="003D35FA" w:rsidRDefault="003D35FA" w:rsidP="00F336CB">
      <w:pPr>
        <w:pStyle w:val="a0"/>
        <w:numPr>
          <w:ilvl w:val="0"/>
          <w:numId w:val="2"/>
        </w:numPr>
        <w:ind w:firstLineChars="0"/>
      </w:pPr>
      <w:r>
        <w:rPr>
          <w:rFonts w:hint="eastAsia"/>
        </w:rPr>
        <w:t>循环域（后判断）</w:t>
      </w:r>
    </w:p>
    <w:p w14:paraId="1C728EC8" w14:textId="77777777" w:rsidR="003D35FA" w:rsidRDefault="003D35FA" w:rsidP="00AE4B40">
      <w:r>
        <w:tab/>
      </w:r>
      <w:r>
        <w:tab/>
      </w:r>
      <w:r w:rsidR="00A84057">
        <w:rPr>
          <w:noProof/>
        </w:rPr>
        <w:drawing>
          <wp:inline distT="0" distB="0" distL="0" distR="0" wp14:anchorId="6BFAD37E" wp14:editId="1090889B">
            <wp:extent cx="5759450" cy="346083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762991" cy="3462958"/>
                    </a:xfrm>
                    <a:prstGeom prst="rect">
                      <a:avLst/>
                    </a:prstGeom>
                  </pic:spPr>
                </pic:pic>
              </a:graphicData>
            </a:graphic>
          </wp:inline>
        </w:drawing>
      </w:r>
    </w:p>
    <w:p w14:paraId="71DC4C18" w14:textId="77777777" w:rsidR="000E778A" w:rsidRDefault="000E778A" w:rsidP="000E778A">
      <w:pPr>
        <w:jc w:val="center"/>
      </w:pPr>
      <w:r>
        <w:rPr>
          <w:rFonts w:hint="eastAsia"/>
        </w:rPr>
        <w:t>图</w:t>
      </w:r>
      <w:r w:rsidR="00985F57">
        <w:rPr>
          <w:rFonts w:hint="eastAsia"/>
        </w:rPr>
        <w:t>48</w:t>
      </w:r>
      <w:r>
        <w:t xml:space="preserve"> </w:t>
      </w:r>
      <w:r>
        <w:rPr>
          <w:rFonts w:hint="eastAsia"/>
        </w:rPr>
        <w:t>循环域</w:t>
      </w:r>
    </w:p>
    <w:p w14:paraId="2B6032D3" w14:textId="771DAEE8" w:rsidR="00A5169D" w:rsidRDefault="00985F57" w:rsidP="00F336CB">
      <w:pPr>
        <w:pStyle w:val="a0"/>
        <w:numPr>
          <w:ilvl w:val="0"/>
          <w:numId w:val="2"/>
        </w:numPr>
        <w:ind w:firstLineChars="0"/>
      </w:pPr>
      <w:r>
        <w:rPr>
          <w:rFonts w:hint="eastAsia"/>
        </w:rPr>
        <w:t>通讯节点</w:t>
      </w:r>
    </w:p>
    <w:p w14:paraId="5B61F84D" w14:textId="77777777" w:rsidR="004155BE" w:rsidRDefault="004155BE" w:rsidP="00F336CB">
      <w:pPr>
        <w:pStyle w:val="a0"/>
        <w:numPr>
          <w:ilvl w:val="0"/>
          <w:numId w:val="2"/>
        </w:numPr>
        <w:ind w:firstLineChars="0"/>
      </w:pPr>
      <w:r>
        <w:rPr>
          <w:rFonts w:hint="eastAsia"/>
        </w:rPr>
        <w:t>U</w:t>
      </w:r>
      <w:r>
        <w:t>RL</w:t>
      </w:r>
      <w:r>
        <w:rPr>
          <w:rFonts w:hint="eastAsia"/>
        </w:rPr>
        <w:t>：接口地址</w:t>
      </w:r>
    </w:p>
    <w:p w14:paraId="587F9031" w14:textId="77777777" w:rsidR="004155BE" w:rsidRDefault="004155BE" w:rsidP="00F336CB">
      <w:pPr>
        <w:pStyle w:val="a0"/>
        <w:numPr>
          <w:ilvl w:val="0"/>
          <w:numId w:val="2"/>
        </w:numPr>
        <w:ind w:firstLineChars="0"/>
      </w:pPr>
      <w:r>
        <w:rPr>
          <w:rFonts w:hint="eastAsia"/>
        </w:rPr>
        <w:t>调用类型：hessian</w:t>
      </w:r>
    </w:p>
    <w:p w14:paraId="30CB890F" w14:textId="77777777" w:rsidR="004155BE" w:rsidRDefault="004155BE" w:rsidP="00F336CB">
      <w:pPr>
        <w:pStyle w:val="a0"/>
        <w:numPr>
          <w:ilvl w:val="0"/>
          <w:numId w:val="2"/>
        </w:numPr>
        <w:ind w:firstLineChars="0"/>
      </w:pPr>
      <w:r>
        <w:rPr>
          <w:rFonts w:hint="eastAsia"/>
        </w:rPr>
        <w:t>方法名称：接口名称</w:t>
      </w:r>
    </w:p>
    <w:p w14:paraId="0B55D573" w14:textId="77777777" w:rsidR="004155BE" w:rsidRDefault="004155BE" w:rsidP="00F336CB">
      <w:pPr>
        <w:pStyle w:val="a0"/>
        <w:numPr>
          <w:ilvl w:val="0"/>
          <w:numId w:val="2"/>
        </w:numPr>
        <w:ind w:firstLineChars="0"/>
      </w:pPr>
      <w:r>
        <w:rPr>
          <w:rFonts w:hint="eastAsia"/>
        </w:rPr>
        <w:t>传入参数：支持多个</w:t>
      </w:r>
    </w:p>
    <w:p w14:paraId="48CBF623" w14:textId="7D563B50" w:rsidR="004155BE" w:rsidRPr="004155BE" w:rsidRDefault="004155BE" w:rsidP="00F336CB">
      <w:pPr>
        <w:pStyle w:val="a0"/>
        <w:numPr>
          <w:ilvl w:val="0"/>
          <w:numId w:val="2"/>
        </w:numPr>
        <w:ind w:firstLineChars="0"/>
      </w:pPr>
      <w:r>
        <w:rPr>
          <w:rFonts w:hint="eastAsia"/>
        </w:rPr>
        <w:t>传出参数，以逗号分隔，对应规则内的变量</w:t>
      </w:r>
    </w:p>
    <w:p w14:paraId="248A971B" w14:textId="77777777" w:rsidR="00985F57" w:rsidRDefault="00C5353D" w:rsidP="00985F57">
      <w:pPr>
        <w:pStyle w:val="a0"/>
        <w:ind w:left="420" w:firstLineChars="0" w:firstLine="0"/>
      </w:pPr>
      <w:r>
        <w:rPr>
          <w:rFonts w:hint="eastAsia"/>
          <w:noProof/>
        </w:rPr>
        <w:drawing>
          <wp:inline distT="0" distB="0" distL="0" distR="0" wp14:anchorId="13D5514B" wp14:editId="799C5973">
            <wp:extent cx="5759450" cy="2695913"/>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759450" cy="2695913"/>
                    </a:xfrm>
                    <a:prstGeom prst="rect">
                      <a:avLst/>
                    </a:prstGeom>
                    <a:noFill/>
                    <a:ln w="9525">
                      <a:noFill/>
                      <a:miter lim="800000"/>
                      <a:headEnd/>
                      <a:tailEnd/>
                    </a:ln>
                  </pic:spPr>
                </pic:pic>
              </a:graphicData>
            </a:graphic>
          </wp:inline>
        </w:drawing>
      </w:r>
    </w:p>
    <w:p w14:paraId="73D3A11A" w14:textId="2C870289" w:rsidR="00985F57" w:rsidRDefault="00985F57" w:rsidP="00985F57">
      <w:pPr>
        <w:pStyle w:val="a0"/>
        <w:ind w:left="420" w:firstLineChars="1400" w:firstLine="3360"/>
      </w:pPr>
      <w:r>
        <w:rPr>
          <w:rFonts w:hint="eastAsia"/>
        </w:rPr>
        <w:t>图49 通讯节点</w:t>
      </w:r>
    </w:p>
    <w:p w14:paraId="7292F4D1" w14:textId="77777777" w:rsidR="00A8075E" w:rsidRDefault="00A8075E" w:rsidP="00F336CB">
      <w:pPr>
        <w:pStyle w:val="a0"/>
        <w:numPr>
          <w:ilvl w:val="0"/>
          <w:numId w:val="2"/>
        </w:numPr>
        <w:ind w:firstLineChars="0"/>
      </w:pPr>
      <w:r>
        <w:rPr>
          <w:rFonts w:hint="eastAsia"/>
        </w:rPr>
        <w:t>交叉矩阵</w:t>
      </w:r>
    </w:p>
    <w:p w14:paraId="0AC6F109" w14:textId="77777777" w:rsidR="00A8075E" w:rsidRDefault="00A8075E" w:rsidP="00A8075E">
      <w:r>
        <w:rPr>
          <w:noProof/>
        </w:rPr>
        <w:lastRenderedPageBreak/>
        <w:drawing>
          <wp:inline distT="0" distB="0" distL="0" distR="0" wp14:anchorId="2CAFE917" wp14:editId="738DEE58">
            <wp:extent cx="5274310" cy="14719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71930"/>
                    </a:xfrm>
                    <a:prstGeom prst="rect">
                      <a:avLst/>
                    </a:prstGeom>
                  </pic:spPr>
                </pic:pic>
              </a:graphicData>
            </a:graphic>
          </wp:inline>
        </w:drawing>
      </w:r>
    </w:p>
    <w:p w14:paraId="0D19AA88" w14:textId="214C7556" w:rsidR="00A8075E" w:rsidRDefault="00A8075E" w:rsidP="00A8075E">
      <w:r>
        <w:rPr>
          <w:rFonts w:hint="eastAsia"/>
        </w:rPr>
        <w:t>多维度矩阵，用于复杂的变量赋值，通过右键添加行添加列来增加条件维度。条件交叉位置即为满足条件时变量对应的值。</w:t>
      </w:r>
    </w:p>
    <w:p w14:paraId="67B02281" w14:textId="77777777" w:rsidR="00A8075E" w:rsidRDefault="00A8075E" w:rsidP="00F336CB">
      <w:pPr>
        <w:pStyle w:val="a0"/>
        <w:numPr>
          <w:ilvl w:val="0"/>
          <w:numId w:val="2"/>
        </w:numPr>
        <w:ind w:firstLineChars="0"/>
      </w:pPr>
      <w:r>
        <w:rPr>
          <w:rFonts w:hint="eastAsia"/>
        </w:rPr>
        <w:t>规则块</w:t>
      </w:r>
    </w:p>
    <w:p w14:paraId="6B289AE8" w14:textId="77777777" w:rsidR="00A8075E" w:rsidRDefault="00A8075E" w:rsidP="00A8075E">
      <w:r>
        <w:rPr>
          <w:noProof/>
        </w:rPr>
        <w:drawing>
          <wp:inline distT="0" distB="0" distL="0" distR="0" wp14:anchorId="14B749B6" wp14:editId="56938842">
            <wp:extent cx="5274310" cy="23088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08860"/>
                    </a:xfrm>
                    <a:prstGeom prst="rect">
                      <a:avLst/>
                    </a:prstGeom>
                  </pic:spPr>
                </pic:pic>
              </a:graphicData>
            </a:graphic>
          </wp:inline>
        </w:drawing>
      </w:r>
    </w:p>
    <w:p w14:paraId="0FCBB3A4" w14:textId="77777777" w:rsidR="00A8075E" w:rsidRDefault="00A8075E" w:rsidP="00A8075E">
      <w:r>
        <w:rPr>
          <w:rFonts w:hint="eastAsia"/>
        </w:rPr>
        <w:t>将规则分层次处理，配置方式同外部配置方式相同。</w:t>
      </w:r>
    </w:p>
    <w:p w14:paraId="19089707" w14:textId="77777777" w:rsidR="00A8075E" w:rsidRDefault="00A8075E" w:rsidP="00F336CB">
      <w:pPr>
        <w:pStyle w:val="a0"/>
        <w:numPr>
          <w:ilvl w:val="0"/>
          <w:numId w:val="2"/>
        </w:numPr>
        <w:ind w:firstLineChars="0"/>
      </w:pPr>
      <w:r>
        <w:rPr>
          <w:rFonts w:hint="eastAsia"/>
        </w:rPr>
        <w:t>评分卡</w:t>
      </w:r>
    </w:p>
    <w:p w14:paraId="7996941F" w14:textId="77777777" w:rsidR="00A8075E" w:rsidRDefault="00A8075E" w:rsidP="00A8075E">
      <w:r>
        <w:rPr>
          <w:noProof/>
        </w:rPr>
        <w:drawing>
          <wp:inline distT="0" distB="0" distL="0" distR="0" wp14:anchorId="30F217C9" wp14:editId="52874E9D">
            <wp:extent cx="5274310" cy="16725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672590"/>
                    </a:xfrm>
                    <a:prstGeom prst="rect">
                      <a:avLst/>
                    </a:prstGeom>
                  </pic:spPr>
                </pic:pic>
              </a:graphicData>
            </a:graphic>
          </wp:inline>
        </w:drawing>
      </w:r>
    </w:p>
    <w:p w14:paraId="20BD6C63" w14:textId="77777777" w:rsidR="00A8075E" w:rsidRDefault="00A8075E" w:rsidP="00A8075E">
      <w:r>
        <w:rPr>
          <w:rFonts w:hint="eastAsia"/>
        </w:rPr>
        <w:t>选择属性-配置属性对应条件-配置对应分值-配置传出对应参数</w:t>
      </w:r>
    </w:p>
    <w:p w14:paraId="1DF3E703" w14:textId="77777777" w:rsidR="00A8075E" w:rsidRDefault="00A8075E" w:rsidP="00A8075E">
      <w:r>
        <w:rPr>
          <w:rFonts w:hint="eastAsia"/>
        </w:rPr>
        <w:t>权重对应占比，评分和 =</w:t>
      </w:r>
      <w:r>
        <w:t xml:space="preserve"> </w:t>
      </w:r>
      <w:r>
        <w:rPr>
          <w:rFonts w:hint="eastAsia"/>
        </w:rPr>
        <w:t>各个满足条件的分值*属性对应的权重</w:t>
      </w:r>
    </w:p>
    <w:p w14:paraId="5278F9D1" w14:textId="77777777" w:rsidR="00A8075E" w:rsidRPr="00A8075E" w:rsidRDefault="00A8075E" w:rsidP="00A8075E"/>
    <w:p w14:paraId="18D8486D" w14:textId="77777777" w:rsidR="00A5169D" w:rsidRDefault="00A5169D" w:rsidP="00AE4B40">
      <w:pPr>
        <w:pStyle w:val="3"/>
        <w:ind w:right="240"/>
      </w:pPr>
      <w:bookmarkStart w:id="125" w:name="_Toc520466279"/>
      <w:bookmarkStart w:id="126" w:name="_Toc532826411"/>
      <w:bookmarkStart w:id="127" w:name="_Toc532827096"/>
      <w:bookmarkStart w:id="128" w:name="_Toc22893050"/>
      <w:r>
        <w:rPr>
          <w:rFonts w:hint="eastAsia"/>
        </w:rPr>
        <w:t>节点关联</w:t>
      </w:r>
      <w:bookmarkEnd w:id="125"/>
      <w:bookmarkEnd w:id="126"/>
      <w:bookmarkEnd w:id="127"/>
      <w:bookmarkEnd w:id="128"/>
    </w:p>
    <w:p w14:paraId="3C5F3951" w14:textId="77777777" w:rsidR="00A5169D" w:rsidRDefault="00A5169D" w:rsidP="00AE4B40">
      <w:r>
        <w:tab/>
      </w:r>
      <w:r>
        <w:rPr>
          <w:rFonts w:hint="eastAsia"/>
        </w:rPr>
        <w:t>选中节点后右键，弹出菜单。</w:t>
      </w:r>
    </w:p>
    <w:p w14:paraId="2C26A95A" w14:textId="77777777" w:rsidR="00A5169D" w:rsidRDefault="00A5169D" w:rsidP="00AE4B40">
      <w:r>
        <w:lastRenderedPageBreak/>
        <w:tab/>
      </w:r>
      <w:r>
        <w:tab/>
      </w:r>
      <w:r w:rsidR="00A84057">
        <w:rPr>
          <w:noProof/>
        </w:rPr>
        <w:drawing>
          <wp:inline distT="0" distB="0" distL="0" distR="0" wp14:anchorId="7E207B3F" wp14:editId="3F25246F">
            <wp:extent cx="5759450" cy="3669175"/>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65021" cy="3672724"/>
                    </a:xfrm>
                    <a:prstGeom prst="rect">
                      <a:avLst/>
                    </a:prstGeom>
                  </pic:spPr>
                </pic:pic>
              </a:graphicData>
            </a:graphic>
          </wp:inline>
        </w:drawing>
      </w:r>
    </w:p>
    <w:p w14:paraId="623B9BC3" w14:textId="77777777" w:rsidR="000E778A" w:rsidRDefault="000E778A" w:rsidP="000E778A">
      <w:pPr>
        <w:jc w:val="center"/>
      </w:pPr>
      <w:r>
        <w:rPr>
          <w:rFonts w:hint="eastAsia"/>
        </w:rPr>
        <w:t>图</w:t>
      </w:r>
      <w:r w:rsidR="00985F57">
        <w:rPr>
          <w:rFonts w:hint="eastAsia"/>
        </w:rPr>
        <w:t>50</w:t>
      </w:r>
      <w:r>
        <w:t xml:space="preserve"> </w:t>
      </w:r>
      <w:r>
        <w:rPr>
          <w:rFonts w:hint="eastAsia"/>
        </w:rPr>
        <w:t>节点关联</w:t>
      </w:r>
    </w:p>
    <w:p w14:paraId="23D37F47" w14:textId="77777777" w:rsidR="00A5169D" w:rsidRDefault="00A5169D" w:rsidP="00AE4B40">
      <w:r>
        <w:tab/>
      </w:r>
      <w:r>
        <w:rPr>
          <w:rFonts w:hint="eastAsia"/>
        </w:rPr>
        <w:t>点击关联，出现红色虚线。</w:t>
      </w:r>
    </w:p>
    <w:p w14:paraId="03C68ECE" w14:textId="77777777" w:rsidR="00A5169D" w:rsidRDefault="00A5169D" w:rsidP="00AE4B40">
      <w:r>
        <w:tab/>
      </w:r>
      <w:r>
        <w:tab/>
      </w:r>
      <w:r w:rsidR="00A84057">
        <w:rPr>
          <w:noProof/>
        </w:rPr>
        <w:drawing>
          <wp:inline distT="0" distB="0" distL="0" distR="0" wp14:anchorId="0EF39C9B" wp14:editId="32CB9776">
            <wp:extent cx="5759450" cy="3460831"/>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65022" cy="3464179"/>
                    </a:xfrm>
                    <a:prstGeom prst="rect">
                      <a:avLst/>
                    </a:prstGeom>
                  </pic:spPr>
                </pic:pic>
              </a:graphicData>
            </a:graphic>
          </wp:inline>
        </w:drawing>
      </w:r>
    </w:p>
    <w:p w14:paraId="7361174D" w14:textId="77777777" w:rsidR="000E778A" w:rsidRDefault="000E778A" w:rsidP="000E778A">
      <w:pPr>
        <w:jc w:val="center"/>
      </w:pPr>
      <w:r>
        <w:rPr>
          <w:rFonts w:hint="eastAsia"/>
        </w:rPr>
        <w:t>图</w:t>
      </w:r>
      <w:r w:rsidR="00985F57">
        <w:rPr>
          <w:rFonts w:hint="eastAsia"/>
        </w:rPr>
        <w:t>51</w:t>
      </w:r>
      <w:r>
        <w:t xml:space="preserve"> </w:t>
      </w:r>
      <w:r>
        <w:rPr>
          <w:rFonts w:hint="eastAsia"/>
        </w:rPr>
        <w:t>关联线</w:t>
      </w:r>
    </w:p>
    <w:p w14:paraId="6EC7D417" w14:textId="77777777" w:rsidR="00A5169D" w:rsidRDefault="00985F57" w:rsidP="00AE4B40">
      <w:r>
        <w:rPr>
          <w:rFonts w:hint="eastAsia"/>
        </w:rPr>
        <w:t>将红色虚线拉到另一个节点上，单击左键完成。</w:t>
      </w:r>
    </w:p>
    <w:p w14:paraId="03205E96" w14:textId="77777777" w:rsidR="00A5169D" w:rsidRDefault="00A5169D" w:rsidP="00AE4B40">
      <w:r>
        <w:lastRenderedPageBreak/>
        <w:tab/>
      </w:r>
      <w:r>
        <w:tab/>
      </w:r>
      <w:r w:rsidR="00A84057">
        <w:rPr>
          <w:noProof/>
        </w:rPr>
        <w:drawing>
          <wp:inline distT="0" distB="0" distL="0" distR="0" wp14:anchorId="477E69B3" wp14:editId="57A9DE14">
            <wp:extent cx="5759450" cy="31305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59450" cy="3130550"/>
                    </a:xfrm>
                    <a:prstGeom prst="rect">
                      <a:avLst/>
                    </a:prstGeom>
                  </pic:spPr>
                </pic:pic>
              </a:graphicData>
            </a:graphic>
          </wp:inline>
        </w:drawing>
      </w:r>
    </w:p>
    <w:p w14:paraId="0BD94715" w14:textId="77777777" w:rsidR="000E778A" w:rsidRDefault="000E778A" w:rsidP="000E778A">
      <w:pPr>
        <w:jc w:val="center"/>
      </w:pPr>
      <w:r>
        <w:rPr>
          <w:rFonts w:hint="eastAsia"/>
        </w:rPr>
        <w:t>图</w:t>
      </w:r>
      <w:r w:rsidR="00985F57">
        <w:rPr>
          <w:rFonts w:hint="eastAsia"/>
        </w:rPr>
        <w:t>52</w:t>
      </w:r>
      <w:r>
        <w:t xml:space="preserve"> </w:t>
      </w:r>
      <w:r>
        <w:rPr>
          <w:rFonts w:hint="eastAsia"/>
        </w:rPr>
        <w:t>关联效果图</w:t>
      </w:r>
    </w:p>
    <w:p w14:paraId="2988B904" w14:textId="77777777" w:rsidR="004657A3" w:rsidRDefault="004657A3" w:rsidP="004657A3">
      <w:pPr>
        <w:pStyle w:val="3"/>
        <w:ind w:right="240"/>
      </w:pPr>
      <w:bookmarkStart w:id="129" w:name="_Toc520466280"/>
      <w:bookmarkStart w:id="130" w:name="_Toc532826412"/>
      <w:bookmarkStart w:id="131" w:name="_Toc532827097"/>
      <w:bookmarkStart w:id="132" w:name="_Toc22893051"/>
      <w:r>
        <w:rPr>
          <w:rFonts w:hint="eastAsia"/>
        </w:rPr>
        <w:t>参数配置</w:t>
      </w:r>
      <w:bookmarkEnd w:id="129"/>
      <w:bookmarkEnd w:id="130"/>
      <w:bookmarkEnd w:id="131"/>
      <w:bookmarkEnd w:id="132"/>
    </w:p>
    <w:p w14:paraId="7D2E8464" w14:textId="77777777" w:rsidR="004657A3" w:rsidRDefault="004657A3" w:rsidP="004657A3">
      <w:pPr>
        <w:pStyle w:val="4"/>
        <w:ind w:right="240"/>
      </w:pPr>
      <w:bookmarkStart w:id="133" w:name="_Toc520466281"/>
      <w:bookmarkStart w:id="134" w:name="_Toc532826413"/>
      <w:bookmarkStart w:id="135" w:name="_Toc532827098"/>
      <w:r>
        <w:rPr>
          <w:rFonts w:hint="eastAsia"/>
        </w:rPr>
        <w:t>属性列表配置</w:t>
      </w:r>
      <w:bookmarkEnd w:id="133"/>
      <w:bookmarkEnd w:id="134"/>
      <w:bookmarkEnd w:id="135"/>
    </w:p>
    <w:p w14:paraId="7C99D8E3" w14:textId="77777777" w:rsidR="004657A3" w:rsidRDefault="004657A3" w:rsidP="004657A3">
      <w:r>
        <w:tab/>
      </w:r>
      <w:r>
        <w:rPr>
          <w:rFonts w:hint="eastAsia"/>
        </w:rPr>
        <w:t>参数</w:t>
      </w:r>
      <w:r w:rsidR="00562B32">
        <w:rPr>
          <w:rFonts w:hint="eastAsia"/>
        </w:rPr>
        <w:t>管理</w:t>
      </w:r>
      <w:r>
        <w:rPr>
          <w:rFonts w:hint="eastAsia"/>
        </w:rPr>
        <w:t>支持多参数配置，采用左侧列表，右侧内容区的布局方式。在左侧列表区域中，点击添加参数的按钮，即可生成一个新的参数进行配置。</w:t>
      </w:r>
    </w:p>
    <w:p w14:paraId="35227BEB" w14:textId="77777777" w:rsidR="00562B32" w:rsidRDefault="00562B32" w:rsidP="00562B32">
      <w:pPr>
        <w:ind w:firstLine="480"/>
      </w:pPr>
      <w:r>
        <w:rPr>
          <w:rFonts w:hint="eastAsia"/>
        </w:rPr>
        <w:t>参数根据作用范围及使用者角度划分为 业务调用入参、业务规则执行返回参数、业务阀值管理的常量阀值参数、规则计算过程中的临时变量。</w:t>
      </w:r>
    </w:p>
    <w:p w14:paraId="06F8BF2A" w14:textId="77777777" w:rsidR="00562B32" w:rsidRPr="00562B32" w:rsidRDefault="00485849" w:rsidP="00562B32">
      <w:pPr>
        <w:ind w:firstLine="480"/>
      </w:pPr>
      <w:r>
        <w:rPr>
          <w:rFonts w:hint="eastAsia"/>
        </w:rPr>
        <w:t>参数管理可对这四类参数进行不同的权限和配置方式进行管理，方便不同角色人员进行规则配置、维护和使用。</w:t>
      </w:r>
    </w:p>
    <w:p w14:paraId="0FCA6B1A" w14:textId="77777777" w:rsidR="004657A3" w:rsidRDefault="00A84057" w:rsidP="004657A3">
      <w:r>
        <w:rPr>
          <w:noProof/>
        </w:rPr>
        <w:drawing>
          <wp:inline distT="0" distB="0" distL="0" distR="0" wp14:anchorId="2AB98E3E" wp14:editId="2B92A65C">
            <wp:extent cx="5759450" cy="31305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59450" cy="3130550"/>
                    </a:xfrm>
                    <a:prstGeom prst="rect">
                      <a:avLst/>
                    </a:prstGeom>
                  </pic:spPr>
                </pic:pic>
              </a:graphicData>
            </a:graphic>
          </wp:inline>
        </w:drawing>
      </w:r>
    </w:p>
    <w:p w14:paraId="637B8ACD" w14:textId="77777777" w:rsidR="000E778A" w:rsidRDefault="000E778A" w:rsidP="000E778A">
      <w:pPr>
        <w:jc w:val="center"/>
      </w:pPr>
      <w:r>
        <w:rPr>
          <w:rFonts w:hint="eastAsia"/>
        </w:rPr>
        <w:t>图</w:t>
      </w:r>
      <w:r w:rsidR="00985F57">
        <w:rPr>
          <w:rFonts w:hint="eastAsia"/>
        </w:rPr>
        <w:t>53</w:t>
      </w:r>
      <w:r>
        <w:t xml:space="preserve"> </w:t>
      </w:r>
      <w:r>
        <w:rPr>
          <w:rFonts w:hint="eastAsia"/>
        </w:rPr>
        <w:t>参数配置</w:t>
      </w:r>
    </w:p>
    <w:p w14:paraId="1588C9D2" w14:textId="77777777" w:rsidR="004657A3" w:rsidRDefault="004657A3" w:rsidP="004657A3">
      <w:pPr>
        <w:pStyle w:val="4"/>
        <w:ind w:right="240"/>
      </w:pPr>
      <w:bookmarkStart w:id="136" w:name="_Toc520466282"/>
      <w:bookmarkStart w:id="137" w:name="_Toc532826414"/>
      <w:bookmarkStart w:id="138" w:name="_Toc532827099"/>
      <w:r>
        <w:rPr>
          <w:rFonts w:hint="eastAsia"/>
        </w:rPr>
        <w:lastRenderedPageBreak/>
        <w:t>参数属性配置</w:t>
      </w:r>
      <w:bookmarkEnd w:id="136"/>
      <w:bookmarkEnd w:id="137"/>
      <w:bookmarkEnd w:id="138"/>
    </w:p>
    <w:p w14:paraId="3BB32D9E" w14:textId="77777777" w:rsidR="004657A3" w:rsidRPr="004657A3" w:rsidRDefault="004657A3" w:rsidP="00F336CB">
      <w:pPr>
        <w:pStyle w:val="a0"/>
        <w:numPr>
          <w:ilvl w:val="0"/>
          <w:numId w:val="2"/>
        </w:numPr>
        <w:ind w:firstLineChars="0"/>
      </w:pPr>
      <w:r>
        <w:rPr>
          <w:rFonts w:hint="eastAsia"/>
        </w:rPr>
        <w:t>参数描述</w:t>
      </w:r>
    </w:p>
    <w:p w14:paraId="63E9E64E" w14:textId="77777777" w:rsidR="004657A3" w:rsidRPr="004657A3" w:rsidRDefault="004657A3" w:rsidP="004657A3">
      <w:r>
        <w:tab/>
      </w:r>
      <w:r>
        <w:rPr>
          <w:rFonts w:hint="eastAsia"/>
        </w:rPr>
        <w:t>参数描述配置的是参数显示的名称，一般用中文来进行描述，便于开发人员进行理解。</w:t>
      </w:r>
    </w:p>
    <w:p w14:paraId="1F352B5C" w14:textId="77777777" w:rsidR="004657A3" w:rsidRDefault="00A84057" w:rsidP="004657A3">
      <w:r>
        <w:rPr>
          <w:noProof/>
        </w:rPr>
        <w:drawing>
          <wp:inline distT="0" distB="0" distL="0" distR="0" wp14:anchorId="3404D5FD" wp14:editId="38921816">
            <wp:extent cx="5759450" cy="31305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59450" cy="3130550"/>
                    </a:xfrm>
                    <a:prstGeom prst="rect">
                      <a:avLst/>
                    </a:prstGeom>
                  </pic:spPr>
                </pic:pic>
              </a:graphicData>
            </a:graphic>
          </wp:inline>
        </w:drawing>
      </w:r>
    </w:p>
    <w:p w14:paraId="55CD26E9" w14:textId="77777777" w:rsidR="000E778A" w:rsidRDefault="000E778A" w:rsidP="000E778A">
      <w:pPr>
        <w:jc w:val="center"/>
      </w:pPr>
      <w:r>
        <w:rPr>
          <w:rFonts w:hint="eastAsia"/>
        </w:rPr>
        <w:t>图</w:t>
      </w:r>
      <w:r w:rsidR="00985F57">
        <w:rPr>
          <w:rFonts w:hint="eastAsia"/>
        </w:rPr>
        <w:t>54</w:t>
      </w:r>
      <w:r>
        <w:t xml:space="preserve"> </w:t>
      </w:r>
      <w:r>
        <w:rPr>
          <w:rFonts w:hint="eastAsia"/>
        </w:rPr>
        <w:t>参数描述</w:t>
      </w:r>
    </w:p>
    <w:p w14:paraId="3A5AA537" w14:textId="77777777" w:rsidR="004657A3" w:rsidRDefault="004657A3" w:rsidP="00F336CB">
      <w:pPr>
        <w:pStyle w:val="a0"/>
        <w:numPr>
          <w:ilvl w:val="0"/>
          <w:numId w:val="2"/>
        </w:numPr>
        <w:ind w:firstLineChars="0"/>
      </w:pPr>
      <w:r>
        <w:rPr>
          <w:rFonts w:hint="eastAsia"/>
        </w:rPr>
        <w:t>参数</w:t>
      </w:r>
    </w:p>
    <w:p w14:paraId="42811063" w14:textId="77777777" w:rsidR="004657A3" w:rsidRDefault="004657A3" w:rsidP="004657A3">
      <w:r>
        <w:tab/>
      </w:r>
      <w:r>
        <w:rPr>
          <w:rFonts w:hint="eastAsia"/>
        </w:rPr>
        <w:t>参数配置配置的是参数实际的名称，一般用英文描述，是在程序中执行的名称。</w:t>
      </w:r>
    </w:p>
    <w:p w14:paraId="6C5E84E6" w14:textId="77777777" w:rsidR="004657A3" w:rsidRDefault="00A84057" w:rsidP="004657A3">
      <w:r>
        <w:rPr>
          <w:noProof/>
        </w:rPr>
        <w:drawing>
          <wp:inline distT="0" distB="0" distL="0" distR="0" wp14:anchorId="57B2E147" wp14:editId="0479401B">
            <wp:extent cx="5759450" cy="31305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59450" cy="3130550"/>
                    </a:xfrm>
                    <a:prstGeom prst="rect">
                      <a:avLst/>
                    </a:prstGeom>
                  </pic:spPr>
                </pic:pic>
              </a:graphicData>
            </a:graphic>
          </wp:inline>
        </w:drawing>
      </w:r>
    </w:p>
    <w:p w14:paraId="011D4AB8" w14:textId="77777777" w:rsidR="000E778A" w:rsidRDefault="000E778A" w:rsidP="000E778A">
      <w:pPr>
        <w:jc w:val="center"/>
      </w:pPr>
      <w:r>
        <w:rPr>
          <w:rFonts w:hint="eastAsia"/>
        </w:rPr>
        <w:t>图</w:t>
      </w:r>
      <w:r w:rsidR="00985F57">
        <w:rPr>
          <w:rFonts w:hint="eastAsia"/>
        </w:rPr>
        <w:t>55</w:t>
      </w:r>
      <w:r>
        <w:t xml:space="preserve"> </w:t>
      </w:r>
      <w:r>
        <w:rPr>
          <w:rFonts w:hint="eastAsia"/>
        </w:rPr>
        <w:t>参数</w:t>
      </w:r>
    </w:p>
    <w:p w14:paraId="5BC81C54" w14:textId="77777777" w:rsidR="004657A3" w:rsidRDefault="004657A3" w:rsidP="00F336CB">
      <w:pPr>
        <w:pStyle w:val="a0"/>
        <w:numPr>
          <w:ilvl w:val="0"/>
          <w:numId w:val="2"/>
        </w:numPr>
        <w:ind w:firstLineChars="0"/>
      </w:pPr>
      <w:r>
        <w:rPr>
          <w:rFonts w:hint="eastAsia"/>
        </w:rPr>
        <w:t>数据类型</w:t>
      </w:r>
    </w:p>
    <w:p w14:paraId="26F3B828" w14:textId="77777777" w:rsidR="004657A3" w:rsidRDefault="004657A3" w:rsidP="004657A3">
      <w:pPr>
        <w:pStyle w:val="a0"/>
        <w:ind w:left="420" w:firstLineChars="0" w:firstLine="0"/>
      </w:pPr>
      <w:r>
        <w:rPr>
          <w:rFonts w:hint="eastAsia"/>
        </w:rPr>
        <w:t>数据类型配置的数据的类型，如下图所示。目前支持字符型、数值型、整数型、布尔型、日期型共五种数据类型。</w:t>
      </w:r>
    </w:p>
    <w:p w14:paraId="6EEC9C36" w14:textId="77777777" w:rsidR="004657A3" w:rsidRDefault="00A84057" w:rsidP="004F6930">
      <w:r>
        <w:rPr>
          <w:noProof/>
        </w:rPr>
        <w:lastRenderedPageBreak/>
        <w:drawing>
          <wp:inline distT="0" distB="0" distL="0" distR="0" wp14:anchorId="3A9D0115" wp14:editId="343F6217">
            <wp:extent cx="5759450" cy="379649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66042" cy="3800842"/>
                    </a:xfrm>
                    <a:prstGeom prst="rect">
                      <a:avLst/>
                    </a:prstGeom>
                  </pic:spPr>
                </pic:pic>
              </a:graphicData>
            </a:graphic>
          </wp:inline>
        </w:drawing>
      </w:r>
    </w:p>
    <w:p w14:paraId="0631C0FA" w14:textId="77777777" w:rsidR="000E778A" w:rsidRDefault="000E778A" w:rsidP="000E778A">
      <w:pPr>
        <w:jc w:val="center"/>
      </w:pPr>
      <w:r>
        <w:rPr>
          <w:rFonts w:hint="eastAsia"/>
        </w:rPr>
        <w:t>图</w:t>
      </w:r>
      <w:r w:rsidR="00985F57">
        <w:rPr>
          <w:rFonts w:hint="eastAsia"/>
        </w:rPr>
        <w:t>56</w:t>
      </w:r>
      <w:r>
        <w:t xml:space="preserve"> </w:t>
      </w:r>
      <w:r>
        <w:rPr>
          <w:rFonts w:hint="eastAsia"/>
        </w:rPr>
        <w:t>数据类型</w:t>
      </w:r>
    </w:p>
    <w:p w14:paraId="3DC4E5F3" w14:textId="77777777" w:rsidR="004657A3" w:rsidRDefault="004657A3" w:rsidP="00F336CB">
      <w:pPr>
        <w:pStyle w:val="a0"/>
        <w:numPr>
          <w:ilvl w:val="0"/>
          <w:numId w:val="2"/>
        </w:numPr>
        <w:ind w:firstLineChars="0"/>
      </w:pPr>
      <w:r>
        <w:rPr>
          <w:rFonts w:hint="eastAsia"/>
        </w:rPr>
        <w:t>字典项</w:t>
      </w:r>
    </w:p>
    <w:p w14:paraId="45B67EC8" w14:textId="77777777" w:rsidR="004657A3" w:rsidRDefault="004657A3" w:rsidP="004657A3">
      <w:r>
        <w:tab/>
      </w:r>
      <w:r>
        <w:rPr>
          <w:rFonts w:hint="eastAsia"/>
        </w:rPr>
        <w:t>字典项配置的是数据中该字典项值的序号。</w:t>
      </w:r>
    </w:p>
    <w:p w14:paraId="052AA0E4" w14:textId="77777777" w:rsidR="004657A3" w:rsidRDefault="00A84057" w:rsidP="004657A3">
      <w:r>
        <w:rPr>
          <w:noProof/>
        </w:rPr>
        <w:drawing>
          <wp:inline distT="0" distB="0" distL="0" distR="0" wp14:anchorId="7EA2CF90" wp14:editId="4701C4E4">
            <wp:extent cx="5759450" cy="3657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761606" cy="3658969"/>
                    </a:xfrm>
                    <a:prstGeom prst="rect">
                      <a:avLst/>
                    </a:prstGeom>
                  </pic:spPr>
                </pic:pic>
              </a:graphicData>
            </a:graphic>
          </wp:inline>
        </w:drawing>
      </w:r>
    </w:p>
    <w:p w14:paraId="4F6B0353" w14:textId="77777777" w:rsidR="000E778A" w:rsidRDefault="000E778A" w:rsidP="000E778A">
      <w:pPr>
        <w:jc w:val="center"/>
      </w:pPr>
      <w:r>
        <w:rPr>
          <w:rFonts w:hint="eastAsia"/>
        </w:rPr>
        <w:t>图</w:t>
      </w:r>
      <w:r w:rsidR="00985F57">
        <w:rPr>
          <w:rFonts w:hint="eastAsia"/>
        </w:rPr>
        <w:t>57</w:t>
      </w:r>
      <w:r>
        <w:t xml:space="preserve"> </w:t>
      </w:r>
      <w:r>
        <w:rPr>
          <w:rFonts w:hint="eastAsia"/>
        </w:rPr>
        <w:t>字典项</w:t>
      </w:r>
    </w:p>
    <w:p w14:paraId="576B5F58" w14:textId="77777777" w:rsidR="004657A3" w:rsidRDefault="004657A3" w:rsidP="00F336CB">
      <w:pPr>
        <w:pStyle w:val="a0"/>
        <w:numPr>
          <w:ilvl w:val="0"/>
          <w:numId w:val="2"/>
        </w:numPr>
        <w:ind w:firstLineChars="0"/>
      </w:pPr>
      <w:r>
        <w:rPr>
          <w:rFonts w:hint="eastAsia"/>
        </w:rPr>
        <w:t>类别</w:t>
      </w:r>
    </w:p>
    <w:p w14:paraId="4D3584CA" w14:textId="77777777" w:rsidR="004657A3" w:rsidRDefault="004657A3" w:rsidP="004657A3">
      <w:r>
        <w:tab/>
      </w:r>
      <w:r>
        <w:rPr>
          <w:rFonts w:hint="eastAsia"/>
        </w:rPr>
        <w:t>类别配置的是参数的判断类型，目前支持条件、结果、中间共三种类型。</w:t>
      </w:r>
    </w:p>
    <w:p w14:paraId="193420B6" w14:textId="77777777" w:rsidR="004657A3" w:rsidRPr="004657A3" w:rsidRDefault="004657A3" w:rsidP="004657A3">
      <w:r>
        <w:lastRenderedPageBreak/>
        <w:tab/>
      </w:r>
      <w:r w:rsidR="00A84057">
        <w:rPr>
          <w:noProof/>
        </w:rPr>
        <w:drawing>
          <wp:inline distT="0" distB="0" distL="0" distR="0" wp14:anchorId="29EB4927" wp14:editId="42622D57">
            <wp:extent cx="5759450" cy="3130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59450" cy="3130550"/>
                    </a:xfrm>
                    <a:prstGeom prst="rect">
                      <a:avLst/>
                    </a:prstGeom>
                  </pic:spPr>
                </pic:pic>
              </a:graphicData>
            </a:graphic>
          </wp:inline>
        </w:drawing>
      </w:r>
    </w:p>
    <w:p w14:paraId="7FD7AC19" w14:textId="77777777" w:rsidR="000E778A" w:rsidRPr="004657A3" w:rsidRDefault="000E778A" w:rsidP="000E778A">
      <w:pPr>
        <w:jc w:val="center"/>
      </w:pPr>
      <w:r>
        <w:rPr>
          <w:rFonts w:hint="eastAsia"/>
        </w:rPr>
        <w:t>图</w:t>
      </w:r>
      <w:r w:rsidR="00985F57">
        <w:rPr>
          <w:rFonts w:hint="eastAsia"/>
        </w:rPr>
        <w:t>58</w:t>
      </w:r>
      <w:r>
        <w:t xml:space="preserve"> </w:t>
      </w:r>
      <w:r>
        <w:rPr>
          <w:rFonts w:hint="eastAsia"/>
        </w:rPr>
        <w:t>类别</w:t>
      </w:r>
    </w:p>
    <w:p w14:paraId="0FF22DF3" w14:textId="77777777" w:rsidR="004657A3" w:rsidRDefault="004657A3" w:rsidP="004657A3">
      <w:pPr>
        <w:pStyle w:val="3"/>
        <w:ind w:right="240"/>
      </w:pPr>
      <w:bookmarkStart w:id="139" w:name="_Toc520466283"/>
      <w:bookmarkStart w:id="140" w:name="_Toc532826415"/>
      <w:bookmarkStart w:id="141" w:name="_Toc532827100"/>
      <w:bookmarkStart w:id="142" w:name="_Toc22893052"/>
      <w:r>
        <w:rPr>
          <w:rFonts w:hint="eastAsia"/>
        </w:rPr>
        <w:t>阀值配置</w:t>
      </w:r>
      <w:bookmarkEnd w:id="139"/>
      <w:bookmarkEnd w:id="140"/>
      <w:bookmarkEnd w:id="141"/>
      <w:bookmarkEnd w:id="142"/>
    </w:p>
    <w:p w14:paraId="58D98849" w14:textId="77777777" w:rsidR="00BE76CA" w:rsidRDefault="00AC4B65" w:rsidP="00BE76CA">
      <w:pPr>
        <w:pStyle w:val="4"/>
        <w:ind w:right="240"/>
      </w:pPr>
      <w:bookmarkStart w:id="143" w:name="_Toc520466284"/>
      <w:bookmarkStart w:id="144" w:name="_Toc532826416"/>
      <w:bookmarkStart w:id="145" w:name="_Toc532827101"/>
      <w:r>
        <w:rPr>
          <w:rFonts w:hint="eastAsia"/>
        </w:rPr>
        <w:t>阀值</w:t>
      </w:r>
      <w:r w:rsidR="00BE76CA">
        <w:rPr>
          <w:rFonts w:hint="eastAsia"/>
        </w:rPr>
        <w:t>列表配置</w:t>
      </w:r>
      <w:bookmarkEnd w:id="143"/>
      <w:bookmarkEnd w:id="144"/>
      <w:bookmarkEnd w:id="145"/>
    </w:p>
    <w:p w14:paraId="2C4E3D86" w14:textId="77777777" w:rsidR="00BE76CA" w:rsidRPr="004657A3" w:rsidRDefault="00BE76CA" w:rsidP="00BE76CA">
      <w:r>
        <w:tab/>
      </w:r>
      <w:r>
        <w:rPr>
          <w:rFonts w:hint="eastAsia"/>
        </w:rPr>
        <w:t>阀值配置支持多阀值配置，采用左侧列表，右侧内容区的布局方式。在左侧列表区域中，点击添加阀值的按钮，即可生成一个新的阀值进行配置。</w:t>
      </w:r>
    </w:p>
    <w:p w14:paraId="509B11D3" w14:textId="77777777" w:rsidR="00BE76CA" w:rsidRPr="00BE76CA" w:rsidRDefault="00BE76CA" w:rsidP="00BE76CA"/>
    <w:p w14:paraId="6807A4D1" w14:textId="77777777" w:rsidR="00BE76CA" w:rsidRDefault="00A84057" w:rsidP="00BE76CA">
      <w:r>
        <w:rPr>
          <w:noProof/>
        </w:rPr>
        <w:drawing>
          <wp:inline distT="0" distB="0" distL="0" distR="0" wp14:anchorId="4B724A15" wp14:editId="7A90DB8C">
            <wp:extent cx="5759450" cy="31305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759450" cy="3130550"/>
                    </a:xfrm>
                    <a:prstGeom prst="rect">
                      <a:avLst/>
                    </a:prstGeom>
                  </pic:spPr>
                </pic:pic>
              </a:graphicData>
            </a:graphic>
          </wp:inline>
        </w:drawing>
      </w:r>
    </w:p>
    <w:p w14:paraId="084AC59D" w14:textId="77777777" w:rsidR="000E778A" w:rsidRPr="00BE76CA" w:rsidRDefault="000E778A" w:rsidP="000E778A">
      <w:pPr>
        <w:jc w:val="center"/>
      </w:pPr>
      <w:r>
        <w:rPr>
          <w:rFonts w:hint="eastAsia"/>
        </w:rPr>
        <w:t>图</w:t>
      </w:r>
      <w:r w:rsidR="00CB73D0">
        <w:rPr>
          <w:rFonts w:hint="eastAsia"/>
        </w:rPr>
        <w:t>59</w:t>
      </w:r>
      <w:r>
        <w:t xml:space="preserve"> </w:t>
      </w:r>
      <w:r>
        <w:rPr>
          <w:rFonts w:hint="eastAsia"/>
        </w:rPr>
        <w:t>阀值配置</w:t>
      </w:r>
    </w:p>
    <w:p w14:paraId="378BC9CA" w14:textId="77777777" w:rsidR="00BE76CA" w:rsidRDefault="00BE76CA" w:rsidP="00BE76CA">
      <w:pPr>
        <w:pStyle w:val="4"/>
        <w:ind w:right="240"/>
      </w:pPr>
      <w:bookmarkStart w:id="146" w:name="_Toc520466285"/>
      <w:bookmarkStart w:id="147" w:name="_Toc532826417"/>
      <w:bookmarkStart w:id="148" w:name="_Toc532827102"/>
      <w:r>
        <w:rPr>
          <w:rFonts w:hint="eastAsia"/>
        </w:rPr>
        <w:t>阀值属性配置</w:t>
      </w:r>
      <w:bookmarkEnd w:id="146"/>
      <w:bookmarkEnd w:id="147"/>
      <w:bookmarkEnd w:id="148"/>
    </w:p>
    <w:p w14:paraId="08C9153D" w14:textId="77777777" w:rsidR="00BE76CA" w:rsidRPr="004657A3" w:rsidRDefault="00BE76CA" w:rsidP="00F336CB">
      <w:pPr>
        <w:pStyle w:val="a0"/>
        <w:numPr>
          <w:ilvl w:val="0"/>
          <w:numId w:val="2"/>
        </w:numPr>
        <w:ind w:firstLineChars="0"/>
      </w:pPr>
      <w:r>
        <w:rPr>
          <w:rFonts w:hint="eastAsia"/>
        </w:rPr>
        <w:t>阀值描述</w:t>
      </w:r>
    </w:p>
    <w:p w14:paraId="25408A3F" w14:textId="77777777" w:rsidR="00BE76CA" w:rsidRPr="004657A3" w:rsidRDefault="00BE76CA" w:rsidP="00BE76CA">
      <w:r>
        <w:tab/>
      </w:r>
      <w:r>
        <w:rPr>
          <w:rFonts w:hint="eastAsia"/>
        </w:rPr>
        <w:t>阀值描述配置的是阀值显示的名称，一般用中文来进行描述，便于开发人员进行理解。</w:t>
      </w:r>
    </w:p>
    <w:p w14:paraId="3804587F" w14:textId="77777777" w:rsidR="00BE76CA" w:rsidRDefault="00A84057" w:rsidP="00BE76CA">
      <w:r>
        <w:rPr>
          <w:noProof/>
        </w:rPr>
        <w:lastRenderedPageBreak/>
        <w:drawing>
          <wp:inline distT="0" distB="0" distL="0" distR="0" wp14:anchorId="2243747C" wp14:editId="10D87ECF">
            <wp:extent cx="5759450" cy="373862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764513" cy="3741909"/>
                    </a:xfrm>
                    <a:prstGeom prst="rect">
                      <a:avLst/>
                    </a:prstGeom>
                  </pic:spPr>
                </pic:pic>
              </a:graphicData>
            </a:graphic>
          </wp:inline>
        </w:drawing>
      </w:r>
    </w:p>
    <w:p w14:paraId="19C3D02A" w14:textId="77777777" w:rsidR="000E778A" w:rsidRDefault="000E778A" w:rsidP="000E778A">
      <w:pPr>
        <w:jc w:val="center"/>
      </w:pPr>
      <w:r>
        <w:rPr>
          <w:rFonts w:hint="eastAsia"/>
        </w:rPr>
        <w:t>图</w:t>
      </w:r>
      <w:r w:rsidR="00CB73D0">
        <w:rPr>
          <w:rFonts w:hint="eastAsia"/>
        </w:rPr>
        <w:t>60</w:t>
      </w:r>
      <w:r>
        <w:t xml:space="preserve"> </w:t>
      </w:r>
      <w:r>
        <w:rPr>
          <w:rFonts w:hint="eastAsia"/>
        </w:rPr>
        <w:t>阀值描述</w:t>
      </w:r>
    </w:p>
    <w:p w14:paraId="08158E70" w14:textId="77777777" w:rsidR="00BE76CA" w:rsidRDefault="00BE76CA" w:rsidP="00F336CB">
      <w:pPr>
        <w:pStyle w:val="a0"/>
        <w:numPr>
          <w:ilvl w:val="0"/>
          <w:numId w:val="2"/>
        </w:numPr>
        <w:ind w:firstLineChars="0"/>
      </w:pPr>
      <w:r>
        <w:rPr>
          <w:rFonts w:hint="eastAsia"/>
        </w:rPr>
        <w:t>参数</w:t>
      </w:r>
    </w:p>
    <w:p w14:paraId="3E06147D" w14:textId="77777777" w:rsidR="00BE76CA" w:rsidRDefault="00BE76CA" w:rsidP="00BE76CA">
      <w:r>
        <w:tab/>
      </w:r>
      <w:r>
        <w:rPr>
          <w:rFonts w:hint="eastAsia"/>
        </w:rPr>
        <w:t>参数配置配置的是阀值实际的名称，一般用英文描述，是在程序中执行的名称。</w:t>
      </w:r>
    </w:p>
    <w:p w14:paraId="0A4CC2ED" w14:textId="77777777" w:rsidR="00BE76CA" w:rsidRDefault="00A84057" w:rsidP="00BE76CA">
      <w:r>
        <w:rPr>
          <w:noProof/>
        </w:rPr>
        <w:drawing>
          <wp:inline distT="0" distB="0" distL="0" distR="0" wp14:anchorId="5C8582CB" wp14:editId="08F79D69">
            <wp:extent cx="5759450" cy="36576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764453" cy="3660777"/>
                    </a:xfrm>
                    <a:prstGeom prst="rect">
                      <a:avLst/>
                    </a:prstGeom>
                  </pic:spPr>
                </pic:pic>
              </a:graphicData>
            </a:graphic>
          </wp:inline>
        </w:drawing>
      </w:r>
    </w:p>
    <w:p w14:paraId="3DDEA476" w14:textId="77777777" w:rsidR="000E778A" w:rsidRDefault="000E778A" w:rsidP="000E778A">
      <w:pPr>
        <w:jc w:val="center"/>
      </w:pPr>
      <w:r>
        <w:rPr>
          <w:rFonts w:hint="eastAsia"/>
        </w:rPr>
        <w:t>图</w:t>
      </w:r>
      <w:r w:rsidR="00CB73D0">
        <w:rPr>
          <w:rFonts w:hint="eastAsia"/>
        </w:rPr>
        <w:t>61</w:t>
      </w:r>
      <w:r>
        <w:t xml:space="preserve"> </w:t>
      </w:r>
      <w:r>
        <w:rPr>
          <w:rFonts w:hint="eastAsia"/>
        </w:rPr>
        <w:t>参数</w:t>
      </w:r>
    </w:p>
    <w:p w14:paraId="21581CB5" w14:textId="77777777" w:rsidR="00BE76CA" w:rsidRDefault="00BE76CA" w:rsidP="00F336CB">
      <w:pPr>
        <w:pStyle w:val="a0"/>
        <w:numPr>
          <w:ilvl w:val="0"/>
          <w:numId w:val="2"/>
        </w:numPr>
        <w:ind w:firstLineChars="0"/>
      </w:pPr>
      <w:r>
        <w:rPr>
          <w:rFonts w:hint="eastAsia"/>
        </w:rPr>
        <w:t>数据类型</w:t>
      </w:r>
    </w:p>
    <w:p w14:paraId="4C521D6D" w14:textId="77777777" w:rsidR="00BE76CA" w:rsidRDefault="00BE76CA" w:rsidP="00BE76CA">
      <w:pPr>
        <w:pStyle w:val="a0"/>
        <w:ind w:left="420" w:firstLineChars="0" w:firstLine="0"/>
      </w:pPr>
      <w:r>
        <w:rPr>
          <w:rFonts w:hint="eastAsia"/>
        </w:rPr>
        <w:t>数据类型配置的数据的类型，如下图所示。目前支持字符型、数值型、整数型、布尔型、日期型共五种数据类型。</w:t>
      </w:r>
    </w:p>
    <w:p w14:paraId="053FB7FE" w14:textId="77777777" w:rsidR="00BE76CA" w:rsidRDefault="00A84057" w:rsidP="00A84057">
      <w:r>
        <w:rPr>
          <w:noProof/>
        </w:rPr>
        <w:lastRenderedPageBreak/>
        <w:drawing>
          <wp:inline distT="0" distB="0" distL="0" distR="0" wp14:anchorId="1E5E7BB2" wp14:editId="29BC1822">
            <wp:extent cx="5759450" cy="31305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59450" cy="3130550"/>
                    </a:xfrm>
                    <a:prstGeom prst="rect">
                      <a:avLst/>
                    </a:prstGeom>
                  </pic:spPr>
                </pic:pic>
              </a:graphicData>
            </a:graphic>
          </wp:inline>
        </w:drawing>
      </w:r>
    </w:p>
    <w:p w14:paraId="78823322" w14:textId="77777777" w:rsidR="000E778A" w:rsidRDefault="000E778A" w:rsidP="000E778A">
      <w:pPr>
        <w:jc w:val="center"/>
      </w:pPr>
      <w:r>
        <w:rPr>
          <w:rFonts w:hint="eastAsia"/>
        </w:rPr>
        <w:t>图</w:t>
      </w:r>
      <w:r w:rsidR="00CB73D0">
        <w:rPr>
          <w:rFonts w:hint="eastAsia"/>
        </w:rPr>
        <w:t>62</w:t>
      </w:r>
      <w:r>
        <w:t xml:space="preserve"> </w:t>
      </w:r>
      <w:r>
        <w:rPr>
          <w:rFonts w:hint="eastAsia"/>
        </w:rPr>
        <w:t>数据类型</w:t>
      </w:r>
    </w:p>
    <w:p w14:paraId="35F09178" w14:textId="77777777" w:rsidR="00BE76CA" w:rsidRDefault="00BE76CA" w:rsidP="00F336CB">
      <w:pPr>
        <w:pStyle w:val="a0"/>
        <w:numPr>
          <w:ilvl w:val="0"/>
          <w:numId w:val="2"/>
        </w:numPr>
        <w:ind w:firstLineChars="0"/>
      </w:pPr>
      <w:r>
        <w:rPr>
          <w:rFonts w:hint="eastAsia"/>
        </w:rPr>
        <w:t>阀值</w:t>
      </w:r>
    </w:p>
    <w:p w14:paraId="690974A5" w14:textId="77777777" w:rsidR="00BE76CA" w:rsidRDefault="00A84057" w:rsidP="00BE76CA">
      <w:r>
        <w:rPr>
          <w:noProof/>
        </w:rPr>
        <w:drawing>
          <wp:inline distT="0" distB="0" distL="0" distR="0" wp14:anchorId="2FF69A3B" wp14:editId="2287A705">
            <wp:extent cx="5759450" cy="31305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759450" cy="3130550"/>
                    </a:xfrm>
                    <a:prstGeom prst="rect">
                      <a:avLst/>
                    </a:prstGeom>
                  </pic:spPr>
                </pic:pic>
              </a:graphicData>
            </a:graphic>
          </wp:inline>
        </w:drawing>
      </w:r>
    </w:p>
    <w:p w14:paraId="2ACCC5CB" w14:textId="77777777" w:rsidR="000E778A" w:rsidRDefault="000E778A" w:rsidP="000E778A">
      <w:pPr>
        <w:jc w:val="center"/>
      </w:pPr>
      <w:r>
        <w:rPr>
          <w:rFonts w:hint="eastAsia"/>
        </w:rPr>
        <w:t>图</w:t>
      </w:r>
      <w:r w:rsidR="00CB73D0">
        <w:rPr>
          <w:rFonts w:hint="eastAsia"/>
        </w:rPr>
        <w:t>63</w:t>
      </w:r>
      <w:r>
        <w:t xml:space="preserve"> </w:t>
      </w:r>
      <w:r>
        <w:rPr>
          <w:rFonts w:hint="eastAsia"/>
        </w:rPr>
        <w:t>阀值</w:t>
      </w:r>
    </w:p>
    <w:p w14:paraId="0CCCCD26" w14:textId="77777777" w:rsidR="0020552C" w:rsidRDefault="0020552C" w:rsidP="00AE4B40"/>
    <w:p w14:paraId="27E6DA76" w14:textId="77777777" w:rsidR="0020552C" w:rsidRPr="004657A3" w:rsidRDefault="0020552C" w:rsidP="00AE4B40">
      <w:pPr>
        <w:pStyle w:val="3"/>
        <w:ind w:right="240"/>
      </w:pPr>
      <w:bookmarkStart w:id="149" w:name="_Toc520466286"/>
      <w:bookmarkStart w:id="150" w:name="_Toc532826418"/>
      <w:bookmarkStart w:id="151" w:name="_Toc532827103"/>
      <w:bookmarkStart w:id="152" w:name="_Toc22893053"/>
      <w:r w:rsidRPr="004657A3">
        <w:rPr>
          <w:rFonts w:hint="eastAsia"/>
        </w:rPr>
        <w:t>逻辑树规则配置</w:t>
      </w:r>
      <w:bookmarkEnd w:id="149"/>
      <w:bookmarkEnd w:id="150"/>
      <w:bookmarkEnd w:id="151"/>
      <w:bookmarkEnd w:id="152"/>
    </w:p>
    <w:p w14:paraId="5E57A86C" w14:textId="77777777" w:rsidR="0020552C" w:rsidRDefault="0020552C" w:rsidP="00AE4B40">
      <w:r>
        <w:tab/>
      </w:r>
      <w:r>
        <w:rPr>
          <w:rFonts w:hint="eastAsia"/>
        </w:rPr>
        <w:t>逻辑树</w:t>
      </w:r>
      <w:r>
        <w:t>配置方式属于比较常用的规则配置方式</w:t>
      </w:r>
      <w:r>
        <w:rPr>
          <w:rFonts w:hint="eastAsia"/>
        </w:rPr>
        <w:t>，适用于绝大多数业务逻辑场景。</w:t>
      </w:r>
    </w:p>
    <w:p w14:paraId="63E522FB" w14:textId="77777777" w:rsidR="0020552C" w:rsidRDefault="0020552C" w:rsidP="00AE4B40">
      <w:r>
        <w:tab/>
      </w:r>
      <w:r>
        <w:rPr>
          <w:rFonts w:hint="eastAsia"/>
        </w:rPr>
        <w:t>逻辑树有各种业务逻辑组成，并通过业务逻辑之间的逻辑关系、依赖关系和层级关系形成完成业务。逻辑树使业务人员对整个业务的可读性大大提高，在使业务便于理解的同时也让复杂的业务逻辑主观清晰。在规则引擎管理平台中，业务逻辑体现成不同的业务块：</w:t>
      </w:r>
    </w:p>
    <w:p w14:paraId="687BD8AA" w14:textId="77777777" w:rsidR="0020552C" w:rsidRDefault="0020552C" w:rsidP="00F336CB">
      <w:pPr>
        <w:pStyle w:val="a0"/>
        <w:numPr>
          <w:ilvl w:val="2"/>
          <w:numId w:val="3"/>
        </w:numPr>
        <w:spacing w:line="360" w:lineRule="auto"/>
        <w:ind w:firstLineChars="0"/>
      </w:pPr>
      <w:r>
        <w:rPr>
          <w:rFonts w:hint="eastAsia"/>
        </w:rPr>
        <w:t>逻辑业务块(有条件有结果)：在该业务逻辑中可以配置一个或者多个并行的业务逻辑判断，根据这些判断处理对应的业务逻辑。</w:t>
      </w:r>
    </w:p>
    <w:p w14:paraId="7233D7A8" w14:textId="77777777" w:rsidR="004F6930" w:rsidRDefault="0020552C" w:rsidP="00F336CB">
      <w:pPr>
        <w:pStyle w:val="a0"/>
        <w:numPr>
          <w:ilvl w:val="2"/>
          <w:numId w:val="3"/>
        </w:numPr>
        <w:spacing w:line="360" w:lineRule="auto"/>
        <w:ind w:firstLineChars="0"/>
      </w:pPr>
      <w:r>
        <w:rPr>
          <w:rFonts w:hint="eastAsia"/>
        </w:rPr>
        <w:lastRenderedPageBreak/>
        <w:t>普通计算块(无条件有结果)：</w:t>
      </w:r>
    </w:p>
    <w:p w14:paraId="49E5496F" w14:textId="77777777" w:rsidR="0020552C" w:rsidRDefault="0020552C" w:rsidP="00F336CB">
      <w:pPr>
        <w:pStyle w:val="a0"/>
        <w:numPr>
          <w:ilvl w:val="3"/>
          <w:numId w:val="3"/>
        </w:numPr>
        <w:spacing w:line="360" w:lineRule="auto"/>
        <w:ind w:firstLineChars="0"/>
      </w:pPr>
      <w:r>
        <w:rPr>
          <w:rFonts w:hint="eastAsia"/>
        </w:rPr>
        <w:t>无需配置条件，直接执行配置的业务逻辑。</w:t>
      </w:r>
    </w:p>
    <w:p w14:paraId="7C3EF579" w14:textId="77777777" w:rsidR="004F6930" w:rsidRDefault="0020552C" w:rsidP="00F336CB">
      <w:pPr>
        <w:pStyle w:val="a0"/>
        <w:numPr>
          <w:ilvl w:val="2"/>
          <w:numId w:val="3"/>
        </w:numPr>
        <w:spacing w:line="360" w:lineRule="auto"/>
        <w:ind w:firstLineChars="0"/>
      </w:pPr>
      <w:r>
        <w:rPr>
          <w:rFonts w:hint="eastAsia"/>
        </w:rPr>
        <w:t>逻辑判断块(只有条件)：</w:t>
      </w:r>
    </w:p>
    <w:p w14:paraId="165C0E1B" w14:textId="77777777" w:rsidR="0020552C" w:rsidRDefault="0020552C" w:rsidP="00F336CB">
      <w:pPr>
        <w:pStyle w:val="a0"/>
        <w:numPr>
          <w:ilvl w:val="3"/>
          <w:numId w:val="3"/>
        </w:numPr>
        <w:spacing w:line="360" w:lineRule="auto"/>
        <w:ind w:firstLineChars="0"/>
      </w:pPr>
      <w:r>
        <w:rPr>
          <w:rFonts w:hint="eastAsia"/>
        </w:rPr>
        <w:t>配置一个或多个并集的逻辑判断，只有存在最多两个分支，根据配置的逻辑判断流转到不同的业务逻辑。</w:t>
      </w:r>
    </w:p>
    <w:p w14:paraId="6495F20E" w14:textId="77777777" w:rsidR="004F6930" w:rsidRDefault="0020552C" w:rsidP="00F336CB">
      <w:pPr>
        <w:pStyle w:val="a0"/>
        <w:numPr>
          <w:ilvl w:val="2"/>
          <w:numId w:val="3"/>
        </w:numPr>
        <w:spacing w:line="360" w:lineRule="auto"/>
        <w:ind w:firstLineChars="0"/>
      </w:pPr>
      <w:r>
        <w:rPr>
          <w:rFonts w:hint="eastAsia"/>
        </w:rPr>
        <w:t>业务分支块(只有参数)：</w:t>
      </w:r>
    </w:p>
    <w:p w14:paraId="6773F187" w14:textId="77777777" w:rsidR="0020552C" w:rsidRDefault="0020552C" w:rsidP="00F336CB">
      <w:pPr>
        <w:pStyle w:val="a0"/>
        <w:numPr>
          <w:ilvl w:val="3"/>
          <w:numId w:val="3"/>
        </w:numPr>
        <w:spacing w:line="360" w:lineRule="auto"/>
        <w:ind w:firstLineChars="0"/>
      </w:pPr>
      <w:r>
        <w:rPr>
          <w:rFonts w:hint="eastAsia"/>
        </w:rPr>
        <w:t>根据配置的业务参数通过导向线上的条件判断，导向不同的业务逻辑，即：一个条件对应多个结果，只导向满足条件的一个结果。</w:t>
      </w:r>
    </w:p>
    <w:p w14:paraId="6605BE34" w14:textId="77777777" w:rsidR="004F6930" w:rsidRDefault="0020552C" w:rsidP="00F336CB">
      <w:pPr>
        <w:pStyle w:val="a0"/>
        <w:numPr>
          <w:ilvl w:val="2"/>
          <w:numId w:val="3"/>
        </w:numPr>
        <w:spacing w:line="360" w:lineRule="auto"/>
        <w:ind w:firstLineChars="0"/>
      </w:pPr>
      <w:r>
        <w:rPr>
          <w:rFonts w:hint="eastAsia"/>
        </w:rPr>
        <w:t>业务循环块(条件在循环前)：</w:t>
      </w:r>
    </w:p>
    <w:p w14:paraId="055EBBE4" w14:textId="77777777" w:rsidR="0020552C" w:rsidRDefault="0020552C" w:rsidP="00F336CB">
      <w:pPr>
        <w:pStyle w:val="a0"/>
        <w:numPr>
          <w:ilvl w:val="3"/>
          <w:numId w:val="3"/>
        </w:numPr>
        <w:spacing w:line="360" w:lineRule="auto"/>
        <w:ind w:firstLineChars="0"/>
      </w:pPr>
      <w:r>
        <w:rPr>
          <w:rFonts w:hint="eastAsia"/>
        </w:rPr>
        <w:t>该业务块相当于业务容器，在容器中的业务规则根据自身的业务导向进行流转，每次循环前根据配置的条件进行判断。</w:t>
      </w:r>
    </w:p>
    <w:p w14:paraId="1E5ADBFE" w14:textId="77777777" w:rsidR="004F6930" w:rsidRDefault="0020552C" w:rsidP="00F336CB">
      <w:pPr>
        <w:pStyle w:val="a0"/>
        <w:numPr>
          <w:ilvl w:val="2"/>
          <w:numId w:val="3"/>
        </w:numPr>
        <w:spacing w:line="360" w:lineRule="auto"/>
        <w:ind w:firstLineChars="0"/>
      </w:pPr>
      <w:r>
        <w:rPr>
          <w:rFonts w:hint="eastAsia"/>
        </w:rPr>
        <w:t>业务循环块(条件在循环后)：</w:t>
      </w:r>
    </w:p>
    <w:p w14:paraId="1EB661AA" w14:textId="77777777" w:rsidR="00C5353D" w:rsidRDefault="00C5353D" w:rsidP="00F336CB">
      <w:pPr>
        <w:pStyle w:val="a0"/>
        <w:numPr>
          <w:ilvl w:val="3"/>
          <w:numId w:val="3"/>
        </w:numPr>
        <w:spacing w:line="360" w:lineRule="auto"/>
        <w:ind w:firstLineChars="0"/>
      </w:pPr>
      <w:r>
        <w:rPr>
          <w:rFonts w:hint="eastAsia"/>
        </w:rPr>
        <w:t>该业务块相当于业务容器，在容器中的业务规则根据自身的业务导向进行流转，每次循环后根据配置的条件进行判断。</w:t>
      </w:r>
    </w:p>
    <w:p w14:paraId="55CD67AF" w14:textId="77777777" w:rsidR="00C5353D" w:rsidRDefault="00C5353D" w:rsidP="00F336CB">
      <w:pPr>
        <w:pStyle w:val="a0"/>
        <w:numPr>
          <w:ilvl w:val="2"/>
          <w:numId w:val="3"/>
        </w:numPr>
        <w:spacing w:line="360" w:lineRule="auto"/>
        <w:ind w:firstLineChars="0"/>
      </w:pPr>
      <w:r>
        <w:rPr>
          <w:rFonts w:hint="eastAsia"/>
        </w:rPr>
        <w:t>通讯块（配置</w:t>
      </w:r>
      <w:r w:rsidR="009C6A5D">
        <w:rPr>
          <w:rFonts w:hint="eastAsia"/>
        </w:rPr>
        <w:t>第三方接口路径、调用类型、方法名称、入参和出参</w:t>
      </w:r>
      <w:r>
        <w:rPr>
          <w:rFonts w:hint="eastAsia"/>
        </w:rPr>
        <w:t>）</w:t>
      </w:r>
    </w:p>
    <w:p w14:paraId="440F95DE" w14:textId="77777777" w:rsidR="0020552C" w:rsidRDefault="0020552C" w:rsidP="00F336CB">
      <w:pPr>
        <w:pStyle w:val="a0"/>
        <w:numPr>
          <w:ilvl w:val="3"/>
          <w:numId w:val="3"/>
        </w:numPr>
        <w:spacing w:line="360" w:lineRule="auto"/>
        <w:ind w:firstLineChars="0"/>
      </w:pPr>
      <w:r>
        <w:rPr>
          <w:rFonts w:hint="eastAsia"/>
        </w:rPr>
        <w:t>该业务块相当于业务</w:t>
      </w:r>
      <w:r w:rsidR="00C5353D">
        <w:rPr>
          <w:rFonts w:hint="eastAsia"/>
        </w:rPr>
        <w:t>接口入口</w:t>
      </w:r>
      <w:r>
        <w:rPr>
          <w:rFonts w:hint="eastAsia"/>
        </w:rPr>
        <w:t>，</w:t>
      </w:r>
      <w:r w:rsidR="004D02A3">
        <w:rPr>
          <w:rFonts w:hint="eastAsia"/>
        </w:rPr>
        <w:t>通过该模块调用第三方接口，返回对应数值进行计算</w:t>
      </w:r>
      <w:r>
        <w:rPr>
          <w:rFonts w:hint="eastAsia"/>
        </w:rPr>
        <w:t>。</w:t>
      </w:r>
    </w:p>
    <w:p w14:paraId="24F531B4" w14:textId="77777777" w:rsidR="00CB73D0" w:rsidRDefault="00CB73D0" w:rsidP="00C5353D">
      <w:pPr>
        <w:pStyle w:val="a0"/>
        <w:spacing w:line="360" w:lineRule="auto"/>
        <w:ind w:left="1680" w:firstLineChars="0" w:firstLine="0"/>
      </w:pPr>
    </w:p>
    <w:p w14:paraId="6D8087E0" w14:textId="77777777" w:rsidR="0020552C" w:rsidRDefault="00A84057" w:rsidP="00AE4B40">
      <w:r>
        <w:rPr>
          <w:noProof/>
        </w:rPr>
        <w:drawing>
          <wp:inline distT="0" distB="0" distL="0" distR="0" wp14:anchorId="491F3FA3" wp14:editId="4ED91B5E">
            <wp:extent cx="5759450" cy="371547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64669" cy="3718840"/>
                    </a:xfrm>
                    <a:prstGeom prst="rect">
                      <a:avLst/>
                    </a:prstGeom>
                  </pic:spPr>
                </pic:pic>
              </a:graphicData>
            </a:graphic>
          </wp:inline>
        </w:drawing>
      </w:r>
    </w:p>
    <w:p w14:paraId="76E99322" w14:textId="77777777" w:rsidR="000E778A" w:rsidRDefault="000E778A" w:rsidP="000E778A">
      <w:pPr>
        <w:jc w:val="center"/>
      </w:pPr>
      <w:r>
        <w:rPr>
          <w:rFonts w:hint="eastAsia"/>
        </w:rPr>
        <w:lastRenderedPageBreak/>
        <w:t>图</w:t>
      </w:r>
      <w:r w:rsidR="003128ED">
        <w:rPr>
          <w:rFonts w:hint="eastAsia"/>
        </w:rPr>
        <w:t>64</w:t>
      </w:r>
      <w:r>
        <w:t xml:space="preserve"> </w:t>
      </w:r>
      <w:r>
        <w:rPr>
          <w:rFonts w:hint="eastAsia"/>
        </w:rPr>
        <w:t>逻辑树</w:t>
      </w:r>
    </w:p>
    <w:p w14:paraId="79BE7BCE" w14:textId="77777777" w:rsidR="00A442F6" w:rsidRDefault="00A442F6" w:rsidP="00AE4B40"/>
    <w:p w14:paraId="1BA082CD" w14:textId="77777777" w:rsidR="00A442F6" w:rsidRDefault="00A442F6" w:rsidP="00AE4B40">
      <w:pPr>
        <w:pStyle w:val="3"/>
        <w:ind w:right="240"/>
      </w:pPr>
      <w:bookmarkStart w:id="153" w:name="_Toc520466287"/>
      <w:bookmarkStart w:id="154" w:name="_Toc532826419"/>
      <w:bookmarkStart w:id="155" w:name="_Toc532827104"/>
      <w:bookmarkStart w:id="156" w:name="_Toc22893054"/>
      <w:r>
        <w:rPr>
          <w:rFonts w:hint="eastAsia"/>
        </w:rPr>
        <w:t>矩阵模式规则配置</w:t>
      </w:r>
      <w:bookmarkEnd w:id="153"/>
      <w:bookmarkEnd w:id="154"/>
      <w:bookmarkEnd w:id="155"/>
      <w:bookmarkEnd w:id="156"/>
    </w:p>
    <w:p w14:paraId="77C6BAC6" w14:textId="77777777" w:rsidR="00A442F6" w:rsidRDefault="00A442F6" w:rsidP="00AE4B40">
      <w:pPr>
        <w:ind w:firstLine="720"/>
      </w:pPr>
      <w:r>
        <w:rPr>
          <w:rFonts w:hint="eastAsia"/>
        </w:rPr>
        <w:t>矩阵模式配置是逻辑树中衍生出来的一种配置方式，适用于高度复杂、高并集并且多维度的业务逻辑场景中。可自定义配置任意数量的维度控制业务逻辑，可独立使用也可以在逻辑树与其他业务逻辑关联使用。让业务人员在配置多维度的业务逻辑时更快捷，更清晰。</w:t>
      </w:r>
    </w:p>
    <w:p w14:paraId="1DF84900" w14:textId="77777777" w:rsidR="00A442F6" w:rsidRDefault="00A84057" w:rsidP="00AE4B40">
      <w:r>
        <w:rPr>
          <w:noProof/>
        </w:rPr>
        <w:drawing>
          <wp:inline distT="0" distB="0" distL="0" distR="0" wp14:anchorId="79FBC61A" wp14:editId="4AEBD54C">
            <wp:extent cx="5759450" cy="31305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759450" cy="3130550"/>
                    </a:xfrm>
                    <a:prstGeom prst="rect">
                      <a:avLst/>
                    </a:prstGeom>
                  </pic:spPr>
                </pic:pic>
              </a:graphicData>
            </a:graphic>
          </wp:inline>
        </w:drawing>
      </w:r>
    </w:p>
    <w:p w14:paraId="59153D45" w14:textId="77777777" w:rsidR="000E778A" w:rsidRDefault="000E778A" w:rsidP="000E778A">
      <w:pPr>
        <w:jc w:val="center"/>
      </w:pPr>
      <w:r>
        <w:rPr>
          <w:rFonts w:hint="eastAsia"/>
        </w:rPr>
        <w:t>图</w:t>
      </w:r>
      <w:r w:rsidR="003128ED">
        <w:rPr>
          <w:rFonts w:hint="eastAsia"/>
        </w:rPr>
        <w:t>65</w:t>
      </w:r>
      <w:r>
        <w:t xml:space="preserve"> </w:t>
      </w:r>
      <w:r>
        <w:rPr>
          <w:rFonts w:hint="eastAsia"/>
        </w:rPr>
        <w:t>矩阵模式规则</w:t>
      </w:r>
    </w:p>
    <w:p w14:paraId="1EDC69B8" w14:textId="77777777" w:rsidR="0020552C" w:rsidRDefault="0020552C" w:rsidP="00AE4B40"/>
    <w:p w14:paraId="08D06FAB" w14:textId="77777777" w:rsidR="0020552C" w:rsidRDefault="0020552C" w:rsidP="00AE4B40">
      <w:pPr>
        <w:pStyle w:val="3"/>
        <w:ind w:right="240"/>
      </w:pPr>
      <w:bookmarkStart w:id="157" w:name="_Toc520466288"/>
      <w:bookmarkStart w:id="158" w:name="_Toc532826420"/>
      <w:bookmarkStart w:id="159" w:name="_Toc532827105"/>
      <w:bookmarkStart w:id="160" w:name="_Toc22893055"/>
      <w:r>
        <w:rPr>
          <w:rFonts w:hint="eastAsia"/>
        </w:rPr>
        <w:t>动态模拟规则测试</w:t>
      </w:r>
      <w:bookmarkEnd w:id="157"/>
      <w:bookmarkEnd w:id="158"/>
      <w:bookmarkEnd w:id="159"/>
      <w:bookmarkEnd w:id="160"/>
    </w:p>
    <w:p w14:paraId="3F58B2F6" w14:textId="77777777" w:rsidR="0020552C" w:rsidRDefault="0020552C" w:rsidP="00AE4B40">
      <w:r>
        <w:tab/>
      </w:r>
      <w:r>
        <w:rPr>
          <w:rFonts w:hint="eastAsia"/>
        </w:rPr>
        <w:t>当业务规则配置完成后通过模拟传递业务数据来测试配置的规则是否生效。测试中规则引擎管理平台会以动画的形式动态体现出各个业务块的流转情况，并在业务块中体现出是否满足条件和其参数数据的真实值。业务人员通过观看业务流转和业务数据可以判断该规则的可靠性，减少对接系统后再测试的工作量，高效，直观。</w:t>
      </w:r>
      <w:r>
        <w:t>若业务逻辑复杂规则引擎管理平台支持分段测试只测试对应的业务段即可</w:t>
      </w:r>
      <w:r>
        <w:rPr>
          <w:rFonts w:hint="eastAsia"/>
        </w:rPr>
        <w:t>。测试完成后业务人员可通过导出测试结果生成测试用例图，方便快捷，提高测试效率。</w:t>
      </w:r>
    </w:p>
    <w:p w14:paraId="48D657EA" w14:textId="77777777" w:rsidR="00724B9C" w:rsidRDefault="00724B9C" w:rsidP="00AE4B40"/>
    <w:p w14:paraId="61F78FF6" w14:textId="77777777" w:rsidR="0020552C" w:rsidRDefault="00A84057" w:rsidP="00AE4B40">
      <w:r>
        <w:rPr>
          <w:noProof/>
        </w:rPr>
        <w:lastRenderedPageBreak/>
        <w:drawing>
          <wp:inline distT="0" distB="0" distL="0" distR="0" wp14:anchorId="54629635" wp14:editId="652941AC">
            <wp:extent cx="5759450" cy="3130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759450" cy="3130550"/>
                    </a:xfrm>
                    <a:prstGeom prst="rect">
                      <a:avLst/>
                    </a:prstGeom>
                  </pic:spPr>
                </pic:pic>
              </a:graphicData>
            </a:graphic>
          </wp:inline>
        </w:drawing>
      </w:r>
    </w:p>
    <w:p w14:paraId="715AB60B" w14:textId="77777777" w:rsidR="000E778A" w:rsidRDefault="000E778A" w:rsidP="000E778A">
      <w:pPr>
        <w:jc w:val="center"/>
      </w:pPr>
      <w:r>
        <w:rPr>
          <w:rFonts w:hint="eastAsia"/>
        </w:rPr>
        <w:t>图</w:t>
      </w:r>
      <w:r w:rsidR="003128ED">
        <w:rPr>
          <w:rFonts w:hint="eastAsia"/>
        </w:rPr>
        <w:t>66</w:t>
      </w:r>
      <w:r>
        <w:t xml:space="preserve"> </w:t>
      </w:r>
      <w:r>
        <w:rPr>
          <w:rFonts w:hint="eastAsia"/>
        </w:rPr>
        <w:t>规则测试效果</w:t>
      </w:r>
    </w:p>
    <w:p w14:paraId="4006B07E" w14:textId="77777777" w:rsidR="00756674" w:rsidRDefault="00756674" w:rsidP="00AE4B40">
      <w:pPr>
        <w:pStyle w:val="3"/>
        <w:ind w:right="240"/>
      </w:pPr>
      <w:bookmarkStart w:id="161" w:name="_Toc520466289"/>
      <w:bookmarkStart w:id="162" w:name="_Toc532826421"/>
      <w:bookmarkStart w:id="163" w:name="_Toc532827106"/>
      <w:bookmarkStart w:id="164" w:name="_Toc22893056"/>
      <w:r>
        <w:rPr>
          <w:rFonts w:hint="eastAsia"/>
        </w:rPr>
        <w:t>规则组合调用</w:t>
      </w:r>
      <w:bookmarkEnd w:id="161"/>
      <w:bookmarkEnd w:id="162"/>
      <w:bookmarkEnd w:id="163"/>
      <w:bookmarkEnd w:id="164"/>
    </w:p>
    <w:p w14:paraId="5BADAC36" w14:textId="77777777" w:rsidR="00756674" w:rsidRDefault="00756674" w:rsidP="004F6930">
      <w:pPr>
        <w:pStyle w:val="a0"/>
        <w:ind w:firstLineChars="0" w:firstLine="720"/>
      </w:pPr>
      <w:r>
        <w:rPr>
          <w:rFonts w:hint="eastAsia"/>
        </w:rPr>
        <w:t>针对复杂的业务逻辑,软件采用分组调用的方式，使多种业务规则同时对业务逻辑进行处理，在分组中的规则之间不存在依赖关系。在分组中全部规则执行完毕后统一返回给业务系统</w:t>
      </w:r>
    </w:p>
    <w:p w14:paraId="30B476AC" w14:textId="77777777" w:rsidR="00756674" w:rsidRDefault="00756674" w:rsidP="00AE4B40">
      <w:pPr>
        <w:pStyle w:val="3"/>
        <w:ind w:right="240"/>
      </w:pPr>
      <w:bookmarkStart w:id="165" w:name="_Toc520466290"/>
      <w:bookmarkStart w:id="166" w:name="_Toc532826422"/>
      <w:bookmarkStart w:id="167" w:name="_Toc532827107"/>
      <w:bookmarkStart w:id="168" w:name="_Toc22893057"/>
      <w:r>
        <w:rPr>
          <w:rFonts w:hint="eastAsia"/>
        </w:rPr>
        <w:t>业务详设本地化</w:t>
      </w:r>
      <w:bookmarkEnd w:id="165"/>
      <w:bookmarkEnd w:id="166"/>
      <w:bookmarkEnd w:id="167"/>
      <w:bookmarkEnd w:id="168"/>
    </w:p>
    <w:p w14:paraId="16398346" w14:textId="77777777" w:rsidR="00756674" w:rsidRDefault="00756674" w:rsidP="00AE4B40">
      <w:pPr>
        <w:ind w:firstLine="720"/>
      </w:pPr>
      <w:r>
        <w:rPr>
          <w:rFonts w:hint="eastAsia"/>
        </w:rPr>
        <w:t>针对不同版本的规则业务人员可以导出规则成Excel、word等格式文档，文档内容直接生成该业务的详细设计，节省了业务人员人工编写文档的时间。同时可以查看并导出规则接口API文档，可根据文档直接与业务系统进行对接。</w:t>
      </w:r>
    </w:p>
    <w:p w14:paraId="376DBF4A" w14:textId="77777777" w:rsidR="00756674" w:rsidRPr="00500B8C" w:rsidRDefault="00A84057" w:rsidP="00AE4B40">
      <w:r>
        <w:rPr>
          <w:noProof/>
        </w:rPr>
        <w:drawing>
          <wp:inline distT="0" distB="0" distL="0" distR="0" wp14:anchorId="7AC95C31" wp14:editId="19E2B58B">
            <wp:extent cx="5759450" cy="2847372"/>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762723" cy="2848990"/>
                    </a:xfrm>
                    <a:prstGeom prst="rect">
                      <a:avLst/>
                    </a:prstGeom>
                  </pic:spPr>
                </pic:pic>
              </a:graphicData>
            </a:graphic>
          </wp:inline>
        </w:drawing>
      </w:r>
    </w:p>
    <w:p w14:paraId="08504FD4" w14:textId="77777777" w:rsidR="00756674" w:rsidRDefault="00756674" w:rsidP="00AE4B40">
      <w:pPr>
        <w:pStyle w:val="3"/>
        <w:ind w:right="240"/>
      </w:pPr>
      <w:bookmarkStart w:id="169" w:name="_Toc520466291"/>
      <w:bookmarkStart w:id="170" w:name="_Toc532826423"/>
      <w:bookmarkStart w:id="171" w:name="_Toc532827108"/>
      <w:bookmarkStart w:id="172" w:name="_Toc22893058"/>
      <w:r>
        <w:rPr>
          <w:rFonts w:hint="eastAsia"/>
        </w:rPr>
        <w:t>规则版本控制</w:t>
      </w:r>
      <w:bookmarkEnd w:id="169"/>
      <w:bookmarkEnd w:id="170"/>
      <w:bookmarkEnd w:id="171"/>
      <w:bookmarkEnd w:id="172"/>
    </w:p>
    <w:p w14:paraId="0C13389B" w14:textId="77777777" w:rsidR="00756674" w:rsidRDefault="00756674" w:rsidP="00AE4B40">
      <w:pPr>
        <w:pStyle w:val="a0"/>
        <w:ind w:firstLineChars="0" w:firstLine="720"/>
      </w:pPr>
      <w:r>
        <w:rPr>
          <w:rFonts w:hint="eastAsia"/>
        </w:rPr>
        <w:t>业务规则创建后可在现有版本基础上生成一个新版本规则，多个版本规则之间不会互相影响，适用于频繁变化的业务逻辑，提高容错率。当相似的业务系统/模块需要</w:t>
      </w:r>
      <w:r>
        <w:rPr>
          <w:rFonts w:hint="eastAsia"/>
        </w:rPr>
        <w:lastRenderedPageBreak/>
        <w:t>相似的业务规则时，开发人员可通过软件的规则版本复制功能，对已存在的业务规则进行迁移，无需重新新建，大大减少频繁变化的业务逻辑给业务人员带来的工作量，提高工作效率。</w:t>
      </w:r>
    </w:p>
    <w:p w14:paraId="586F5BD0" w14:textId="77777777" w:rsidR="00756674" w:rsidRPr="00500B8C" w:rsidRDefault="00A84057" w:rsidP="00A84057">
      <w:r>
        <w:rPr>
          <w:noProof/>
        </w:rPr>
        <w:drawing>
          <wp:inline distT="0" distB="0" distL="0" distR="0" wp14:anchorId="295B6526" wp14:editId="32441981">
            <wp:extent cx="5758894" cy="288209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765195" cy="2885251"/>
                    </a:xfrm>
                    <a:prstGeom prst="rect">
                      <a:avLst/>
                    </a:prstGeom>
                  </pic:spPr>
                </pic:pic>
              </a:graphicData>
            </a:graphic>
          </wp:inline>
        </w:drawing>
      </w:r>
    </w:p>
    <w:p w14:paraId="43221BAB" w14:textId="77777777" w:rsidR="00756674" w:rsidRDefault="00756674" w:rsidP="00AE4B40">
      <w:pPr>
        <w:pStyle w:val="3"/>
        <w:ind w:right="240"/>
      </w:pPr>
      <w:bookmarkStart w:id="173" w:name="_Toc520466292"/>
      <w:bookmarkStart w:id="174" w:name="_Toc532826424"/>
      <w:bookmarkStart w:id="175" w:name="_Toc532827109"/>
      <w:bookmarkStart w:id="176" w:name="_Toc22893059"/>
      <w:r>
        <w:rPr>
          <w:rFonts w:hint="eastAsia"/>
        </w:rPr>
        <w:t>规则参数管理</w:t>
      </w:r>
      <w:bookmarkEnd w:id="173"/>
      <w:bookmarkEnd w:id="174"/>
      <w:bookmarkEnd w:id="175"/>
      <w:bookmarkEnd w:id="176"/>
    </w:p>
    <w:p w14:paraId="0E8C588C" w14:textId="77777777" w:rsidR="00756674" w:rsidRDefault="00756674" w:rsidP="00AE4B40">
      <w:pPr>
        <w:ind w:firstLine="720"/>
      </w:pPr>
      <w:r>
        <w:t>配置业务逻辑</w:t>
      </w:r>
      <w:r>
        <w:rPr>
          <w:rFonts w:hint="eastAsia"/>
        </w:rPr>
        <w:t>(规则)之前需要先配置对应规则的参数，参数在规则中起到数据传递的作用，规则引擎管理平台通过不同类型的参数和配置的业务逻辑对业务数据进行处理。</w:t>
      </w:r>
    </w:p>
    <w:p w14:paraId="392DBC24" w14:textId="77777777" w:rsidR="00756674" w:rsidRDefault="00756674" w:rsidP="00AE4B40">
      <w:pPr>
        <w:ind w:firstLine="720"/>
      </w:pPr>
      <w:r>
        <w:t>其中参数类型有</w:t>
      </w:r>
      <w:r>
        <w:rPr>
          <w:rFonts w:hint="eastAsia"/>
        </w:rPr>
        <w:t>：</w:t>
      </w:r>
    </w:p>
    <w:p w14:paraId="2A977D48" w14:textId="77777777" w:rsidR="00756674" w:rsidRDefault="00756674" w:rsidP="00F336CB">
      <w:pPr>
        <w:pStyle w:val="a0"/>
        <w:numPr>
          <w:ilvl w:val="0"/>
          <w:numId w:val="4"/>
        </w:numPr>
        <w:spacing w:line="360" w:lineRule="auto"/>
        <w:ind w:firstLineChars="0"/>
      </w:pPr>
      <w:r>
        <w:rPr>
          <w:rFonts w:hint="eastAsia"/>
        </w:rPr>
        <w:t>条件参数：由业务系统发起规则时传递的数据参数。</w:t>
      </w:r>
    </w:p>
    <w:p w14:paraId="10AE0295" w14:textId="77777777" w:rsidR="00756674" w:rsidRDefault="00756674" w:rsidP="00F336CB">
      <w:pPr>
        <w:pStyle w:val="a0"/>
        <w:numPr>
          <w:ilvl w:val="0"/>
          <w:numId w:val="5"/>
        </w:numPr>
        <w:spacing w:line="360" w:lineRule="auto"/>
        <w:ind w:firstLineChars="0"/>
      </w:pPr>
      <w:r>
        <w:rPr>
          <w:rFonts w:hint="eastAsia"/>
        </w:rPr>
        <w:t>结果参数：由规则引擎管理平台对条件参数和其配置的业务逻辑进行处理后返回的数据参数。</w:t>
      </w:r>
    </w:p>
    <w:p w14:paraId="7EA5D648" w14:textId="77777777" w:rsidR="00756674" w:rsidRDefault="00756674" w:rsidP="00F336CB">
      <w:pPr>
        <w:pStyle w:val="a0"/>
        <w:numPr>
          <w:ilvl w:val="0"/>
          <w:numId w:val="5"/>
        </w:numPr>
        <w:spacing w:line="360" w:lineRule="auto"/>
        <w:ind w:firstLineChars="0"/>
      </w:pPr>
      <w:r>
        <w:rPr>
          <w:rFonts w:hint="eastAsia"/>
        </w:rPr>
        <w:t>中间变量：既不需要业务系统传递也不需要返回，在规则引擎管理平台处理业务逻辑期间起到承上启下的临时过度作用。</w:t>
      </w:r>
    </w:p>
    <w:p w14:paraId="3B1A854A" w14:textId="77777777" w:rsidR="00756674" w:rsidRDefault="00756674" w:rsidP="00AE4B40">
      <w:pPr>
        <w:pStyle w:val="3"/>
        <w:ind w:right="240"/>
      </w:pPr>
      <w:bookmarkStart w:id="177" w:name="_Toc520466293"/>
      <w:bookmarkStart w:id="178" w:name="_Toc532826425"/>
      <w:bookmarkStart w:id="179" w:name="_Toc532827110"/>
      <w:bookmarkStart w:id="180" w:name="_Toc22893060"/>
      <w:r>
        <w:rPr>
          <w:rFonts w:hint="eastAsia"/>
        </w:rPr>
        <w:t>业务阀值管理</w:t>
      </w:r>
      <w:bookmarkEnd w:id="177"/>
      <w:bookmarkEnd w:id="178"/>
      <w:bookmarkEnd w:id="179"/>
      <w:bookmarkEnd w:id="180"/>
    </w:p>
    <w:p w14:paraId="0378288D" w14:textId="77777777" w:rsidR="00903974" w:rsidRPr="00756674" w:rsidRDefault="00756674" w:rsidP="004F6930">
      <w:pPr>
        <w:pStyle w:val="a0"/>
        <w:ind w:firstLineChars="0"/>
      </w:pPr>
      <w:r>
        <w:rPr>
          <w:rFonts w:hint="eastAsia"/>
        </w:rPr>
        <w:t>业务规则执行时，存在两种参数的情况，一种是业务上动态的数据参数，一种是管理或规定的固定参数。业务阀值管理负责管理所有的固定参数，如规定或业务调整时，直接在业务阀值管理中进行调整即可，无需进入规则配置中，使业务更灵活易控制。</w:t>
      </w:r>
    </w:p>
    <w:p w14:paraId="33B85355" w14:textId="77777777" w:rsidR="00903974" w:rsidRDefault="00903974" w:rsidP="00AE4B40">
      <w:pPr>
        <w:pStyle w:val="3"/>
        <w:ind w:right="240"/>
      </w:pPr>
      <w:bookmarkStart w:id="181" w:name="_Toc520466294"/>
      <w:bookmarkStart w:id="182" w:name="_Toc532826426"/>
      <w:bookmarkStart w:id="183" w:name="_Toc532827111"/>
      <w:bookmarkStart w:id="184" w:name="_Toc22893061"/>
      <w:r>
        <w:rPr>
          <w:rFonts w:hint="eastAsia"/>
        </w:rPr>
        <w:t>自定义函数管理</w:t>
      </w:r>
      <w:bookmarkEnd w:id="181"/>
      <w:bookmarkEnd w:id="182"/>
      <w:bookmarkEnd w:id="183"/>
      <w:bookmarkEnd w:id="184"/>
    </w:p>
    <w:p w14:paraId="4161C0DD" w14:textId="77777777" w:rsidR="00911049" w:rsidRDefault="00903974" w:rsidP="004F6930">
      <w:pPr>
        <w:ind w:firstLine="720"/>
      </w:pPr>
      <w:r>
        <w:t>当业务逻辑过于复杂需要IT支持时</w:t>
      </w:r>
      <w:r>
        <w:rPr>
          <w:rFonts w:hint="eastAsia"/>
        </w:rPr>
        <w:t>，规则引擎管理平台提供自定义函数接口，当IT提供函数后，业务人员无需考虑函数内的实现直接在配置业务块的时候选择对应的函数即可。使业务和IT分开管理，达到业务负责逻辑，IT负责数据处理，同时完成各自的工作，分工明确，减少沟通中带来的不便，提升工作效率。</w:t>
      </w:r>
    </w:p>
    <w:p w14:paraId="5E30C815" w14:textId="77777777" w:rsidR="00911049" w:rsidRDefault="00911049" w:rsidP="00AE4B40">
      <w:pPr>
        <w:pStyle w:val="2"/>
        <w:spacing w:before="156"/>
        <w:ind w:right="240"/>
      </w:pPr>
      <w:bookmarkStart w:id="185" w:name="_Toc520466295"/>
      <w:bookmarkStart w:id="186" w:name="_Toc532826427"/>
      <w:bookmarkStart w:id="187" w:name="_Toc532827112"/>
      <w:bookmarkStart w:id="188" w:name="_Toc22893062"/>
      <w:r>
        <w:rPr>
          <w:rFonts w:hint="eastAsia"/>
        </w:rPr>
        <w:t>规则调用日志</w:t>
      </w:r>
      <w:bookmarkEnd w:id="185"/>
      <w:bookmarkEnd w:id="186"/>
      <w:bookmarkEnd w:id="187"/>
      <w:bookmarkEnd w:id="188"/>
    </w:p>
    <w:p w14:paraId="1078B9C1" w14:textId="77777777" w:rsidR="00911049" w:rsidRPr="00911049" w:rsidRDefault="00911049" w:rsidP="00AE4B40">
      <w:pPr>
        <w:pStyle w:val="3"/>
        <w:ind w:right="240"/>
      </w:pPr>
      <w:r>
        <w:tab/>
      </w:r>
      <w:bookmarkStart w:id="189" w:name="_Toc520466296"/>
      <w:bookmarkStart w:id="190" w:name="_Toc532826428"/>
      <w:bookmarkStart w:id="191" w:name="_Toc532827113"/>
      <w:bookmarkStart w:id="192" w:name="_Toc22893063"/>
      <w:r>
        <w:rPr>
          <w:rFonts w:hint="eastAsia"/>
        </w:rPr>
        <w:t>调用列表</w:t>
      </w:r>
      <w:bookmarkEnd w:id="189"/>
      <w:bookmarkEnd w:id="190"/>
      <w:bookmarkEnd w:id="191"/>
      <w:bookmarkEnd w:id="192"/>
    </w:p>
    <w:p w14:paraId="027AD8B7" w14:textId="77777777" w:rsidR="00911049" w:rsidRPr="00911049" w:rsidRDefault="00911049" w:rsidP="00AE4B40">
      <w:r>
        <w:lastRenderedPageBreak/>
        <w:tab/>
      </w:r>
      <w:r>
        <w:rPr>
          <w:rFonts w:hint="eastAsia"/>
        </w:rPr>
        <w:t>记录规则调用的每次信息，记录调用人、调用时间、开始和结束调用时间、调用的接口方式、和执行事件。</w:t>
      </w:r>
    </w:p>
    <w:p w14:paraId="3DD88F6A" w14:textId="77777777" w:rsidR="00911049" w:rsidRDefault="00A84057" w:rsidP="00AE4B40">
      <w:r>
        <w:rPr>
          <w:noProof/>
        </w:rPr>
        <w:drawing>
          <wp:inline distT="0" distB="0" distL="0" distR="0" wp14:anchorId="79933444" wp14:editId="1F48FCB5">
            <wp:extent cx="5759450" cy="31305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759450" cy="3130550"/>
                    </a:xfrm>
                    <a:prstGeom prst="rect">
                      <a:avLst/>
                    </a:prstGeom>
                  </pic:spPr>
                </pic:pic>
              </a:graphicData>
            </a:graphic>
          </wp:inline>
        </w:drawing>
      </w:r>
    </w:p>
    <w:p w14:paraId="3802B26C" w14:textId="77777777" w:rsidR="000E778A" w:rsidRDefault="000E778A" w:rsidP="000E778A">
      <w:pPr>
        <w:jc w:val="center"/>
      </w:pPr>
      <w:r>
        <w:rPr>
          <w:rFonts w:hint="eastAsia"/>
        </w:rPr>
        <w:t>图</w:t>
      </w:r>
      <w:r w:rsidR="003128ED">
        <w:rPr>
          <w:rFonts w:hint="eastAsia"/>
        </w:rPr>
        <w:t>67</w:t>
      </w:r>
      <w:r>
        <w:t xml:space="preserve"> </w:t>
      </w:r>
      <w:r>
        <w:rPr>
          <w:rFonts w:hint="eastAsia"/>
        </w:rPr>
        <w:t>规则调用日志</w:t>
      </w:r>
    </w:p>
    <w:p w14:paraId="5A83ACB4" w14:textId="77777777" w:rsidR="00911049" w:rsidRDefault="00911049" w:rsidP="00AE4B40">
      <w:pPr>
        <w:pStyle w:val="3"/>
        <w:ind w:right="240"/>
      </w:pPr>
      <w:r>
        <w:tab/>
      </w:r>
      <w:bookmarkStart w:id="193" w:name="_Toc520466297"/>
      <w:bookmarkStart w:id="194" w:name="_Toc532826429"/>
      <w:bookmarkStart w:id="195" w:name="_Toc532827114"/>
      <w:bookmarkStart w:id="196" w:name="_Toc22893064"/>
      <w:r>
        <w:rPr>
          <w:rFonts w:hint="eastAsia"/>
        </w:rPr>
        <w:t>请求参数</w:t>
      </w:r>
      <w:bookmarkEnd w:id="193"/>
      <w:bookmarkEnd w:id="194"/>
      <w:bookmarkEnd w:id="195"/>
      <w:bookmarkEnd w:id="196"/>
    </w:p>
    <w:p w14:paraId="08855C92" w14:textId="77777777" w:rsidR="00911049" w:rsidRDefault="00911049" w:rsidP="00AE4B40">
      <w:r>
        <w:tab/>
      </w:r>
      <w:r>
        <w:rPr>
          <w:rFonts w:hint="eastAsia"/>
        </w:rPr>
        <w:t>点击请求参数的按钮可以查看这次请求的完整请求参数信息。</w:t>
      </w:r>
      <w:r w:rsidR="00045A6B">
        <w:rPr>
          <w:rFonts w:hint="eastAsia"/>
        </w:rPr>
        <w:t>请求参数包括本地规则调用时，业务系统传递过来的全部的参数内容，所有的参数信息将以J</w:t>
      </w:r>
      <w:r w:rsidR="00045A6B">
        <w:t>SON</w:t>
      </w:r>
      <w:r w:rsidR="00045A6B">
        <w:rPr>
          <w:rFonts w:hint="eastAsia"/>
        </w:rPr>
        <w:t>的形式进行备份急要和加工处理。</w:t>
      </w:r>
    </w:p>
    <w:p w14:paraId="7F3D0515" w14:textId="77777777" w:rsidR="00045A6B" w:rsidRPr="00911049" w:rsidRDefault="00045A6B" w:rsidP="00AE4B40">
      <w:r>
        <w:rPr>
          <w:rFonts w:hint="eastAsia"/>
        </w:rPr>
        <w:t xml:space="preserve"> </w:t>
      </w:r>
      <w:r>
        <w:t xml:space="preserve">   </w:t>
      </w:r>
      <w:r>
        <w:rPr>
          <w:rFonts w:hint="eastAsia"/>
        </w:rPr>
        <w:t>请求参数可以比业务规则中设置的入参数多，规则只从其中选择业务规则需要的参数进行业务规则处理。</w:t>
      </w:r>
    </w:p>
    <w:p w14:paraId="62F8F1BC" w14:textId="77777777" w:rsidR="00911049" w:rsidRDefault="00A84057" w:rsidP="00AE4B40">
      <w:r>
        <w:rPr>
          <w:noProof/>
        </w:rPr>
        <w:drawing>
          <wp:inline distT="0" distB="0" distL="0" distR="0" wp14:anchorId="4E1363BA" wp14:editId="58E5A458">
            <wp:extent cx="5759450" cy="31305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59450" cy="3130550"/>
                    </a:xfrm>
                    <a:prstGeom prst="rect">
                      <a:avLst/>
                    </a:prstGeom>
                  </pic:spPr>
                </pic:pic>
              </a:graphicData>
            </a:graphic>
          </wp:inline>
        </w:drawing>
      </w:r>
    </w:p>
    <w:p w14:paraId="035EA3ED" w14:textId="77777777" w:rsidR="000E778A" w:rsidRDefault="000E778A" w:rsidP="000E778A">
      <w:pPr>
        <w:jc w:val="center"/>
      </w:pPr>
      <w:r>
        <w:rPr>
          <w:rFonts w:hint="eastAsia"/>
        </w:rPr>
        <w:t>图</w:t>
      </w:r>
      <w:r w:rsidR="003128ED">
        <w:rPr>
          <w:rFonts w:hint="eastAsia"/>
        </w:rPr>
        <w:t>68</w:t>
      </w:r>
      <w:r>
        <w:t xml:space="preserve"> </w:t>
      </w:r>
      <w:r>
        <w:rPr>
          <w:rFonts w:hint="eastAsia"/>
        </w:rPr>
        <w:t>请求参数</w:t>
      </w:r>
    </w:p>
    <w:p w14:paraId="60C35A6A" w14:textId="77777777" w:rsidR="00911049" w:rsidRDefault="00911049" w:rsidP="00AE4B40"/>
    <w:p w14:paraId="417091DD" w14:textId="77777777" w:rsidR="00911049" w:rsidRDefault="00B5661A" w:rsidP="00AE4B40">
      <w:pPr>
        <w:pStyle w:val="3"/>
        <w:ind w:right="240"/>
      </w:pPr>
      <w:r>
        <w:rPr>
          <w:rFonts w:hint="eastAsia"/>
        </w:rPr>
        <w:t xml:space="preserve"> </w:t>
      </w:r>
      <w:bookmarkStart w:id="197" w:name="_Toc520466298"/>
      <w:bookmarkStart w:id="198" w:name="_Toc532826430"/>
      <w:bookmarkStart w:id="199" w:name="_Toc532827115"/>
      <w:bookmarkStart w:id="200" w:name="_Toc22893065"/>
      <w:r w:rsidR="00911049">
        <w:rPr>
          <w:rFonts w:hint="eastAsia"/>
        </w:rPr>
        <w:t>响应参数</w:t>
      </w:r>
      <w:bookmarkEnd w:id="197"/>
      <w:bookmarkEnd w:id="198"/>
      <w:bookmarkEnd w:id="199"/>
      <w:bookmarkEnd w:id="200"/>
    </w:p>
    <w:p w14:paraId="1698A0B5" w14:textId="77777777" w:rsidR="00911049" w:rsidRPr="00911049" w:rsidRDefault="00911049" w:rsidP="00AE4B40">
      <w:r>
        <w:rPr>
          <w:rFonts w:hint="eastAsia"/>
        </w:rPr>
        <w:lastRenderedPageBreak/>
        <w:t>点击响应参数的按钮可以查看这次请求的完整响应参数信息。</w:t>
      </w:r>
    </w:p>
    <w:p w14:paraId="7859F5ED" w14:textId="77777777" w:rsidR="00911049" w:rsidRDefault="00911049" w:rsidP="00AE4B40">
      <w:r>
        <w:tab/>
      </w:r>
      <w:r w:rsidR="00A84057">
        <w:rPr>
          <w:noProof/>
        </w:rPr>
        <w:drawing>
          <wp:inline distT="0" distB="0" distL="0" distR="0" wp14:anchorId="7CDEB2A2" wp14:editId="0677FBEC">
            <wp:extent cx="5759450" cy="31305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759450" cy="3130550"/>
                    </a:xfrm>
                    <a:prstGeom prst="rect">
                      <a:avLst/>
                    </a:prstGeom>
                  </pic:spPr>
                </pic:pic>
              </a:graphicData>
            </a:graphic>
          </wp:inline>
        </w:drawing>
      </w:r>
    </w:p>
    <w:p w14:paraId="2E3C6B73" w14:textId="77777777" w:rsidR="000E778A" w:rsidRDefault="000E778A" w:rsidP="000E778A">
      <w:pPr>
        <w:jc w:val="center"/>
      </w:pPr>
      <w:r>
        <w:rPr>
          <w:rFonts w:hint="eastAsia"/>
        </w:rPr>
        <w:t>图</w:t>
      </w:r>
      <w:r w:rsidR="003128ED">
        <w:rPr>
          <w:rFonts w:hint="eastAsia"/>
        </w:rPr>
        <w:t>69</w:t>
      </w:r>
      <w:r>
        <w:t xml:space="preserve"> </w:t>
      </w:r>
      <w:r>
        <w:rPr>
          <w:rFonts w:hint="eastAsia"/>
        </w:rPr>
        <w:t>响应参数</w:t>
      </w:r>
    </w:p>
    <w:p w14:paraId="5EF2F969" w14:textId="77777777" w:rsidR="00CE1B0E" w:rsidRDefault="00CE1B0E" w:rsidP="00AE4B40"/>
    <w:p w14:paraId="2A571ACC" w14:textId="77777777" w:rsidR="00CE1B0E" w:rsidRDefault="00E20081" w:rsidP="00AE4B40">
      <w:pPr>
        <w:pStyle w:val="3"/>
        <w:ind w:right="240"/>
      </w:pPr>
      <w:r>
        <w:rPr>
          <w:rFonts w:hint="eastAsia"/>
        </w:rPr>
        <w:t xml:space="preserve"> </w:t>
      </w:r>
      <w:bookmarkStart w:id="201" w:name="_Toc520466299"/>
      <w:bookmarkStart w:id="202" w:name="_Toc532826431"/>
      <w:bookmarkStart w:id="203" w:name="_Toc532827116"/>
      <w:bookmarkStart w:id="204" w:name="_Toc22893066"/>
      <w:r w:rsidR="00CE1B0E">
        <w:rPr>
          <w:rFonts w:hint="eastAsia"/>
        </w:rPr>
        <w:t>动态搜索</w:t>
      </w:r>
      <w:bookmarkEnd w:id="201"/>
      <w:bookmarkEnd w:id="202"/>
      <w:bookmarkEnd w:id="203"/>
      <w:bookmarkEnd w:id="204"/>
    </w:p>
    <w:p w14:paraId="6AABBBEE" w14:textId="77777777" w:rsidR="00CE1B0E" w:rsidRPr="000C487D" w:rsidRDefault="00CE1B0E" w:rsidP="00CE1B0E">
      <w:r>
        <w:tab/>
      </w:r>
      <w:r>
        <w:rPr>
          <w:rFonts w:hint="eastAsia"/>
        </w:rPr>
        <w:t>如下图所示，搜索框内输入搜索信息（支持模糊搜索）。</w:t>
      </w:r>
    </w:p>
    <w:p w14:paraId="59557FA9" w14:textId="77777777" w:rsidR="00CE1B0E" w:rsidRDefault="00CE1B0E" w:rsidP="00CE1B0E">
      <w:r>
        <w:tab/>
      </w:r>
      <w:r w:rsidR="00A84057">
        <w:rPr>
          <w:noProof/>
        </w:rPr>
        <w:drawing>
          <wp:inline distT="0" distB="0" distL="0" distR="0" wp14:anchorId="44084501" wp14:editId="0C4C2104">
            <wp:extent cx="5759450" cy="31305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59450" cy="3130550"/>
                    </a:xfrm>
                    <a:prstGeom prst="rect">
                      <a:avLst/>
                    </a:prstGeom>
                  </pic:spPr>
                </pic:pic>
              </a:graphicData>
            </a:graphic>
          </wp:inline>
        </w:drawing>
      </w:r>
    </w:p>
    <w:p w14:paraId="400F6D4E" w14:textId="77777777" w:rsidR="000E778A" w:rsidRDefault="000E778A" w:rsidP="000E778A">
      <w:pPr>
        <w:jc w:val="center"/>
      </w:pPr>
      <w:r>
        <w:rPr>
          <w:rFonts w:hint="eastAsia"/>
        </w:rPr>
        <w:t>图</w:t>
      </w:r>
      <w:r w:rsidR="003128ED">
        <w:rPr>
          <w:rFonts w:hint="eastAsia"/>
        </w:rPr>
        <w:t>70</w:t>
      </w:r>
      <w:r>
        <w:t xml:space="preserve"> </w:t>
      </w:r>
      <w:r>
        <w:rPr>
          <w:rFonts w:hint="eastAsia"/>
        </w:rPr>
        <w:t>动态搜索</w:t>
      </w:r>
    </w:p>
    <w:p w14:paraId="2AE12D4B" w14:textId="77777777" w:rsidR="00D968BC" w:rsidRDefault="00CE1B0E" w:rsidP="00911049">
      <w:r>
        <w:tab/>
      </w:r>
      <w:r>
        <w:rPr>
          <w:rFonts w:hint="eastAsia"/>
        </w:rPr>
        <w:t>如输入admin，只匹配和</w:t>
      </w:r>
      <w:r>
        <w:t>admin</w:t>
      </w:r>
      <w:r>
        <w:rPr>
          <w:rFonts w:hint="eastAsia"/>
        </w:rPr>
        <w:t>相关的调用记录</w:t>
      </w:r>
    </w:p>
    <w:p w14:paraId="1B935590" w14:textId="77777777" w:rsidR="00EA7792" w:rsidRDefault="00AE4B40" w:rsidP="00EA7792">
      <w:pPr>
        <w:pStyle w:val="2"/>
        <w:spacing w:before="156"/>
        <w:ind w:right="240"/>
      </w:pPr>
      <w:bookmarkStart w:id="205" w:name="_Toc520466308"/>
      <w:bookmarkStart w:id="206" w:name="_Toc532826440"/>
      <w:bookmarkStart w:id="207" w:name="_Toc532827117"/>
      <w:bookmarkStart w:id="208" w:name="_Toc22893067"/>
      <w:r>
        <w:rPr>
          <w:rFonts w:hint="eastAsia"/>
        </w:rPr>
        <w:t>接口说明</w:t>
      </w:r>
      <w:bookmarkEnd w:id="205"/>
      <w:bookmarkEnd w:id="206"/>
      <w:bookmarkEnd w:id="207"/>
      <w:bookmarkEnd w:id="208"/>
    </w:p>
    <w:p w14:paraId="7E463B71" w14:textId="77777777" w:rsidR="00AE4B40" w:rsidRDefault="00AE4B40" w:rsidP="00EA7792">
      <w:pPr>
        <w:pStyle w:val="3"/>
        <w:ind w:right="240"/>
      </w:pPr>
      <w:bookmarkStart w:id="209" w:name="_Toc520466309"/>
      <w:bookmarkStart w:id="210" w:name="_Toc532826441"/>
      <w:bookmarkStart w:id="211" w:name="_Toc532827118"/>
      <w:bookmarkStart w:id="212" w:name="_Toc22893068"/>
      <w:r>
        <w:t>H</w:t>
      </w:r>
      <w:r>
        <w:rPr>
          <w:rFonts w:hint="eastAsia"/>
        </w:rPr>
        <w:t>essian接口</w:t>
      </w:r>
      <w:bookmarkEnd w:id="209"/>
      <w:bookmarkEnd w:id="210"/>
      <w:bookmarkEnd w:id="211"/>
      <w:bookmarkEnd w:id="212"/>
    </w:p>
    <w:p w14:paraId="67635EDA" w14:textId="77777777" w:rsidR="00EA7792" w:rsidRDefault="00EA7792" w:rsidP="00EA7792">
      <w:pPr>
        <w:pStyle w:val="4"/>
        <w:ind w:right="240"/>
      </w:pPr>
      <w:bookmarkStart w:id="213" w:name="_Toc520466310"/>
      <w:bookmarkStart w:id="214" w:name="_Toc532826442"/>
      <w:bookmarkStart w:id="215" w:name="_Toc532827119"/>
      <w:r>
        <w:rPr>
          <w:rFonts w:hint="eastAsia"/>
        </w:rPr>
        <w:lastRenderedPageBreak/>
        <w:t>初始化依赖</w:t>
      </w:r>
      <w:bookmarkEnd w:id="213"/>
      <w:bookmarkEnd w:id="214"/>
      <w:bookmarkEnd w:id="215"/>
    </w:p>
    <w:p w14:paraId="6A3AB453" w14:textId="77777777" w:rsidR="00BF0EAB" w:rsidRPr="00BF0EAB" w:rsidRDefault="00BF0EAB" w:rsidP="00BF0EAB">
      <w:r>
        <w:tab/>
      </w:r>
      <w:r>
        <w:rPr>
          <w:rFonts w:hint="eastAsia"/>
        </w:rPr>
        <w:t>在pom</w:t>
      </w:r>
      <w:r>
        <w:t>.xml</w:t>
      </w:r>
      <w:r>
        <w:rPr>
          <w:rFonts w:hint="eastAsia"/>
        </w:rPr>
        <w:t>文件中新增hessian的依赖</w:t>
      </w:r>
    </w:p>
    <w:p w14:paraId="6924B9E7" w14:textId="77777777" w:rsidR="00EA7792" w:rsidRDefault="00EA7792" w:rsidP="00EA7792">
      <w:r>
        <w:rPr>
          <w:noProof/>
        </w:rPr>
        <w:drawing>
          <wp:inline distT="0" distB="0" distL="0" distR="0" wp14:anchorId="5F9B4E46" wp14:editId="6416B9A1">
            <wp:extent cx="5066667" cy="1190476"/>
            <wp:effectExtent l="0" t="0" r="63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066667" cy="1190476"/>
                    </a:xfrm>
                    <a:prstGeom prst="rect">
                      <a:avLst/>
                    </a:prstGeom>
                  </pic:spPr>
                </pic:pic>
              </a:graphicData>
            </a:graphic>
          </wp:inline>
        </w:drawing>
      </w:r>
    </w:p>
    <w:p w14:paraId="40FCC662" w14:textId="77777777" w:rsidR="000E778A" w:rsidRDefault="000E778A" w:rsidP="000E778A">
      <w:pPr>
        <w:jc w:val="center"/>
      </w:pPr>
      <w:r>
        <w:rPr>
          <w:rFonts w:hint="eastAsia"/>
        </w:rPr>
        <w:t>图</w:t>
      </w:r>
      <w:r w:rsidR="00A9500F">
        <w:rPr>
          <w:rFonts w:hint="eastAsia"/>
        </w:rPr>
        <w:t>71</w:t>
      </w:r>
      <w:r>
        <w:t xml:space="preserve"> </w:t>
      </w:r>
      <w:r>
        <w:rPr>
          <w:rFonts w:hint="eastAsia"/>
        </w:rPr>
        <w:t>hessian依赖</w:t>
      </w:r>
    </w:p>
    <w:p w14:paraId="3C5373EB" w14:textId="77777777" w:rsidR="00EA7792" w:rsidRDefault="00BF0EAB" w:rsidP="00BF0EAB">
      <w:pPr>
        <w:pStyle w:val="4"/>
        <w:ind w:right="240"/>
      </w:pPr>
      <w:bookmarkStart w:id="216" w:name="_Toc520466311"/>
      <w:bookmarkStart w:id="217" w:name="_Toc532826443"/>
      <w:bookmarkStart w:id="218" w:name="_Toc532827120"/>
      <w:r>
        <w:rPr>
          <w:rFonts w:hint="eastAsia"/>
        </w:rPr>
        <w:t>发布服务</w:t>
      </w:r>
      <w:bookmarkEnd w:id="216"/>
      <w:bookmarkEnd w:id="217"/>
      <w:bookmarkEnd w:id="218"/>
    </w:p>
    <w:p w14:paraId="6892E1CC" w14:textId="77777777" w:rsidR="00BF0EAB" w:rsidRPr="00BF0EAB" w:rsidRDefault="00BF0EAB" w:rsidP="00BF0EAB">
      <w:r>
        <w:tab/>
      </w:r>
      <w:r>
        <w:rPr>
          <w:rFonts w:hint="eastAsia"/>
        </w:rPr>
        <w:t>在启动类中注册一个bean，用来发布hessian的服务。</w:t>
      </w:r>
    </w:p>
    <w:p w14:paraId="65ED50BC" w14:textId="77777777" w:rsidR="00BF0EAB" w:rsidRDefault="00BF0EAB" w:rsidP="00BF0EAB">
      <w:r>
        <w:rPr>
          <w:noProof/>
        </w:rPr>
        <w:drawing>
          <wp:inline distT="0" distB="0" distL="0" distR="0" wp14:anchorId="56DC4C66" wp14:editId="5C6BC902">
            <wp:extent cx="5759450" cy="280035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759450" cy="2800350"/>
                    </a:xfrm>
                    <a:prstGeom prst="rect">
                      <a:avLst/>
                    </a:prstGeom>
                  </pic:spPr>
                </pic:pic>
              </a:graphicData>
            </a:graphic>
          </wp:inline>
        </w:drawing>
      </w:r>
    </w:p>
    <w:p w14:paraId="5C3F1F47" w14:textId="77777777" w:rsidR="00EA7792" w:rsidRDefault="000E778A" w:rsidP="004E0822">
      <w:pPr>
        <w:jc w:val="center"/>
      </w:pPr>
      <w:r>
        <w:rPr>
          <w:rFonts w:hint="eastAsia"/>
        </w:rPr>
        <w:t>图</w:t>
      </w:r>
      <w:r w:rsidR="00A9500F">
        <w:rPr>
          <w:rFonts w:hint="eastAsia"/>
        </w:rPr>
        <w:t>72</w:t>
      </w:r>
      <w:r>
        <w:t xml:space="preserve"> </w:t>
      </w:r>
      <w:r>
        <w:rPr>
          <w:rFonts w:hint="eastAsia"/>
        </w:rPr>
        <w:t>hessian发布/注册</w:t>
      </w:r>
    </w:p>
    <w:p w14:paraId="7C9FBE9B" w14:textId="77777777" w:rsidR="00BF0EAB" w:rsidRDefault="00BF0EAB" w:rsidP="00BF0EAB">
      <w:pPr>
        <w:pStyle w:val="4"/>
        <w:ind w:right="240"/>
      </w:pPr>
      <w:bookmarkStart w:id="219" w:name="_Toc520466312"/>
      <w:bookmarkStart w:id="220" w:name="_Toc532826444"/>
      <w:bookmarkStart w:id="221" w:name="_Toc532827121"/>
      <w:r>
        <w:rPr>
          <w:rFonts w:hint="eastAsia"/>
        </w:rPr>
        <w:t>获取</w:t>
      </w:r>
      <w:r>
        <w:rPr>
          <w:rFonts w:hint="eastAsia"/>
        </w:rPr>
        <w:t>hessian</w:t>
      </w:r>
      <w:r>
        <w:rPr>
          <w:rFonts w:hint="eastAsia"/>
        </w:rPr>
        <w:t>时的</w:t>
      </w:r>
      <w:r>
        <w:rPr>
          <w:rFonts w:hint="eastAsia"/>
        </w:rPr>
        <w:t>request</w:t>
      </w:r>
      <w:r>
        <w:rPr>
          <w:rFonts w:hint="eastAsia"/>
        </w:rPr>
        <w:t>对象</w:t>
      </w:r>
      <w:bookmarkEnd w:id="219"/>
      <w:bookmarkEnd w:id="220"/>
      <w:bookmarkEnd w:id="221"/>
    </w:p>
    <w:p w14:paraId="17603C05" w14:textId="77777777" w:rsidR="00BF0EAB" w:rsidRPr="00BF0EAB" w:rsidRDefault="00BF0EAB" w:rsidP="00BF0EAB">
      <w:r>
        <w:tab/>
      </w:r>
      <w:r>
        <w:rPr>
          <w:rFonts w:hint="eastAsia"/>
        </w:rPr>
        <w:t>通过重写</w:t>
      </w:r>
      <w:proofErr w:type="spellStart"/>
      <w:r>
        <w:rPr>
          <w:rFonts w:hint="eastAsia"/>
        </w:rPr>
        <w:t>hessianServiceExporter</w:t>
      </w:r>
      <w:proofErr w:type="spellEnd"/>
      <w:r>
        <w:rPr>
          <w:rFonts w:hint="eastAsia"/>
        </w:rPr>
        <w:t>类的</w:t>
      </w:r>
      <w:proofErr w:type="spellStart"/>
      <w:r>
        <w:rPr>
          <w:rFonts w:hint="eastAsia"/>
        </w:rPr>
        <w:t>handleRequest</w:t>
      </w:r>
      <w:proofErr w:type="spellEnd"/>
      <w:r>
        <w:rPr>
          <w:rFonts w:hint="eastAsia"/>
        </w:rPr>
        <w:t>方法。</w:t>
      </w:r>
    </w:p>
    <w:p w14:paraId="61EB3B18" w14:textId="77777777" w:rsidR="00BF0EAB" w:rsidRDefault="00BF0EAB" w:rsidP="00BF0EAB">
      <w:r>
        <w:rPr>
          <w:noProof/>
        </w:rPr>
        <w:lastRenderedPageBreak/>
        <w:drawing>
          <wp:inline distT="0" distB="0" distL="0" distR="0" wp14:anchorId="2E0B3768" wp14:editId="7F5956E9">
            <wp:extent cx="5759450" cy="282892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759450" cy="2828925"/>
                    </a:xfrm>
                    <a:prstGeom prst="rect">
                      <a:avLst/>
                    </a:prstGeom>
                  </pic:spPr>
                </pic:pic>
              </a:graphicData>
            </a:graphic>
          </wp:inline>
        </w:drawing>
      </w:r>
    </w:p>
    <w:p w14:paraId="1846F92A" w14:textId="77777777" w:rsidR="000E778A" w:rsidRDefault="000E778A" w:rsidP="000E778A">
      <w:pPr>
        <w:jc w:val="center"/>
      </w:pPr>
      <w:r>
        <w:rPr>
          <w:rFonts w:hint="eastAsia"/>
        </w:rPr>
        <w:t>图</w:t>
      </w:r>
      <w:r w:rsidR="00A9500F">
        <w:rPr>
          <w:rFonts w:hint="eastAsia"/>
        </w:rPr>
        <w:t>73</w:t>
      </w:r>
      <w:r>
        <w:t xml:space="preserve"> </w:t>
      </w:r>
      <w:r>
        <w:rPr>
          <w:rFonts w:hint="eastAsia"/>
        </w:rPr>
        <w:t>request获取</w:t>
      </w:r>
    </w:p>
    <w:p w14:paraId="75D173E1" w14:textId="77777777" w:rsidR="00BF0EAB" w:rsidRDefault="00BF0EAB" w:rsidP="00BF0EAB"/>
    <w:p w14:paraId="7F5784B5" w14:textId="77777777" w:rsidR="00BF0EAB" w:rsidRDefault="00BF0EAB" w:rsidP="00BF0EAB">
      <w:pPr>
        <w:pStyle w:val="4"/>
        <w:ind w:right="240"/>
      </w:pPr>
      <w:bookmarkStart w:id="222" w:name="_Toc520466313"/>
      <w:bookmarkStart w:id="223" w:name="_Toc532826445"/>
      <w:bookmarkStart w:id="224" w:name="_Toc532827122"/>
      <w:r>
        <w:rPr>
          <w:rFonts w:hint="eastAsia"/>
        </w:rPr>
        <w:t>调用规则接口</w:t>
      </w:r>
      <w:bookmarkEnd w:id="222"/>
      <w:bookmarkEnd w:id="223"/>
      <w:bookmarkEnd w:id="224"/>
    </w:p>
    <w:p w14:paraId="5B8B0B43" w14:textId="77777777" w:rsidR="00BF0EAB" w:rsidRPr="00BF0EAB" w:rsidRDefault="00BF0EAB" w:rsidP="00BF0EAB">
      <w:r>
        <w:tab/>
      </w:r>
      <w:r>
        <w:rPr>
          <w:rFonts w:hint="eastAsia"/>
        </w:rPr>
        <w:t>先定义规则的调用接口，再在实现类中实现具体的业务</w:t>
      </w:r>
    </w:p>
    <w:p w14:paraId="003BFEC2" w14:textId="77777777" w:rsidR="00BF0EAB" w:rsidRDefault="00BF0EAB" w:rsidP="00BF0EAB">
      <w:r>
        <w:rPr>
          <w:noProof/>
        </w:rPr>
        <w:drawing>
          <wp:inline distT="0" distB="0" distL="0" distR="0" wp14:anchorId="21682973" wp14:editId="340ADD8C">
            <wp:extent cx="5759450" cy="1021715"/>
            <wp:effectExtent l="0" t="0" r="0" b="698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759450" cy="1021715"/>
                    </a:xfrm>
                    <a:prstGeom prst="rect">
                      <a:avLst/>
                    </a:prstGeom>
                  </pic:spPr>
                </pic:pic>
              </a:graphicData>
            </a:graphic>
          </wp:inline>
        </w:drawing>
      </w:r>
    </w:p>
    <w:p w14:paraId="18A8FDCB" w14:textId="77777777" w:rsidR="000E778A" w:rsidRDefault="000E778A" w:rsidP="000E778A">
      <w:pPr>
        <w:jc w:val="center"/>
      </w:pPr>
      <w:r>
        <w:rPr>
          <w:rFonts w:hint="eastAsia"/>
        </w:rPr>
        <w:t>图</w:t>
      </w:r>
      <w:r w:rsidR="00A9500F">
        <w:rPr>
          <w:rFonts w:hint="eastAsia"/>
        </w:rPr>
        <w:t>74</w:t>
      </w:r>
      <w:r>
        <w:t xml:space="preserve"> </w:t>
      </w:r>
      <w:r>
        <w:rPr>
          <w:rFonts w:hint="eastAsia"/>
        </w:rPr>
        <w:t>规则接口</w:t>
      </w:r>
    </w:p>
    <w:p w14:paraId="261D19C2" w14:textId="77777777" w:rsidR="000E778A" w:rsidRDefault="000E778A" w:rsidP="00BF0EAB">
      <w:r>
        <w:rPr>
          <w:noProof/>
        </w:rPr>
        <w:lastRenderedPageBreak/>
        <w:drawing>
          <wp:inline distT="0" distB="0" distL="0" distR="0" wp14:anchorId="1FE20340" wp14:editId="3CA37B5A">
            <wp:extent cx="5759450" cy="54590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759450" cy="5459095"/>
                    </a:xfrm>
                    <a:prstGeom prst="rect">
                      <a:avLst/>
                    </a:prstGeom>
                  </pic:spPr>
                </pic:pic>
              </a:graphicData>
            </a:graphic>
          </wp:inline>
        </w:drawing>
      </w:r>
    </w:p>
    <w:p w14:paraId="4571F47C" w14:textId="77777777" w:rsidR="000E778A" w:rsidRDefault="000E778A" w:rsidP="000E778A">
      <w:pPr>
        <w:jc w:val="center"/>
      </w:pPr>
      <w:r>
        <w:rPr>
          <w:rFonts w:hint="eastAsia"/>
        </w:rPr>
        <w:t>图</w:t>
      </w:r>
      <w:r w:rsidR="00A9500F">
        <w:rPr>
          <w:rFonts w:hint="eastAsia"/>
        </w:rPr>
        <w:t>75</w:t>
      </w:r>
      <w:r>
        <w:t xml:space="preserve"> </w:t>
      </w:r>
      <w:r>
        <w:rPr>
          <w:rFonts w:hint="eastAsia"/>
        </w:rPr>
        <w:t>规则实现类</w:t>
      </w:r>
    </w:p>
    <w:p w14:paraId="3FBD1044" w14:textId="77777777" w:rsidR="00383FA8" w:rsidRDefault="00383FA8" w:rsidP="00BF0EAB"/>
    <w:p w14:paraId="5325C4AA" w14:textId="77777777" w:rsidR="00383FA8" w:rsidRDefault="00383FA8" w:rsidP="00383FA8">
      <w:pPr>
        <w:pStyle w:val="3"/>
        <w:ind w:right="240"/>
      </w:pPr>
      <w:bookmarkStart w:id="225" w:name="_Toc520466314"/>
      <w:bookmarkStart w:id="226" w:name="_Toc532826446"/>
      <w:bookmarkStart w:id="227" w:name="_Toc532827123"/>
      <w:bookmarkStart w:id="228" w:name="_Toc22893069"/>
      <w:proofErr w:type="spellStart"/>
      <w:r>
        <w:rPr>
          <w:rFonts w:hint="eastAsia"/>
        </w:rPr>
        <w:t>WebService</w:t>
      </w:r>
      <w:proofErr w:type="spellEnd"/>
      <w:r>
        <w:rPr>
          <w:rFonts w:hint="eastAsia"/>
        </w:rPr>
        <w:t>接口</w:t>
      </w:r>
      <w:bookmarkEnd w:id="225"/>
      <w:bookmarkEnd w:id="226"/>
      <w:bookmarkEnd w:id="227"/>
      <w:bookmarkEnd w:id="228"/>
    </w:p>
    <w:p w14:paraId="6AF67DEE" w14:textId="77777777" w:rsidR="00383FA8" w:rsidRDefault="00383FA8" w:rsidP="00383FA8">
      <w:pPr>
        <w:pStyle w:val="4"/>
        <w:ind w:left="1145" w:right="240"/>
      </w:pPr>
      <w:bookmarkStart w:id="229" w:name="_Toc520466315"/>
      <w:bookmarkStart w:id="230" w:name="_Toc532826447"/>
      <w:bookmarkStart w:id="231" w:name="_Toc532827124"/>
      <w:r>
        <w:rPr>
          <w:rFonts w:hint="eastAsia"/>
        </w:rPr>
        <w:t>初始化依赖</w:t>
      </w:r>
      <w:bookmarkEnd w:id="229"/>
      <w:bookmarkEnd w:id="230"/>
      <w:bookmarkEnd w:id="231"/>
    </w:p>
    <w:p w14:paraId="0D49FAF1" w14:textId="77777777" w:rsidR="00383FA8" w:rsidRPr="00BF0EAB" w:rsidRDefault="00383FA8" w:rsidP="00383FA8">
      <w:r>
        <w:tab/>
      </w:r>
      <w:r>
        <w:rPr>
          <w:rFonts w:hint="eastAsia"/>
        </w:rPr>
        <w:t>在pom</w:t>
      </w:r>
      <w:r>
        <w:t>.xml</w:t>
      </w:r>
      <w:r>
        <w:rPr>
          <w:rFonts w:hint="eastAsia"/>
        </w:rPr>
        <w:t>文件中新增hessian的依赖</w:t>
      </w:r>
    </w:p>
    <w:p w14:paraId="6A2C9D2E" w14:textId="77777777" w:rsidR="00383FA8" w:rsidRDefault="00383FA8" w:rsidP="00383FA8">
      <w:r>
        <w:rPr>
          <w:noProof/>
        </w:rPr>
        <w:drawing>
          <wp:inline distT="0" distB="0" distL="0" distR="0" wp14:anchorId="66C00203" wp14:editId="6F1A1084">
            <wp:extent cx="5428571" cy="1419048"/>
            <wp:effectExtent l="0" t="0" r="127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428571" cy="1419048"/>
                    </a:xfrm>
                    <a:prstGeom prst="rect">
                      <a:avLst/>
                    </a:prstGeom>
                  </pic:spPr>
                </pic:pic>
              </a:graphicData>
            </a:graphic>
          </wp:inline>
        </w:drawing>
      </w:r>
    </w:p>
    <w:p w14:paraId="4C96DF4D" w14:textId="77777777" w:rsidR="000E778A" w:rsidRDefault="000E778A" w:rsidP="000E778A">
      <w:pPr>
        <w:jc w:val="center"/>
      </w:pPr>
      <w:r>
        <w:rPr>
          <w:rFonts w:hint="eastAsia"/>
        </w:rPr>
        <w:t>图</w:t>
      </w:r>
      <w:r w:rsidR="00A9500F">
        <w:rPr>
          <w:rFonts w:hint="eastAsia"/>
        </w:rPr>
        <w:t>76</w:t>
      </w:r>
      <w:r>
        <w:t xml:space="preserve"> </w:t>
      </w:r>
      <w:proofErr w:type="spellStart"/>
      <w:r>
        <w:rPr>
          <w:rFonts w:hint="eastAsia"/>
        </w:rPr>
        <w:t>cxf</w:t>
      </w:r>
      <w:proofErr w:type="spellEnd"/>
      <w:r>
        <w:rPr>
          <w:rFonts w:hint="eastAsia"/>
        </w:rPr>
        <w:t>依赖</w:t>
      </w:r>
    </w:p>
    <w:p w14:paraId="530174E6" w14:textId="77777777" w:rsidR="00383FA8" w:rsidRDefault="00383FA8" w:rsidP="00383FA8">
      <w:pPr>
        <w:pStyle w:val="4"/>
        <w:ind w:left="1145" w:right="240"/>
      </w:pPr>
      <w:bookmarkStart w:id="232" w:name="_Toc520466316"/>
      <w:bookmarkStart w:id="233" w:name="_Toc532826448"/>
      <w:bookmarkStart w:id="234" w:name="_Toc532827125"/>
      <w:r>
        <w:rPr>
          <w:rFonts w:hint="eastAsia"/>
        </w:rPr>
        <w:t>发布服务</w:t>
      </w:r>
      <w:bookmarkEnd w:id="232"/>
      <w:bookmarkEnd w:id="233"/>
      <w:bookmarkEnd w:id="234"/>
    </w:p>
    <w:p w14:paraId="79EE72EB" w14:textId="77777777" w:rsidR="00383FA8" w:rsidRPr="00BF0EAB" w:rsidRDefault="00383FA8" w:rsidP="00383FA8">
      <w:r>
        <w:tab/>
      </w:r>
      <w:r>
        <w:rPr>
          <w:rFonts w:hint="eastAsia"/>
        </w:rPr>
        <w:t>写一个配置类，用于启动时加载</w:t>
      </w:r>
      <w:proofErr w:type="spellStart"/>
      <w:r>
        <w:rPr>
          <w:rFonts w:hint="eastAsia"/>
        </w:rPr>
        <w:t>webService</w:t>
      </w:r>
      <w:proofErr w:type="spellEnd"/>
      <w:r>
        <w:rPr>
          <w:rFonts w:hint="eastAsia"/>
        </w:rPr>
        <w:t>。</w:t>
      </w:r>
    </w:p>
    <w:p w14:paraId="4BBB99A1" w14:textId="77777777" w:rsidR="00383FA8" w:rsidRDefault="00383FA8" w:rsidP="00383FA8">
      <w:r>
        <w:rPr>
          <w:noProof/>
        </w:rPr>
        <w:lastRenderedPageBreak/>
        <w:drawing>
          <wp:inline distT="0" distB="0" distL="0" distR="0" wp14:anchorId="55F89994" wp14:editId="3D28A5E5">
            <wp:extent cx="5759450" cy="284797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59450" cy="2847975"/>
                    </a:xfrm>
                    <a:prstGeom prst="rect">
                      <a:avLst/>
                    </a:prstGeom>
                  </pic:spPr>
                </pic:pic>
              </a:graphicData>
            </a:graphic>
          </wp:inline>
        </w:drawing>
      </w:r>
    </w:p>
    <w:p w14:paraId="7701A3DB" w14:textId="77777777" w:rsidR="000E778A" w:rsidRPr="00BF0EAB" w:rsidRDefault="000E778A" w:rsidP="000E778A">
      <w:pPr>
        <w:jc w:val="center"/>
      </w:pPr>
      <w:r>
        <w:rPr>
          <w:rFonts w:hint="eastAsia"/>
        </w:rPr>
        <w:t>图</w:t>
      </w:r>
      <w:r w:rsidR="00A9500F">
        <w:rPr>
          <w:rFonts w:hint="eastAsia"/>
        </w:rPr>
        <w:t>77</w:t>
      </w:r>
      <w:r>
        <w:t xml:space="preserve"> </w:t>
      </w:r>
      <w:proofErr w:type="spellStart"/>
      <w:r>
        <w:rPr>
          <w:rFonts w:hint="eastAsia"/>
        </w:rPr>
        <w:t>webService</w:t>
      </w:r>
      <w:proofErr w:type="spellEnd"/>
      <w:r>
        <w:rPr>
          <w:rFonts w:hint="eastAsia"/>
        </w:rPr>
        <w:t>配置</w:t>
      </w:r>
    </w:p>
    <w:p w14:paraId="14F7F7C1" w14:textId="77777777" w:rsidR="00383FA8" w:rsidRDefault="00383FA8" w:rsidP="00383FA8"/>
    <w:p w14:paraId="07E86FDF" w14:textId="77777777" w:rsidR="00383FA8" w:rsidRDefault="00383FA8" w:rsidP="00383FA8">
      <w:pPr>
        <w:pStyle w:val="4"/>
        <w:ind w:left="1145" w:right="240"/>
      </w:pPr>
      <w:bookmarkStart w:id="235" w:name="_Toc520466317"/>
      <w:bookmarkStart w:id="236" w:name="_Toc532826449"/>
      <w:bookmarkStart w:id="237" w:name="_Toc532827126"/>
      <w:r>
        <w:rPr>
          <w:rFonts w:hint="eastAsia"/>
        </w:rPr>
        <w:t>调用规则接口</w:t>
      </w:r>
      <w:bookmarkEnd w:id="235"/>
      <w:bookmarkEnd w:id="236"/>
      <w:bookmarkEnd w:id="237"/>
    </w:p>
    <w:p w14:paraId="7B187FCC" w14:textId="77777777" w:rsidR="00383FA8" w:rsidRPr="00BF0EAB" w:rsidRDefault="00383FA8" w:rsidP="00383FA8">
      <w:r>
        <w:tab/>
      </w:r>
      <w:r>
        <w:rPr>
          <w:rFonts w:hint="eastAsia"/>
        </w:rPr>
        <w:t>先定义规则的调用接口，再在实现类中实现具体的业务</w:t>
      </w:r>
    </w:p>
    <w:p w14:paraId="75EBA161" w14:textId="77777777" w:rsidR="00383FA8" w:rsidRDefault="00383FA8" w:rsidP="00383FA8">
      <w:r>
        <w:rPr>
          <w:noProof/>
        </w:rPr>
        <w:drawing>
          <wp:inline distT="0" distB="0" distL="0" distR="0" wp14:anchorId="5B7127F1" wp14:editId="1F163C05">
            <wp:extent cx="5759450" cy="26098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759450" cy="2609850"/>
                    </a:xfrm>
                    <a:prstGeom prst="rect">
                      <a:avLst/>
                    </a:prstGeom>
                  </pic:spPr>
                </pic:pic>
              </a:graphicData>
            </a:graphic>
          </wp:inline>
        </w:drawing>
      </w:r>
    </w:p>
    <w:p w14:paraId="6B9AF235" w14:textId="77777777" w:rsidR="000E778A" w:rsidRDefault="000E778A" w:rsidP="000E778A">
      <w:pPr>
        <w:jc w:val="center"/>
      </w:pPr>
      <w:r>
        <w:rPr>
          <w:rFonts w:hint="eastAsia"/>
        </w:rPr>
        <w:t>图</w:t>
      </w:r>
      <w:r w:rsidR="00A9500F">
        <w:rPr>
          <w:rFonts w:hint="eastAsia"/>
        </w:rPr>
        <w:t>78</w:t>
      </w:r>
      <w:r>
        <w:t xml:space="preserve"> </w:t>
      </w:r>
      <w:r>
        <w:rPr>
          <w:rFonts w:hint="eastAsia"/>
        </w:rPr>
        <w:t>规则接口</w:t>
      </w:r>
    </w:p>
    <w:p w14:paraId="324AD1B7" w14:textId="77777777" w:rsidR="00383FA8" w:rsidRDefault="00383FA8" w:rsidP="00383FA8"/>
    <w:p w14:paraId="7B5C3A0F" w14:textId="77777777" w:rsidR="00383FA8" w:rsidRDefault="00383FA8" w:rsidP="00383FA8">
      <w:r>
        <w:rPr>
          <w:noProof/>
        </w:rPr>
        <w:lastRenderedPageBreak/>
        <w:drawing>
          <wp:inline distT="0" distB="0" distL="0" distR="0" wp14:anchorId="33093BC6" wp14:editId="0446D800">
            <wp:extent cx="5759450" cy="6372225"/>
            <wp:effectExtent l="0" t="0" r="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759450" cy="6372225"/>
                    </a:xfrm>
                    <a:prstGeom prst="rect">
                      <a:avLst/>
                    </a:prstGeom>
                  </pic:spPr>
                </pic:pic>
              </a:graphicData>
            </a:graphic>
          </wp:inline>
        </w:drawing>
      </w:r>
    </w:p>
    <w:p w14:paraId="1C2C56D3" w14:textId="77777777" w:rsidR="000E778A" w:rsidRPr="00383FA8" w:rsidRDefault="000E778A" w:rsidP="000E778A">
      <w:pPr>
        <w:jc w:val="center"/>
      </w:pPr>
      <w:r>
        <w:rPr>
          <w:rFonts w:hint="eastAsia"/>
        </w:rPr>
        <w:t>图</w:t>
      </w:r>
      <w:r w:rsidR="00A9500F">
        <w:rPr>
          <w:rFonts w:hint="eastAsia"/>
        </w:rPr>
        <w:t>79</w:t>
      </w:r>
      <w:r>
        <w:t xml:space="preserve"> </w:t>
      </w:r>
      <w:r>
        <w:rPr>
          <w:rFonts w:hint="eastAsia"/>
        </w:rPr>
        <w:t>规则接口实现类</w:t>
      </w:r>
    </w:p>
    <w:p w14:paraId="6C0B9C6A" w14:textId="77777777" w:rsidR="00BF0EAB" w:rsidRDefault="00BF0EAB" w:rsidP="00BF0EAB"/>
    <w:p w14:paraId="147C7E74" w14:textId="77777777" w:rsidR="00293739" w:rsidRDefault="00293739" w:rsidP="00293739">
      <w:pPr>
        <w:pStyle w:val="3"/>
        <w:ind w:right="240"/>
      </w:pPr>
      <w:bookmarkStart w:id="238" w:name="_Toc520466318"/>
      <w:bookmarkStart w:id="239" w:name="_Toc532826450"/>
      <w:bookmarkStart w:id="240" w:name="_Toc532827127"/>
      <w:bookmarkStart w:id="241" w:name="_Toc22893070"/>
      <w:r>
        <w:rPr>
          <w:rFonts w:hint="eastAsia"/>
        </w:rPr>
        <w:t>HTTP接口</w:t>
      </w:r>
      <w:bookmarkEnd w:id="238"/>
      <w:bookmarkEnd w:id="239"/>
      <w:bookmarkEnd w:id="240"/>
      <w:bookmarkEnd w:id="241"/>
    </w:p>
    <w:p w14:paraId="070BEA02" w14:textId="77777777" w:rsidR="00293739" w:rsidRDefault="00293739" w:rsidP="00293739">
      <w:pPr>
        <w:pStyle w:val="4"/>
        <w:ind w:right="240"/>
      </w:pPr>
      <w:bookmarkStart w:id="242" w:name="_Toc520466319"/>
      <w:bookmarkStart w:id="243" w:name="_Toc532826451"/>
      <w:bookmarkStart w:id="244" w:name="_Toc532827128"/>
      <w:r>
        <w:rPr>
          <w:rFonts w:hint="eastAsia"/>
        </w:rPr>
        <w:t>初始化依赖</w:t>
      </w:r>
      <w:bookmarkEnd w:id="242"/>
      <w:bookmarkEnd w:id="243"/>
      <w:bookmarkEnd w:id="244"/>
    </w:p>
    <w:p w14:paraId="6F1CF53D" w14:textId="77777777" w:rsidR="00293739" w:rsidRDefault="00293739" w:rsidP="00293739">
      <w:r>
        <w:tab/>
      </w:r>
      <w:r>
        <w:rPr>
          <w:rFonts w:hint="eastAsia"/>
        </w:rPr>
        <w:t>基于</w:t>
      </w:r>
      <w:proofErr w:type="spellStart"/>
      <w:r>
        <w:rPr>
          <w:rFonts w:hint="eastAsia"/>
        </w:rPr>
        <w:t>springboot</w:t>
      </w:r>
      <w:proofErr w:type="spellEnd"/>
      <w:r>
        <w:rPr>
          <w:rFonts w:hint="eastAsia"/>
        </w:rPr>
        <w:t>项目，无需单独配置依赖。</w:t>
      </w:r>
    </w:p>
    <w:p w14:paraId="44F90CF0" w14:textId="77777777" w:rsidR="00293739" w:rsidRDefault="00293739" w:rsidP="00293739"/>
    <w:p w14:paraId="21721CB2" w14:textId="77777777" w:rsidR="00293739" w:rsidRDefault="00293739" w:rsidP="00293739">
      <w:pPr>
        <w:pStyle w:val="4"/>
        <w:ind w:right="240"/>
      </w:pPr>
      <w:bookmarkStart w:id="245" w:name="_Toc520466320"/>
      <w:bookmarkStart w:id="246" w:name="_Toc532826452"/>
      <w:bookmarkStart w:id="247" w:name="_Toc532827129"/>
      <w:r>
        <w:rPr>
          <w:rFonts w:hint="eastAsia"/>
        </w:rPr>
        <w:t>调用规则接口</w:t>
      </w:r>
      <w:bookmarkEnd w:id="245"/>
      <w:bookmarkEnd w:id="246"/>
      <w:bookmarkEnd w:id="247"/>
    </w:p>
    <w:p w14:paraId="31C39369" w14:textId="77777777" w:rsidR="00293739" w:rsidRDefault="00293739" w:rsidP="00293739">
      <w:r>
        <w:tab/>
      </w:r>
      <w:r>
        <w:rPr>
          <w:rFonts w:hint="eastAsia"/>
        </w:rPr>
        <w:t>在类上加上@controller和@</w:t>
      </w:r>
      <w:proofErr w:type="spellStart"/>
      <w:r>
        <w:rPr>
          <w:rFonts w:hint="eastAsia"/>
        </w:rPr>
        <w:t>requestMapping</w:t>
      </w:r>
      <w:proofErr w:type="spellEnd"/>
      <w:r>
        <w:rPr>
          <w:rFonts w:hint="eastAsia"/>
        </w:rPr>
        <w:t>注解。</w:t>
      </w:r>
    </w:p>
    <w:p w14:paraId="36FAE635" w14:textId="77777777" w:rsidR="00293739" w:rsidRPr="00293739" w:rsidRDefault="00293739" w:rsidP="00293739">
      <w:r>
        <w:tab/>
      </w:r>
      <w:r>
        <w:rPr>
          <w:rFonts w:hint="eastAsia"/>
        </w:rPr>
        <w:t>在方法上加上@</w:t>
      </w:r>
      <w:proofErr w:type="spellStart"/>
      <w:r>
        <w:rPr>
          <w:rFonts w:hint="eastAsia"/>
        </w:rPr>
        <w:t>requestMapping</w:t>
      </w:r>
      <w:proofErr w:type="spellEnd"/>
      <w:r>
        <w:rPr>
          <w:rFonts w:hint="eastAsia"/>
        </w:rPr>
        <w:t>和@</w:t>
      </w:r>
      <w:proofErr w:type="spellStart"/>
      <w:r>
        <w:rPr>
          <w:rFonts w:hint="eastAsia"/>
        </w:rPr>
        <w:t>responseBody</w:t>
      </w:r>
      <w:proofErr w:type="spellEnd"/>
      <w:r>
        <w:rPr>
          <w:rFonts w:hint="eastAsia"/>
        </w:rPr>
        <w:t>注解。</w:t>
      </w:r>
    </w:p>
    <w:p w14:paraId="525E4888" w14:textId="77777777" w:rsidR="00293739" w:rsidRDefault="00293739" w:rsidP="00293739">
      <w:r>
        <w:lastRenderedPageBreak/>
        <w:tab/>
      </w:r>
      <w:r>
        <w:rPr>
          <w:noProof/>
        </w:rPr>
        <w:drawing>
          <wp:inline distT="0" distB="0" distL="0" distR="0" wp14:anchorId="2CD92CE7" wp14:editId="229C5689">
            <wp:extent cx="5759450" cy="58197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759450" cy="5819775"/>
                    </a:xfrm>
                    <a:prstGeom prst="rect">
                      <a:avLst/>
                    </a:prstGeom>
                  </pic:spPr>
                </pic:pic>
              </a:graphicData>
            </a:graphic>
          </wp:inline>
        </w:drawing>
      </w:r>
    </w:p>
    <w:p w14:paraId="06117BFA" w14:textId="77777777" w:rsidR="000E778A" w:rsidRPr="00293739" w:rsidRDefault="000E778A" w:rsidP="000E778A">
      <w:pPr>
        <w:jc w:val="center"/>
      </w:pPr>
      <w:r>
        <w:rPr>
          <w:rFonts w:hint="eastAsia"/>
        </w:rPr>
        <w:t>图</w:t>
      </w:r>
      <w:r w:rsidR="00A9500F">
        <w:rPr>
          <w:rFonts w:hint="eastAsia"/>
        </w:rPr>
        <w:t>80</w:t>
      </w:r>
      <w:r>
        <w:t xml:space="preserve"> </w:t>
      </w:r>
      <w:r>
        <w:rPr>
          <w:rFonts w:hint="eastAsia"/>
        </w:rPr>
        <w:t>http调用接口</w:t>
      </w:r>
    </w:p>
    <w:p w14:paraId="67CDCEE1" w14:textId="77777777" w:rsidR="00293739" w:rsidRDefault="00293739" w:rsidP="00293739">
      <w:r>
        <w:tab/>
      </w:r>
    </w:p>
    <w:p w14:paraId="5D867C42" w14:textId="77777777" w:rsidR="003B3A1A" w:rsidRDefault="003B3A1A" w:rsidP="003B3A1A">
      <w:pPr>
        <w:pStyle w:val="3"/>
        <w:ind w:right="240"/>
      </w:pPr>
      <w:bookmarkStart w:id="248" w:name="_Toc520466321"/>
      <w:bookmarkStart w:id="249" w:name="_Toc532826453"/>
      <w:bookmarkStart w:id="250" w:name="_Toc532827130"/>
      <w:bookmarkStart w:id="251" w:name="_Toc22893071"/>
      <w:r>
        <w:rPr>
          <w:rFonts w:hint="eastAsia"/>
        </w:rPr>
        <w:t>注册eureka服务</w:t>
      </w:r>
      <w:bookmarkEnd w:id="248"/>
      <w:bookmarkEnd w:id="249"/>
      <w:bookmarkEnd w:id="250"/>
      <w:bookmarkEnd w:id="251"/>
    </w:p>
    <w:p w14:paraId="0B59C6BF" w14:textId="77777777" w:rsidR="003B3A1A" w:rsidRDefault="003B3A1A" w:rsidP="003B3A1A">
      <w:pPr>
        <w:pStyle w:val="4"/>
        <w:ind w:right="240"/>
      </w:pPr>
      <w:bookmarkStart w:id="252" w:name="_Toc520466322"/>
      <w:bookmarkStart w:id="253" w:name="_Toc532826454"/>
      <w:bookmarkStart w:id="254" w:name="_Toc532827131"/>
      <w:r>
        <w:rPr>
          <w:rFonts w:hint="eastAsia"/>
        </w:rPr>
        <w:t>初始化依赖</w:t>
      </w:r>
      <w:bookmarkEnd w:id="252"/>
      <w:bookmarkEnd w:id="253"/>
      <w:bookmarkEnd w:id="254"/>
    </w:p>
    <w:p w14:paraId="0E2A4DE7" w14:textId="77777777" w:rsidR="003B3A1A" w:rsidRDefault="003B3A1A" w:rsidP="003B3A1A">
      <w:r>
        <w:rPr>
          <w:noProof/>
        </w:rPr>
        <w:drawing>
          <wp:inline distT="0" distB="0" distL="0" distR="0" wp14:anchorId="62B09D95" wp14:editId="2C9A58D6">
            <wp:extent cx="5178425" cy="1333500"/>
            <wp:effectExtent l="0" t="0" r="317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187205" cy="1335761"/>
                    </a:xfrm>
                    <a:prstGeom prst="rect">
                      <a:avLst/>
                    </a:prstGeom>
                  </pic:spPr>
                </pic:pic>
              </a:graphicData>
            </a:graphic>
          </wp:inline>
        </w:drawing>
      </w:r>
    </w:p>
    <w:p w14:paraId="07FB5975" w14:textId="77777777" w:rsidR="000E778A" w:rsidRDefault="000E778A" w:rsidP="000E778A">
      <w:pPr>
        <w:jc w:val="center"/>
      </w:pPr>
      <w:r>
        <w:rPr>
          <w:rFonts w:hint="eastAsia"/>
        </w:rPr>
        <w:t>图</w:t>
      </w:r>
      <w:r w:rsidR="00A9500F">
        <w:rPr>
          <w:rFonts w:hint="eastAsia"/>
        </w:rPr>
        <w:t>81</w:t>
      </w:r>
      <w:r>
        <w:t xml:space="preserve"> </w:t>
      </w:r>
      <w:proofErr w:type="spellStart"/>
      <w:r>
        <w:rPr>
          <w:rFonts w:hint="eastAsia"/>
        </w:rPr>
        <w:t>euraka</w:t>
      </w:r>
      <w:proofErr w:type="spellEnd"/>
      <w:r>
        <w:rPr>
          <w:rFonts w:hint="eastAsia"/>
        </w:rPr>
        <w:t>依赖</w:t>
      </w:r>
    </w:p>
    <w:p w14:paraId="50A39C5E" w14:textId="77777777" w:rsidR="0010038B" w:rsidRPr="0010038B" w:rsidRDefault="003B3A1A" w:rsidP="0010038B">
      <w:pPr>
        <w:pStyle w:val="4"/>
        <w:ind w:right="240"/>
      </w:pPr>
      <w:bookmarkStart w:id="255" w:name="_Toc520466323"/>
      <w:bookmarkStart w:id="256" w:name="_Toc532826455"/>
      <w:bookmarkStart w:id="257" w:name="_Toc532827132"/>
      <w:proofErr w:type="spellStart"/>
      <w:r>
        <w:lastRenderedPageBreak/>
        <w:t>A</w:t>
      </w:r>
      <w:r>
        <w:rPr>
          <w:rFonts w:hint="eastAsia"/>
        </w:rPr>
        <w:t>pplication</w:t>
      </w:r>
      <w:r>
        <w:t>.yml</w:t>
      </w:r>
      <w:proofErr w:type="spellEnd"/>
      <w:r>
        <w:rPr>
          <w:rFonts w:hint="eastAsia"/>
        </w:rPr>
        <w:t>配置</w:t>
      </w:r>
      <w:r>
        <w:rPr>
          <w:rFonts w:hint="eastAsia"/>
        </w:rPr>
        <w:t>eureka</w:t>
      </w:r>
      <w:bookmarkEnd w:id="255"/>
      <w:bookmarkEnd w:id="256"/>
      <w:bookmarkEnd w:id="257"/>
    </w:p>
    <w:p w14:paraId="2FB2AB33" w14:textId="77777777" w:rsidR="0010038B" w:rsidRDefault="0010038B" w:rsidP="0010038B">
      <w:r>
        <w:rPr>
          <w:noProof/>
        </w:rPr>
        <w:drawing>
          <wp:inline distT="0" distB="0" distL="0" distR="0" wp14:anchorId="384EDF50" wp14:editId="44D9C42C">
            <wp:extent cx="5759450" cy="136207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759450" cy="1362075"/>
                    </a:xfrm>
                    <a:prstGeom prst="rect">
                      <a:avLst/>
                    </a:prstGeom>
                  </pic:spPr>
                </pic:pic>
              </a:graphicData>
            </a:graphic>
          </wp:inline>
        </w:drawing>
      </w:r>
    </w:p>
    <w:p w14:paraId="745E9053" w14:textId="77777777" w:rsidR="000E778A" w:rsidRDefault="000E778A" w:rsidP="000E778A">
      <w:pPr>
        <w:jc w:val="center"/>
      </w:pPr>
      <w:r>
        <w:rPr>
          <w:rFonts w:hint="eastAsia"/>
        </w:rPr>
        <w:t>图</w:t>
      </w:r>
      <w:r w:rsidR="00A9500F">
        <w:rPr>
          <w:rFonts w:hint="eastAsia"/>
        </w:rPr>
        <w:t>82</w:t>
      </w:r>
      <w:r>
        <w:t xml:space="preserve"> </w:t>
      </w:r>
      <w:proofErr w:type="spellStart"/>
      <w:r>
        <w:rPr>
          <w:rFonts w:hint="eastAsia"/>
        </w:rPr>
        <w:t>euraka</w:t>
      </w:r>
      <w:proofErr w:type="spellEnd"/>
      <w:r>
        <w:rPr>
          <w:rFonts w:hint="eastAsia"/>
        </w:rPr>
        <w:t>配置</w:t>
      </w:r>
    </w:p>
    <w:p w14:paraId="6AD3C752" w14:textId="77777777" w:rsidR="0010038B" w:rsidRDefault="0010038B" w:rsidP="0010038B">
      <w:pPr>
        <w:pStyle w:val="4"/>
        <w:ind w:right="240"/>
      </w:pPr>
      <w:bookmarkStart w:id="258" w:name="_Toc520466324"/>
      <w:bookmarkStart w:id="259" w:name="_Toc532826456"/>
      <w:bookmarkStart w:id="260" w:name="_Toc532827133"/>
      <w:r>
        <w:rPr>
          <w:rFonts w:hint="eastAsia"/>
        </w:rPr>
        <w:t>注册</w:t>
      </w:r>
      <w:proofErr w:type="spellStart"/>
      <w:r>
        <w:rPr>
          <w:rFonts w:hint="eastAsia"/>
        </w:rPr>
        <w:t>euraka</w:t>
      </w:r>
      <w:proofErr w:type="spellEnd"/>
      <w:r>
        <w:rPr>
          <w:rFonts w:hint="eastAsia"/>
        </w:rPr>
        <w:t>服务</w:t>
      </w:r>
      <w:bookmarkEnd w:id="258"/>
      <w:bookmarkEnd w:id="259"/>
      <w:bookmarkEnd w:id="260"/>
    </w:p>
    <w:p w14:paraId="599288B4" w14:textId="77777777" w:rsidR="0010038B" w:rsidRPr="0010038B" w:rsidRDefault="0010038B" w:rsidP="0010038B">
      <w:r>
        <w:tab/>
      </w:r>
      <w:r>
        <w:rPr>
          <w:rFonts w:hint="eastAsia"/>
        </w:rPr>
        <w:t>在启动类上加上@</w:t>
      </w:r>
      <w:proofErr w:type="spellStart"/>
      <w:r>
        <w:rPr>
          <w:rFonts w:hint="eastAsia"/>
        </w:rPr>
        <w:t>EnableDiscoveryClient</w:t>
      </w:r>
      <w:proofErr w:type="spellEnd"/>
      <w:r>
        <w:rPr>
          <w:rFonts w:hint="eastAsia"/>
        </w:rPr>
        <w:t>注解</w:t>
      </w:r>
      <w:r w:rsidR="0038367C">
        <w:rPr>
          <w:rFonts w:hint="eastAsia"/>
        </w:rPr>
        <w:t>即可。</w:t>
      </w:r>
    </w:p>
    <w:p w14:paraId="65933B3A" w14:textId="77777777" w:rsidR="0010038B" w:rsidRDefault="0010038B" w:rsidP="0010038B">
      <w:r>
        <w:rPr>
          <w:noProof/>
        </w:rPr>
        <w:drawing>
          <wp:inline distT="0" distB="0" distL="0" distR="0" wp14:anchorId="7147AA17" wp14:editId="655539F3">
            <wp:extent cx="5759450" cy="53054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759450" cy="5305425"/>
                    </a:xfrm>
                    <a:prstGeom prst="rect">
                      <a:avLst/>
                    </a:prstGeom>
                  </pic:spPr>
                </pic:pic>
              </a:graphicData>
            </a:graphic>
          </wp:inline>
        </w:drawing>
      </w:r>
    </w:p>
    <w:p w14:paraId="5C54181B" w14:textId="77777777" w:rsidR="000E778A" w:rsidRDefault="000E778A" w:rsidP="000E778A">
      <w:pPr>
        <w:jc w:val="center"/>
      </w:pPr>
      <w:r>
        <w:rPr>
          <w:rFonts w:hint="eastAsia"/>
        </w:rPr>
        <w:t>图</w:t>
      </w:r>
      <w:r w:rsidR="00A9500F">
        <w:rPr>
          <w:rFonts w:hint="eastAsia"/>
        </w:rPr>
        <w:t>83</w:t>
      </w:r>
      <w:r>
        <w:t xml:space="preserve"> </w:t>
      </w:r>
      <w:r>
        <w:rPr>
          <w:rFonts w:hint="eastAsia"/>
        </w:rPr>
        <w:t>注册</w:t>
      </w:r>
      <w:proofErr w:type="spellStart"/>
      <w:r>
        <w:rPr>
          <w:rFonts w:hint="eastAsia"/>
        </w:rPr>
        <w:t>euraka</w:t>
      </w:r>
      <w:proofErr w:type="spellEnd"/>
    </w:p>
    <w:p w14:paraId="212D9D33" w14:textId="77777777" w:rsidR="00E34495" w:rsidRDefault="00E34495" w:rsidP="0010038B"/>
    <w:p w14:paraId="6DF47BC0" w14:textId="77777777" w:rsidR="00E34495" w:rsidRDefault="00E34495" w:rsidP="00E34495">
      <w:pPr>
        <w:pStyle w:val="3"/>
        <w:ind w:right="240"/>
      </w:pPr>
      <w:bookmarkStart w:id="261" w:name="_Toc520466325"/>
      <w:bookmarkStart w:id="262" w:name="_Toc532826457"/>
      <w:bookmarkStart w:id="263" w:name="_Toc532827134"/>
      <w:bookmarkStart w:id="264" w:name="_Toc22893072"/>
      <w:r>
        <w:rPr>
          <w:rFonts w:hint="eastAsia"/>
        </w:rPr>
        <w:t>接口调用测试</w:t>
      </w:r>
      <w:bookmarkEnd w:id="261"/>
      <w:bookmarkEnd w:id="262"/>
      <w:bookmarkEnd w:id="263"/>
      <w:bookmarkEnd w:id="264"/>
    </w:p>
    <w:p w14:paraId="573C66DD" w14:textId="77777777" w:rsidR="00031BCE" w:rsidRPr="00031BCE" w:rsidRDefault="00031BCE" w:rsidP="00031BCE">
      <w:r>
        <w:tab/>
      </w:r>
      <w:r>
        <w:rPr>
          <w:rFonts w:hint="eastAsia"/>
        </w:rPr>
        <w:t>在项目下的G</w:t>
      </w:r>
      <w:r>
        <w:t>o.java</w:t>
      </w:r>
      <w:r>
        <w:rPr>
          <w:rFonts w:hint="eastAsia"/>
        </w:rPr>
        <w:t>类中。</w:t>
      </w:r>
    </w:p>
    <w:p w14:paraId="43431EB3" w14:textId="77777777" w:rsidR="00E34495" w:rsidRDefault="00E34495" w:rsidP="00031BCE">
      <w:pPr>
        <w:pStyle w:val="4"/>
        <w:ind w:right="240"/>
      </w:pPr>
      <w:r>
        <w:lastRenderedPageBreak/>
        <w:tab/>
      </w:r>
      <w:bookmarkStart w:id="265" w:name="_Toc520466326"/>
      <w:bookmarkStart w:id="266" w:name="_Toc532826458"/>
      <w:bookmarkStart w:id="267" w:name="_Toc532827135"/>
      <w:r w:rsidR="00031BCE">
        <w:t>H</w:t>
      </w:r>
      <w:r w:rsidR="00031BCE">
        <w:rPr>
          <w:rFonts w:hint="eastAsia"/>
        </w:rPr>
        <w:t>essian</w:t>
      </w:r>
      <w:r w:rsidR="00031BCE">
        <w:rPr>
          <w:rFonts w:hint="eastAsia"/>
        </w:rPr>
        <w:t>测试</w:t>
      </w:r>
      <w:bookmarkEnd w:id="265"/>
      <w:bookmarkEnd w:id="266"/>
      <w:bookmarkEnd w:id="267"/>
    </w:p>
    <w:p w14:paraId="00FDA0E2" w14:textId="77777777" w:rsidR="00031BCE" w:rsidRDefault="00031BCE" w:rsidP="00031BCE">
      <w:r>
        <w:rPr>
          <w:noProof/>
        </w:rPr>
        <w:drawing>
          <wp:inline distT="0" distB="0" distL="0" distR="0" wp14:anchorId="119D1A63" wp14:editId="530A0C26">
            <wp:extent cx="5759450" cy="1997075"/>
            <wp:effectExtent l="0" t="0" r="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759450" cy="1997075"/>
                    </a:xfrm>
                    <a:prstGeom prst="rect">
                      <a:avLst/>
                    </a:prstGeom>
                  </pic:spPr>
                </pic:pic>
              </a:graphicData>
            </a:graphic>
          </wp:inline>
        </w:drawing>
      </w:r>
    </w:p>
    <w:p w14:paraId="1D11A824" w14:textId="77777777" w:rsidR="000E778A" w:rsidRDefault="000E778A" w:rsidP="000E778A">
      <w:pPr>
        <w:jc w:val="center"/>
      </w:pPr>
      <w:r>
        <w:rPr>
          <w:rFonts w:hint="eastAsia"/>
        </w:rPr>
        <w:t>图</w:t>
      </w:r>
      <w:r w:rsidR="00A9500F">
        <w:rPr>
          <w:rFonts w:hint="eastAsia"/>
        </w:rPr>
        <w:t>84</w:t>
      </w:r>
      <w:r>
        <w:t xml:space="preserve"> </w:t>
      </w:r>
      <w:r>
        <w:rPr>
          <w:rFonts w:hint="eastAsia"/>
        </w:rPr>
        <w:t>hessian测试</w:t>
      </w:r>
    </w:p>
    <w:p w14:paraId="496C1CBC" w14:textId="77777777" w:rsidR="00031BCE" w:rsidRDefault="00031BCE" w:rsidP="00031BCE"/>
    <w:p w14:paraId="53972B5B" w14:textId="77777777" w:rsidR="00031BCE" w:rsidRDefault="00031BCE" w:rsidP="00031BCE">
      <w:pPr>
        <w:pStyle w:val="4"/>
        <w:ind w:right="240"/>
      </w:pPr>
      <w:bookmarkStart w:id="268" w:name="_Toc520466327"/>
      <w:bookmarkStart w:id="269" w:name="_Toc532826459"/>
      <w:bookmarkStart w:id="270" w:name="_Toc532827136"/>
      <w:proofErr w:type="spellStart"/>
      <w:r>
        <w:rPr>
          <w:rFonts w:hint="eastAsia"/>
        </w:rPr>
        <w:t>webService</w:t>
      </w:r>
      <w:proofErr w:type="spellEnd"/>
      <w:r>
        <w:rPr>
          <w:rFonts w:hint="eastAsia"/>
        </w:rPr>
        <w:t>测试</w:t>
      </w:r>
      <w:bookmarkEnd w:id="268"/>
      <w:bookmarkEnd w:id="269"/>
      <w:bookmarkEnd w:id="270"/>
    </w:p>
    <w:p w14:paraId="69671620" w14:textId="77777777" w:rsidR="00230FF8" w:rsidRDefault="00230FF8" w:rsidP="00230FF8">
      <w:r>
        <w:rPr>
          <w:noProof/>
        </w:rPr>
        <w:drawing>
          <wp:inline distT="0" distB="0" distL="0" distR="0" wp14:anchorId="4380F2E2" wp14:editId="44F2A337">
            <wp:extent cx="5759450" cy="3248660"/>
            <wp:effectExtent l="0" t="0" r="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759450" cy="3248660"/>
                    </a:xfrm>
                    <a:prstGeom prst="rect">
                      <a:avLst/>
                    </a:prstGeom>
                  </pic:spPr>
                </pic:pic>
              </a:graphicData>
            </a:graphic>
          </wp:inline>
        </w:drawing>
      </w:r>
    </w:p>
    <w:p w14:paraId="32C8C230" w14:textId="77777777" w:rsidR="000E778A" w:rsidRDefault="000E778A" w:rsidP="000E778A">
      <w:pPr>
        <w:jc w:val="center"/>
      </w:pPr>
      <w:r>
        <w:rPr>
          <w:rFonts w:hint="eastAsia"/>
        </w:rPr>
        <w:t>图</w:t>
      </w:r>
      <w:r w:rsidR="00A9500F">
        <w:rPr>
          <w:rFonts w:hint="eastAsia"/>
        </w:rPr>
        <w:t>85</w:t>
      </w:r>
      <w:r>
        <w:t xml:space="preserve"> </w:t>
      </w:r>
      <w:proofErr w:type="spellStart"/>
      <w:r>
        <w:rPr>
          <w:rFonts w:hint="eastAsia"/>
        </w:rPr>
        <w:t>webService</w:t>
      </w:r>
      <w:proofErr w:type="spellEnd"/>
      <w:r>
        <w:rPr>
          <w:rFonts w:hint="eastAsia"/>
        </w:rPr>
        <w:t>测试</w:t>
      </w:r>
    </w:p>
    <w:p w14:paraId="5ACE68E1" w14:textId="77777777" w:rsidR="00230FF8" w:rsidRDefault="00230FF8" w:rsidP="00230FF8"/>
    <w:p w14:paraId="3B9A577B" w14:textId="77777777" w:rsidR="00230FF8" w:rsidRDefault="00230FF8" w:rsidP="00230FF8">
      <w:pPr>
        <w:pStyle w:val="4"/>
        <w:ind w:right="240"/>
      </w:pPr>
      <w:bookmarkStart w:id="271" w:name="_Toc520466328"/>
      <w:bookmarkStart w:id="272" w:name="_Toc532826460"/>
      <w:bookmarkStart w:id="273" w:name="_Toc532827137"/>
      <w:r>
        <w:rPr>
          <w:rFonts w:hint="eastAsia"/>
        </w:rPr>
        <w:t>Http</w:t>
      </w:r>
      <w:r>
        <w:rPr>
          <w:rFonts w:hint="eastAsia"/>
        </w:rPr>
        <w:t>测试</w:t>
      </w:r>
      <w:bookmarkEnd w:id="271"/>
      <w:bookmarkEnd w:id="272"/>
      <w:bookmarkEnd w:id="273"/>
    </w:p>
    <w:p w14:paraId="2B1AD80F" w14:textId="77777777" w:rsidR="00230FF8" w:rsidRDefault="00230FF8" w:rsidP="00230FF8">
      <w:r>
        <w:rPr>
          <w:noProof/>
        </w:rPr>
        <w:drawing>
          <wp:inline distT="0" distB="0" distL="0" distR="0" wp14:anchorId="2B6C4A07" wp14:editId="7460A83C">
            <wp:extent cx="5759450" cy="173545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759450" cy="1735455"/>
                    </a:xfrm>
                    <a:prstGeom prst="rect">
                      <a:avLst/>
                    </a:prstGeom>
                  </pic:spPr>
                </pic:pic>
              </a:graphicData>
            </a:graphic>
          </wp:inline>
        </w:drawing>
      </w:r>
    </w:p>
    <w:p w14:paraId="3FDF9124" w14:textId="77777777" w:rsidR="000E778A" w:rsidRDefault="000E778A" w:rsidP="000E778A">
      <w:pPr>
        <w:jc w:val="center"/>
      </w:pPr>
      <w:r>
        <w:rPr>
          <w:rFonts w:hint="eastAsia"/>
        </w:rPr>
        <w:lastRenderedPageBreak/>
        <w:t>图</w:t>
      </w:r>
      <w:r w:rsidR="00A9500F">
        <w:rPr>
          <w:rFonts w:hint="eastAsia"/>
        </w:rPr>
        <w:t>86</w:t>
      </w:r>
      <w:r>
        <w:t xml:space="preserve"> </w:t>
      </w:r>
      <w:r>
        <w:rPr>
          <w:rFonts w:hint="eastAsia"/>
        </w:rPr>
        <w:t>http测试</w:t>
      </w:r>
    </w:p>
    <w:p w14:paraId="7ECFD5CF" w14:textId="77777777" w:rsidR="00230FF8" w:rsidRDefault="00230FF8" w:rsidP="00230FF8"/>
    <w:p w14:paraId="064A6E33" w14:textId="77777777" w:rsidR="00230FF8" w:rsidRDefault="00104FF4" w:rsidP="00104FF4">
      <w:pPr>
        <w:pStyle w:val="2"/>
        <w:spacing w:before="156"/>
        <w:ind w:right="240"/>
      </w:pPr>
      <w:bookmarkStart w:id="274" w:name="_Toc520466329"/>
      <w:bookmarkStart w:id="275" w:name="_Toc532826461"/>
      <w:bookmarkStart w:id="276" w:name="_Toc532827138"/>
      <w:bookmarkStart w:id="277" w:name="_Toc22893073"/>
      <w:r>
        <w:rPr>
          <w:rFonts w:hint="eastAsia"/>
        </w:rPr>
        <w:t>日志功能</w:t>
      </w:r>
      <w:bookmarkEnd w:id="274"/>
      <w:bookmarkEnd w:id="275"/>
      <w:bookmarkEnd w:id="276"/>
      <w:bookmarkEnd w:id="277"/>
    </w:p>
    <w:p w14:paraId="707241B6" w14:textId="77777777" w:rsidR="00104FF4" w:rsidRDefault="00104FF4" w:rsidP="00104FF4">
      <w:r>
        <w:tab/>
      </w:r>
      <w:r>
        <w:rPr>
          <w:rFonts w:hint="eastAsia"/>
        </w:rPr>
        <w:t>采用高性能、低能耗的log</w:t>
      </w:r>
      <w:r>
        <w:t>4</w:t>
      </w:r>
      <w:r>
        <w:rPr>
          <w:rFonts w:hint="eastAsia"/>
        </w:rPr>
        <w:t>j</w:t>
      </w:r>
      <w:r>
        <w:t>2</w:t>
      </w:r>
      <w:r>
        <w:rPr>
          <w:rFonts w:hint="eastAsia"/>
        </w:rPr>
        <w:t>作为项目的日志记录器。</w:t>
      </w:r>
    </w:p>
    <w:p w14:paraId="6A4FE33E" w14:textId="77777777" w:rsidR="00104FF4" w:rsidRDefault="00104FF4" w:rsidP="00104FF4">
      <w:pPr>
        <w:pStyle w:val="3"/>
        <w:ind w:right="240"/>
      </w:pPr>
      <w:bookmarkStart w:id="278" w:name="_Toc520466330"/>
      <w:bookmarkStart w:id="279" w:name="_Toc532826462"/>
      <w:bookmarkStart w:id="280" w:name="_Toc532827139"/>
      <w:bookmarkStart w:id="281" w:name="_Toc22893074"/>
      <w:r>
        <w:rPr>
          <w:rFonts w:hint="eastAsia"/>
        </w:rPr>
        <w:t>初始化依赖</w:t>
      </w:r>
      <w:bookmarkEnd w:id="278"/>
      <w:bookmarkEnd w:id="279"/>
      <w:bookmarkEnd w:id="280"/>
      <w:bookmarkEnd w:id="281"/>
    </w:p>
    <w:p w14:paraId="15CDB2BE" w14:textId="77777777" w:rsidR="00104FF4" w:rsidRDefault="00104FF4" w:rsidP="00104FF4">
      <w:r>
        <w:rPr>
          <w:noProof/>
        </w:rPr>
        <w:drawing>
          <wp:inline distT="0" distB="0" distL="0" distR="0" wp14:anchorId="3B2300C1" wp14:editId="48E0C8CD">
            <wp:extent cx="4800000" cy="1123810"/>
            <wp:effectExtent l="0" t="0" r="635"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4800000" cy="1123810"/>
                    </a:xfrm>
                    <a:prstGeom prst="rect">
                      <a:avLst/>
                    </a:prstGeom>
                  </pic:spPr>
                </pic:pic>
              </a:graphicData>
            </a:graphic>
          </wp:inline>
        </w:drawing>
      </w:r>
    </w:p>
    <w:p w14:paraId="0F4EE81C" w14:textId="77777777" w:rsidR="000E778A" w:rsidRDefault="000E778A" w:rsidP="000E778A">
      <w:pPr>
        <w:jc w:val="center"/>
      </w:pPr>
      <w:r>
        <w:rPr>
          <w:rFonts w:hint="eastAsia"/>
        </w:rPr>
        <w:t>图</w:t>
      </w:r>
      <w:r w:rsidR="00A9500F">
        <w:rPr>
          <w:rFonts w:hint="eastAsia"/>
        </w:rPr>
        <w:t>87</w:t>
      </w:r>
      <w:r>
        <w:t xml:space="preserve"> </w:t>
      </w:r>
      <w:r>
        <w:rPr>
          <w:rFonts w:hint="eastAsia"/>
        </w:rPr>
        <w:t>log</w:t>
      </w:r>
      <w:r>
        <w:t>4</w:t>
      </w:r>
      <w:r>
        <w:rPr>
          <w:rFonts w:hint="eastAsia"/>
        </w:rPr>
        <w:t>j</w:t>
      </w:r>
      <w:r>
        <w:t>2</w:t>
      </w:r>
      <w:r>
        <w:rPr>
          <w:rFonts w:hint="eastAsia"/>
        </w:rPr>
        <w:t>依赖</w:t>
      </w:r>
    </w:p>
    <w:p w14:paraId="612B3FC7" w14:textId="77777777" w:rsidR="00104FF4" w:rsidRDefault="00104FF4" w:rsidP="00104FF4">
      <w:pPr>
        <w:pStyle w:val="3"/>
        <w:ind w:right="240"/>
      </w:pPr>
      <w:bookmarkStart w:id="282" w:name="_Toc520466331"/>
      <w:bookmarkStart w:id="283" w:name="_Toc532826463"/>
      <w:bookmarkStart w:id="284" w:name="_Toc532827140"/>
      <w:bookmarkStart w:id="285" w:name="_Toc22893075"/>
      <w:r>
        <w:rPr>
          <w:rFonts w:hint="eastAsia"/>
        </w:rPr>
        <w:t>配置log</w:t>
      </w:r>
      <w:r>
        <w:t>4</w:t>
      </w:r>
      <w:r>
        <w:rPr>
          <w:rFonts w:hint="eastAsia"/>
        </w:rPr>
        <w:t>j</w:t>
      </w:r>
      <w:r>
        <w:t>2.xml</w:t>
      </w:r>
      <w:bookmarkEnd w:id="282"/>
      <w:bookmarkEnd w:id="283"/>
      <w:bookmarkEnd w:id="284"/>
      <w:bookmarkEnd w:id="285"/>
    </w:p>
    <w:p w14:paraId="533AABAE" w14:textId="77777777" w:rsidR="00104FF4" w:rsidRDefault="00104FF4" w:rsidP="00104FF4">
      <w:r>
        <w:rPr>
          <w:noProof/>
        </w:rPr>
        <w:drawing>
          <wp:inline distT="0" distB="0" distL="0" distR="0" wp14:anchorId="72842E65" wp14:editId="53F4D54C">
            <wp:extent cx="5759450" cy="482917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759450" cy="4829175"/>
                    </a:xfrm>
                    <a:prstGeom prst="rect">
                      <a:avLst/>
                    </a:prstGeom>
                  </pic:spPr>
                </pic:pic>
              </a:graphicData>
            </a:graphic>
          </wp:inline>
        </w:drawing>
      </w:r>
    </w:p>
    <w:p w14:paraId="0CD90BC1" w14:textId="77777777" w:rsidR="000E778A" w:rsidRDefault="000E778A" w:rsidP="000E778A">
      <w:pPr>
        <w:jc w:val="center"/>
      </w:pPr>
      <w:r>
        <w:rPr>
          <w:rFonts w:hint="eastAsia"/>
        </w:rPr>
        <w:t>图</w:t>
      </w:r>
      <w:r w:rsidR="00A9500F">
        <w:rPr>
          <w:rFonts w:hint="eastAsia"/>
        </w:rPr>
        <w:t>88</w:t>
      </w:r>
      <w:r>
        <w:t xml:space="preserve"> </w:t>
      </w:r>
      <w:r>
        <w:rPr>
          <w:rFonts w:hint="eastAsia"/>
        </w:rPr>
        <w:t>log</w:t>
      </w:r>
      <w:r>
        <w:t>4</w:t>
      </w:r>
      <w:r>
        <w:rPr>
          <w:rFonts w:hint="eastAsia"/>
        </w:rPr>
        <w:t>j</w:t>
      </w:r>
      <w:r>
        <w:t>2</w:t>
      </w:r>
      <w:r>
        <w:rPr>
          <w:rFonts w:hint="eastAsia"/>
        </w:rPr>
        <w:t>配置</w:t>
      </w:r>
    </w:p>
    <w:p w14:paraId="7DA4A0E9" w14:textId="77777777" w:rsidR="002063E2" w:rsidRDefault="002063E2" w:rsidP="00104FF4"/>
    <w:p w14:paraId="2FBDF485" w14:textId="77777777" w:rsidR="002063E2" w:rsidRDefault="002063E2" w:rsidP="002063E2">
      <w:pPr>
        <w:pStyle w:val="3"/>
        <w:ind w:right="240"/>
      </w:pPr>
      <w:bookmarkStart w:id="286" w:name="_Toc520466332"/>
      <w:bookmarkStart w:id="287" w:name="_Toc532826464"/>
      <w:bookmarkStart w:id="288" w:name="_Toc532827141"/>
      <w:bookmarkStart w:id="289" w:name="_Toc22893076"/>
      <w:proofErr w:type="spellStart"/>
      <w:r>
        <w:t>A</w:t>
      </w:r>
      <w:r>
        <w:rPr>
          <w:rFonts w:hint="eastAsia"/>
        </w:rPr>
        <w:t>pplication</w:t>
      </w:r>
      <w:r>
        <w:t>.yml</w:t>
      </w:r>
      <w:proofErr w:type="spellEnd"/>
      <w:r>
        <w:rPr>
          <w:rFonts w:hint="eastAsia"/>
        </w:rPr>
        <w:t>配置log</w:t>
      </w:r>
      <w:r>
        <w:t>4</w:t>
      </w:r>
      <w:r>
        <w:rPr>
          <w:rFonts w:hint="eastAsia"/>
        </w:rPr>
        <w:t>j</w:t>
      </w:r>
      <w:r>
        <w:t>2</w:t>
      </w:r>
      <w:bookmarkEnd w:id="286"/>
      <w:bookmarkEnd w:id="287"/>
      <w:bookmarkEnd w:id="288"/>
      <w:bookmarkEnd w:id="289"/>
    </w:p>
    <w:p w14:paraId="255A5F1F" w14:textId="77777777" w:rsidR="002063E2" w:rsidRDefault="002063E2" w:rsidP="002063E2">
      <w:r>
        <w:rPr>
          <w:noProof/>
        </w:rPr>
        <w:lastRenderedPageBreak/>
        <w:drawing>
          <wp:inline distT="0" distB="0" distL="0" distR="0" wp14:anchorId="72A7A125" wp14:editId="23DDEECC">
            <wp:extent cx="5759450" cy="4831715"/>
            <wp:effectExtent l="0" t="0" r="0" b="698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759450" cy="4831715"/>
                    </a:xfrm>
                    <a:prstGeom prst="rect">
                      <a:avLst/>
                    </a:prstGeom>
                  </pic:spPr>
                </pic:pic>
              </a:graphicData>
            </a:graphic>
          </wp:inline>
        </w:drawing>
      </w:r>
    </w:p>
    <w:p w14:paraId="16FFE2B5" w14:textId="77777777" w:rsidR="000E778A" w:rsidRDefault="000E778A" w:rsidP="000E778A">
      <w:pPr>
        <w:jc w:val="center"/>
      </w:pPr>
      <w:r>
        <w:rPr>
          <w:rFonts w:hint="eastAsia"/>
        </w:rPr>
        <w:t>图</w:t>
      </w:r>
      <w:r w:rsidR="00A9500F">
        <w:rPr>
          <w:rFonts w:hint="eastAsia"/>
        </w:rPr>
        <w:t>89</w:t>
      </w:r>
      <w:r>
        <w:t xml:space="preserve"> </w:t>
      </w:r>
      <w:r>
        <w:rPr>
          <w:rFonts w:hint="eastAsia"/>
        </w:rPr>
        <w:t>log</w:t>
      </w:r>
      <w:r>
        <w:t>4</w:t>
      </w:r>
      <w:r>
        <w:rPr>
          <w:rFonts w:hint="eastAsia"/>
        </w:rPr>
        <w:t>j</w:t>
      </w:r>
      <w:r>
        <w:t>2</w:t>
      </w:r>
      <w:r>
        <w:rPr>
          <w:rFonts w:hint="eastAsia"/>
        </w:rPr>
        <w:t>配置</w:t>
      </w:r>
    </w:p>
    <w:p w14:paraId="71A9074D" w14:textId="77777777" w:rsidR="00D96F4D" w:rsidRDefault="00D96F4D" w:rsidP="002063E2"/>
    <w:p w14:paraId="7C8A1519" w14:textId="77777777" w:rsidR="00D96F4D" w:rsidRDefault="00D96F4D" w:rsidP="00D96F4D">
      <w:pPr>
        <w:pStyle w:val="2"/>
        <w:spacing w:before="156"/>
        <w:ind w:right="240"/>
      </w:pPr>
      <w:bookmarkStart w:id="290" w:name="_Toc520466333"/>
      <w:bookmarkStart w:id="291" w:name="_Toc532826465"/>
      <w:bookmarkStart w:id="292" w:name="_Toc532827142"/>
      <w:bookmarkStart w:id="293" w:name="_Toc22893077"/>
      <w:r>
        <w:rPr>
          <w:rFonts w:hint="eastAsia"/>
        </w:rPr>
        <w:t>项目版本</w:t>
      </w:r>
      <w:bookmarkEnd w:id="290"/>
      <w:bookmarkEnd w:id="291"/>
      <w:bookmarkEnd w:id="292"/>
      <w:bookmarkEnd w:id="293"/>
    </w:p>
    <w:p w14:paraId="5858514C" w14:textId="77777777" w:rsidR="00A122E0" w:rsidRDefault="00A122E0" w:rsidP="00A122E0">
      <w:r>
        <w:tab/>
      </w:r>
      <w:r>
        <w:rPr>
          <w:rFonts w:hint="eastAsia"/>
        </w:rPr>
        <w:t>项目分为</w:t>
      </w:r>
      <w:proofErr w:type="spellStart"/>
      <w:r>
        <w:rPr>
          <w:rFonts w:hint="eastAsia"/>
        </w:rPr>
        <w:t>springboot</w:t>
      </w:r>
      <w:proofErr w:type="spellEnd"/>
      <w:r>
        <w:rPr>
          <w:rFonts w:hint="eastAsia"/>
        </w:rPr>
        <w:t>和</w:t>
      </w:r>
      <w:proofErr w:type="spellStart"/>
      <w:r>
        <w:rPr>
          <w:rFonts w:hint="eastAsia"/>
        </w:rPr>
        <w:t>springmvc</w:t>
      </w:r>
      <w:proofErr w:type="spellEnd"/>
      <w:r>
        <w:rPr>
          <w:rFonts w:hint="eastAsia"/>
        </w:rPr>
        <w:t>两个版本。</w:t>
      </w:r>
    </w:p>
    <w:p w14:paraId="4F33BC22" w14:textId="77777777" w:rsidR="00A122E0" w:rsidRPr="00A122E0" w:rsidRDefault="00A122E0" w:rsidP="00A122E0"/>
    <w:p w14:paraId="0EC530EE" w14:textId="77777777" w:rsidR="00D96F4D" w:rsidRDefault="00D96F4D" w:rsidP="00D96F4D">
      <w:pPr>
        <w:pStyle w:val="3"/>
        <w:ind w:right="240"/>
      </w:pPr>
      <w:bookmarkStart w:id="294" w:name="_Toc520466334"/>
      <w:bookmarkStart w:id="295" w:name="_Toc532826466"/>
      <w:bookmarkStart w:id="296" w:name="_Toc532827143"/>
      <w:bookmarkStart w:id="297" w:name="_Toc22893078"/>
      <w:proofErr w:type="spellStart"/>
      <w:r>
        <w:rPr>
          <w:rFonts w:hint="eastAsia"/>
        </w:rPr>
        <w:t>Springboot</w:t>
      </w:r>
      <w:proofErr w:type="spellEnd"/>
      <w:r>
        <w:rPr>
          <w:rFonts w:hint="eastAsia"/>
        </w:rPr>
        <w:t>版本</w:t>
      </w:r>
      <w:bookmarkEnd w:id="294"/>
      <w:bookmarkEnd w:id="295"/>
      <w:bookmarkEnd w:id="296"/>
      <w:bookmarkEnd w:id="297"/>
    </w:p>
    <w:p w14:paraId="3DF2E65D" w14:textId="77777777" w:rsidR="00D96F4D" w:rsidRDefault="00D96F4D" w:rsidP="00D96F4D">
      <w:r>
        <w:tab/>
      </w:r>
      <w:r>
        <w:tab/>
      </w:r>
      <w:r>
        <w:rPr>
          <w:rFonts w:hint="eastAsia"/>
        </w:rPr>
        <w:t>主要目录lib、</w:t>
      </w:r>
      <w:proofErr w:type="spellStart"/>
      <w:r>
        <w:rPr>
          <w:rFonts w:hint="eastAsia"/>
        </w:rPr>
        <w:t>src</w:t>
      </w:r>
      <w:proofErr w:type="spellEnd"/>
      <w:r>
        <w:t>/main/java</w:t>
      </w:r>
      <w:r>
        <w:rPr>
          <w:rFonts w:hint="eastAsia"/>
        </w:rPr>
        <w:t>、</w:t>
      </w:r>
      <w:proofErr w:type="spellStart"/>
      <w:r>
        <w:rPr>
          <w:rFonts w:hint="eastAsia"/>
        </w:rPr>
        <w:t>s</w:t>
      </w:r>
      <w:r>
        <w:t>rc</w:t>
      </w:r>
      <w:proofErr w:type="spellEnd"/>
      <w:r>
        <w:t>/main/resources</w:t>
      </w:r>
      <w:r>
        <w:rPr>
          <w:rFonts w:hint="eastAsia"/>
        </w:rPr>
        <w:t>、</w:t>
      </w:r>
      <w:proofErr w:type="spellStart"/>
      <w:r>
        <w:rPr>
          <w:rFonts w:hint="eastAsia"/>
        </w:rPr>
        <w:t>s</w:t>
      </w:r>
      <w:r>
        <w:t>rc</w:t>
      </w:r>
      <w:proofErr w:type="spellEnd"/>
      <w:r>
        <w:t>/main/</w:t>
      </w:r>
      <w:proofErr w:type="spellStart"/>
      <w:r>
        <w:t>webapp</w:t>
      </w:r>
      <w:proofErr w:type="spellEnd"/>
      <w:r>
        <w:rPr>
          <w:rFonts w:hint="eastAsia"/>
        </w:rPr>
        <w:t>四个目录。</w:t>
      </w:r>
    </w:p>
    <w:p w14:paraId="2A7C57B3" w14:textId="77777777" w:rsidR="00D96F4D" w:rsidRPr="00D96F4D" w:rsidRDefault="00D96F4D" w:rsidP="00F336CB">
      <w:pPr>
        <w:pStyle w:val="a0"/>
        <w:numPr>
          <w:ilvl w:val="0"/>
          <w:numId w:val="6"/>
        </w:numPr>
        <w:ind w:firstLineChars="0"/>
        <w:rPr>
          <w:b/>
        </w:rPr>
      </w:pPr>
      <w:r w:rsidRPr="00D96F4D">
        <w:rPr>
          <w:b/>
        </w:rPr>
        <w:t>L</w:t>
      </w:r>
      <w:r w:rsidRPr="00D96F4D">
        <w:rPr>
          <w:rFonts w:hint="eastAsia"/>
          <w:b/>
        </w:rPr>
        <w:t>ib</w:t>
      </w:r>
    </w:p>
    <w:p w14:paraId="7F3D46AA" w14:textId="77777777" w:rsidR="00D96F4D" w:rsidRDefault="00D96F4D" w:rsidP="00D96F4D">
      <w:r>
        <w:tab/>
      </w:r>
      <w:r>
        <w:tab/>
      </w:r>
      <w:r>
        <w:rPr>
          <w:rFonts w:hint="eastAsia"/>
        </w:rPr>
        <w:t>引入的封装jar目录。</w:t>
      </w:r>
    </w:p>
    <w:p w14:paraId="6CCCE363" w14:textId="77777777" w:rsidR="00D96F4D" w:rsidRPr="00D96F4D" w:rsidRDefault="00D96F4D" w:rsidP="00F336CB">
      <w:pPr>
        <w:pStyle w:val="a0"/>
        <w:numPr>
          <w:ilvl w:val="0"/>
          <w:numId w:val="6"/>
        </w:numPr>
        <w:ind w:firstLineChars="0"/>
        <w:rPr>
          <w:b/>
        </w:rPr>
      </w:pPr>
      <w:proofErr w:type="spellStart"/>
      <w:r w:rsidRPr="00D96F4D">
        <w:rPr>
          <w:rFonts w:hint="eastAsia"/>
          <w:b/>
        </w:rPr>
        <w:t>src</w:t>
      </w:r>
      <w:proofErr w:type="spellEnd"/>
      <w:r w:rsidRPr="00D96F4D">
        <w:rPr>
          <w:b/>
        </w:rPr>
        <w:t>/main/java</w:t>
      </w:r>
    </w:p>
    <w:p w14:paraId="0B3C4215" w14:textId="77777777" w:rsidR="00D96F4D" w:rsidRDefault="00D96F4D" w:rsidP="00D96F4D">
      <w:r>
        <w:tab/>
      </w:r>
      <w:r>
        <w:tab/>
      </w:r>
      <w:r>
        <w:rPr>
          <w:rFonts w:hint="eastAsia"/>
        </w:rPr>
        <w:t>java源码目录</w:t>
      </w:r>
    </w:p>
    <w:p w14:paraId="21BFCF83" w14:textId="77777777" w:rsidR="00D96F4D" w:rsidRPr="00D96F4D" w:rsidRDefault="00D96F4D" w:rsidP="00F336CB">
      <w:pPr>
        <w:pStyle w:val="a0"/>
        <w:numPr>
          <w:ilvl w:val="0"/>
          <w:numId w:val="6"/>
        </w:numPr>
        <w:ind w:firstLineChars="0"/>
        <w:rPr>
          <w:b/>
        </w:rPr>
      </w:pPr>
      <w:proofErr w:type="spellStart"/>
      <w:r w:rsidRPr="00D96F4D">
        <w:rPr>
          <w:rFonts w:hint="eastAsia"/>
          <w:b/>
        </w:rPr>
        <w:t>s</w:t>
      </w:r>
      <w:r w:rsidRPr="00D96F4D">
        <w:rPr>
          <w:b/>
        </w:rPr>
        <w:t>rc</w:t>
      </w:r>
      <w:proofErr w:type="spellEnd"/>
      <w:r w:rsidRPr="00D96F4D">
        <w:rPr>
          <w:b/>
        </w:rPr>
        <w:t>/main/resources</w:t>
      </w:r>
    </w:p>
    <w:p w14:paraId="56888AB0" w14:textId="77777777" w:rsidR="00D96F4D" w:rsidRDefault="00D96F4D" w:rsidP="00D96F4D">
      <w:r>
        <w:tab/>
      </w:r>
      <w:r>
        <w:tab/>
      </w:r>
      <w:r>
        <w:rPr>
          <w:rFonts w:hint="eastAsia"/>
        </w:rPr>
        <w:t>静态资源目录，如</w:t>
      </w:r>
      <w:proofErr w:type="spellStart"/>
      <w:r>
        <w:rPr>
          <w:rFonts w:hint="eastAsia"/>
        </w:rPr>
        <w:t>css</w:t>
      </w:r>
      <w:proofErr w:type="spellEnd"/>
      <w:r>
        <w:rPr>
          <w:rFonts w:hint="eastAsia"/>
        </w:rPr>
        <w:t>、</w:t>
      </w:r>
      <w:proofErr w:type="spellStart"/>
      <w:r>
        <w:rPr>
          <w:rFonts w:hint="eastAsia"/>
        </w:rPr>
        <w:t>js</w:t>
      </w:r>
      <w:proofErr w:type="spellEnd"/>
      <w:r>
        <w:rPr>
          <w:rFonts w:hint="eastAsia"/>
        </w:rPr>
        <w:t>、html、json等。</w:t>
      </w:r>
    </w:p>
    <w:p w14:paraId="4F3D6152" w14:textId="77777777" w:rsidR="00D96F4D" w:rsidRPr="00D96F4D" w:rsidRDefault="00D96F4D" w:rsidP="00F336CB">
      <w:pPr>
        <w:pStyle w:val="a0"/>
        <w:numPr>
          <w:ilvl w:val="0"/>
          <w:numId w:val="6"/>
        </w:numPr>
        <w:ind w:firstLineChars="0"/>
        <w:rPr>
          <w:b/>
        </w:rPr>
      </w:pPr>
      <w:proofErr w:type="spellStart"/>
      <w:r w:rsidRPr="00D96F4D">
        <w:rPr>
          <w:rFonts w:hint="eastAsia"/>
          <w:b/>
        </w:rPr>
        <w:t>s</w:t>
      </w:r>
      <w:r w:rsidRPr="00D96F4D">
        <w:rPr>
          <w:b/>
        </w:rPr>
        <w:t>rc</w:t>
      </w:r>
      <w:proofErr w:type="spellEnd"/>
      <w:r w:rsidRPr="00D96F4D">
        <w:rPr>
          <w:b/>
        </w:rPr>
        <w:t>/main/</w:t>
      </w:r>
      <w:proofErr w:type="spellStart"/>
      <w:r w:rsidRPr="00D96F4D">
        <w:rPr>
          <w:b/>
        </w:rPr>
        <w:t>webapp</w:t>
      </w:r>
      <w:proofErr w:type="spellEnd"/>
    </w:p>
    <w:p w14:paraId="00CB6966" w14:textId="77777777" w:rsidR="00D96F4D" w:rsidRPr="00D96F4D" w:rsidRDefault="00D96F4D" w:rsidP="00D96F4D">
      <w:r>
        <w:tab/>
      </w:r>
      <w:r>
        <w:tab/>
      </w:r>
      <w:r>
        <w:rPr>
          <w:rFonts w:hint="eastAsia"/>
        </w:rPr>
        <w:t>动态资源目录，如</w:t>
      </w:r>
      <w:proofErr w:type="spellStart"/>
      <w:r>
        <w:rPr>
          <w:rFonts w:hint="eastAsia"/>
        </w:rPr>
        <w:t>jsp</w:t>
      </w:r>
      <w:proofErr w:type="spellEnd"/>
      <w:r>
        <w:rPr>
          <w:rFonts w:hint="eastAsia"/>
        </w:rPr>
        <w:t>等。</w:t>
      </w:r>
    </w:p>
    <w:p w14:paraId="16972308" w14:textId="77777777" w:rsidR="00D96F4D" w:rsidRDefault="00D96F4D" w:rsidP="00D96F4D">
      <w:pPr>
        <w:pStyle w:val="4"/>
        <w:ind w:right="240"/>
      </w:pPr>
      <w:bookmarkStart w:id="298" w:name="_Toc520466335"/>
      <w:bookmarkStart w:id="299" w:name="_Toc532826467"/>
      <w:bookmarkStart w:id="300" w:name="_Toc532827144"/>
      <w:r>
        <w:rPr>
          <w:rFonts w:hint="eastAsia"/>
        </w:rPr>
        <w:lastRenderedPageBreak/>
        <w:t>目录结构</w:t>
      </w:r>
      <w:bookmarkEnd w:id="298"/>
      <w:bookmarkEnd w:id="299"/>
      <w:bookmarkEnd w:id="300"/>
    </w:p>
    <w:p w14:paraId="3F27AD7E" w14:textId="77777777" w:rsidR="00D96F4D" w:rsidRDefault="00D96F4D" w:rsidP="000E778A">
      <w:pPr>
        <w:jc w:val="center"/>
      </w:pPr>
      <w:r>
        <w:rPr>
          <w:noProof/>
        </w:rPr>
        <w:drawing>
          <wp:inline distT="0" distB="0" distL="0" distR="0" wp14:anchorId="141EC062" wp14:editId="7AC732E2">
            <wp:extent cx="3990476" cy="8190476"/>
            <wp:effectExtent l="0" t="0" r="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990476" cy="8190476"/>
                    </a:xfrm>
                    <a:prstGeom prst="rect">
                      <a:avLst/>
                    </a:prstGeom>
                  </pic:spPr>
                </pic:pic>
              </a:graphicData>
            </a:graphic>
          </wp:inline>
        </w:drawing>
      </w:r>
    </w:p>
    <w:p w14:paraId="703799F8" w14:textId="77777777" w:rsidR="000E778A" w:rsidRDefault="000E778A" w:rsidP="000E778A">
      <w:pPr>
        <w:jc w:val="center"/>
      </w:pPr>
      <w:r>
        <w:rPr>
          <w:rFonts w:hint="eastAsia"/>
        </w:rPr>
        <w:t>图</w:t>
      </w:r>
      <w:r w:rsidR="00A9500F">
        <w:rPr>
          <w:rFonts w:hint="eastAsia"/>
        </w:rPr>
        <w:t>90</w:t>
      </w:r>
      <w:r>
        <w:t xml:space="preserve"> </w:t>
      </w:r>
      <w:r>
        <w:rPr>
          <w:rFonts w:hint="eastAsia"/>
        </w:rPr>
        <w:t>项目结构</w:t>
      </w:r>
    </w:p>
    <w:p w14:paraId="201AA380" w14:textId="77777777" w:rsidR="00D96F4D" w:rsidRDefault="00D96F4D" w:rsidP="00D96F4D">
      <w:pPr>
        <w:pStyle w:val="4"/>
        <w:ind w:right="240"/>
      </w:pPr>
      <w:bookmarkStart w:id="301" w:name="_Toc520466336"/>
      <w:bookmarkStart w:id="302" w:name="_Toc532826468"/>
      <w:bookmarkStart w:id="303" w:name="_Toc532827145"/>
      <w:r>
        <w:rPr>
          <w:rFonts w:hint="eastAsia"/>
        </w:rPr>
        <w:lastRenderedPageBreak/>
        <w:t>主要文件</w:t>
      </w:r>
      <w:bookmarkEnd w:id="301"/>
      <w:bookmarkEnd w:id="302"/>
      <w:bookmarkEnd w:id="303"/>
    </w:p>
    <w:p w14:paraId="38FF2843" w14:textId="77777777" w:rsidR="00D96F4D" w:rsidRDefault="00D96F4D" w:rsidP="00F336CB">
      <w:pPr>
        <w:pStyle w:val="a0"/>
        <w:numPr>
          <w:ilvl w:val="0"/>
          <w:numId w:val="7"/>
        </w:numPr>
        <w:ind w:firstLineChars="0"/>
      </w:pPr>
      <w:r>
        <w:rPr>
          <w:rFonts w:hint="eastAsia"/>
        </w:rPr>
        <w:t>启动类文件</w:t>
      </w:r>
    </w:p>
    <w:p w14:paraId="2FB8661C" w14:textId="77777777" w:rsidR="00D96F4D" w:rsidRDefault="00D96F4D" w:rsidP="00D96F4D">
      <w:r>
        <w:tab/>
      </w:r>
      <w:r>
        <w:rPr>
          <w:noProof/>
        </w:rPr>
        <w:drawing>
          <wp:inline distT="0" distB="0" distL="0" distR="0" wp14:anchorId="46F80CA6" wp14:editId="350A2295">
            <wp:extent cx="2790476" cy="228571"/>
            <wp:effectExtent l="0" t="0" r="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2790476" cy="228571"/>
                    </a:xfrm>
                    <a:prstGeom prst="rect">
                      <a:avLst/>
                    </a:prstGeom>
                  </pic:spPr>
                </pic:pic>
              </a:graphicData>
            </a:graphic>
          </wp:inline>
        </w:drawing>
      </w:r>
    </w:p>
    <w:p w14:paraId="50321CDC" w14:textId="77777777" w:rsidR="00D96F4D" w:rsidRDefault="00D96F4D" w:rsidP="00D96F4D">
      <w:r>
        <w:rPr>
          <w:noProof/>
        </w:rPr>
        <w:drawing>
          <wp:inline distT="0" distB="0" distL="0" distR="0" wp14:anchorId="60DD85A5" wp14:editId="2D5CEAC7">
            <wp:extent cx="5162137" cy="3819525"/>
            <wp:effectExtent l="0" t="0" r="63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5204553" cy="3850909"/>
                    </a:xfrm>
                    <a:prstGeom prst="rect">
                      <a:avLst/>
                    </a:prstGeom>
                  </pic:spPr>
                </pic:pic>
              </a:graphicData>
            </a:graphic>
          </wp:inline>
        </w:drawing>
      </w:r>
    </w:p>
    <w:p w14:paraId="2D89F1D9" w14:textId="77777777" w:rsidR="000E778A" w:rsidRDefault="000E778A" w:rsidP="000E778A">
      <w:pPr>
        <w:jc w:val="center"/>
      </w:pPr>
      <w:r>
        <w:rPr>
          <w:rFonts w:hint="eastAsia"/>
        </w:rPr>
        <w:t>图</w:t>
      </w:r>
      <w:r w:rsidR="00A9500F">
        <w:rPr>
          <w:rFonts w:hint="eastAsia"/>
        </w:rPr>
        <w:t>91</w:t>
      </w:r>
      <w:r>
        <w:t xml:space="preserve"> </w:t>
      </w:r>
      <w:r>
        <w:rPr>
          <w:rFonts w:hint="eastAsia"/>
        </w:rPr>
        <w:t>启动类</w:t>
      </w:r>
    </w:p>
    <w:p w14:paraId="200FE814" w14:textId="77777777" w:rsidR="00D96F4D" w:rsidRDefault="00D96F4D" w:rsidP="00F336CB">
      <w:pPr>
        <w:pStyle w:val="a0"/>
        <w:numPr>
          <w:ilvl w:val="0"/>
          <w:numId w:val="7"/>
        </w:numPr>
        <w:ind w:firstLineChars="0"/>
      </w:pPr>
      <w:proofErr w:type="spellStart"/>
      <w:r>
        <w:t>A</w:t>
      </w:r>
      <w:r>
        <w:rPr>
          <w:rFonts w:hint="eastAsia"/>
        </w:rPr>
        <w:t>pplication</w:t>
      </w:r>
      <w:r>
        <w:t>.yml</w:t>
      </w:r>
      <w:proofErr w:type="spellEnd"/>
      <w:r>
        <w:rPr>
          <w:rFonts w:hint="eastAsia"/>
        </w:rPr>
        <w:t>文件</w:t>
      </w:r>
    </w:p>
    <w:p w14:paraId="1D46FD5E" w14:textId="77777777" w:rsidR="00D96F4D" w:rsidRDefault="00D96F4D" w:rsidP="00D96F4D">
      <w:r>
        <w:tab/>
      </w:r>
      <w:r>
        <w:rPr>
          <w:noProof/>
        </w:rPr>
        <w:drawing>
          <wp:inline distT="0" distB="0" distL="0" distR="0" wp14:anchorId="60A793FB" wp14:editId="17E4ED29">
            <wp:extent cx="2485714" cy="171429"/>
            <wp:effectExtent l="0" t="0" r="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2485714" cy="171429"/>
                    </a:xfrm>
                    <a:prstGeom prst="rect">
                      <a:avLst/>
                    </a:prstGeom>
                  </pic:spPr>
                </pic:pic>
              </a:graphicData>
            </a:graphic>
          </wp:inline>
        </w:drawing>
      </w:r>
    </w:p>
    <w:p w14:paraId="4772B82B" w14:textId="77777777" w:rsidR="00D96F4D" w:rsidRDefault="00D96F4D" w:rsidP="00D96F4D">
      <w:r>
        <w:rPr>
          <w:noProof/>
        </w:rPr>
        <w:lastRenderedPageBreak/>
        <w:drawing>
          <wp:inline distT="0" distB="0" distL="0" distR="0" wp14:anchorId="446B03BA" wp14:editId="587ADB7F">
            <wp:extent cx="4941900" cy="36004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963885" cy="3616468"/>
                    </a:xfrm>
                    <a:prstGeom prst="rect">
                      <a:avLst/>
                    </a:prstGeom>
                  </pic:spPr>
                </pic:pic>
              </a:graphicData>
            </a:graphic>
          </wp:inline>
        </w:drawing>
      </w:r>
    </w:p>
    <w:p w14:paraId="17102C3B" w14:textId="77777777" w:rsidR="000E778A" w:rsidRDefault="000E778A" w:rsidP="000E778A">
      <w:pPr>
        <w:jc w:val="center"/>
      </w:pPr>
      <w:r>
        <w:rPr>
          <w:rFonts w:hint="eastAsia"/>
        </w:rPr>
        <w:t>图</w:t>
      </w:r>
      <w:r w:rsidR="00A9500F">
        <w:rPr>
          <w:rFonts w:hint="eastAsia"/>
        </w:rPr>
        <w:t>92</w:t>
      </w:r>
      <w:r>
        <w:t xml:space="preserve"> </w:t>
      </w:r>
      <w:proofErr w:type="spellStart"/>
      <w:r>
        <w:rPr>
          <w:rFonts w:hint="eastAsia"/>
        </w:rPr>
        <w:t>application</w:t>
      </w:r>
      <w:r>
        <w:t>.</w:t>
      </w:r>
      <w:r>
        <w:rPr>
          <w:rFonts w:hint="eastAsia"/>
        </w:rPr>
        <w:t>yml</w:t>
      </w:r>
      <w:proofErr w:type="spellEnd"/>
      <w:r>
        <w:rPr>
          <w:rFonts w:hint="eastAsia"/>
        </w:rPr>
        <w:t>配置</w:t>
      </w:r>
    </w:p>
    <w:p w14:paraId="627D8868" w14:textId="77777777" w:rsidR="00D96F4D" w:rsidRDefault="00D96F4D" w:rsidP="00F336CB">
      <w:pPr>
        <w:pStyle w:val="a0"/>
        <w:numPr>
          <w:ilvl w:val="0"/>
          <w:numId w:val="7"/>
        </w:numPr>
        <w:ind w:firstLineChars="0"/>
      </w:pPr>
      <w:proofErr w:type="spellStart"/>
      <w:r>
        <w:t>P</w:t>
      </w:r>
      <w:r>
        <w:rPr>
          <w:rFonts w:hint="eastAsia"/>
        </w:rPr>
        <w:t>ath</w:t>
      </w:r>
      <w:r>
        <w:t>.properties</w:t>
      </w:r>
      <w:proofErr w:type="spellEnd"/>
      <w:r>
        <w:rPr>
          <w:rFonts w:hint="eastAsia"/>
        </w:rPr>
        <w:t>文件</w:t>
      </w:r>
    </w:p>
    <w:p w14:paraId="04E6E7BC" w14:textId="77777777" w:rsidR="00D96F4D" w:rsidRDefault="00D96F4D" w:rsidP="00D96F4D">
      <w:r>
        <w:tab/>
      </w:r>
      <w:r>
        <w:rPr>
          <w:noProof/>
        </w:rPr>
        <w:drawing>
          <wp:inline distT="0" distB="0" distL="0" distR="0" wp14:anchorId="7C438AAC" wp14:editId="462BEC22">
            <wp:extent cx="2505782" cy="219075"/>
            <wp:effectExtent l="0" t="0" r="889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2515582" cy="219932"/>
                    </a:xfrm>
                    <a:prstGeom prst="rect">
                      <a:avLst/>
                    </a:prstGeom>
                  </pic:spPr>
                </pic:pic>
              </a:graphicData>
            </a:graphic>
          </wp:inline>
        </w:drawing>
      </w:r>
    </w:p>
    <w:p w14:paraId="2954C4A1" w14:textId="77777777" w:rsidR="00D96F4D" w:rsidRDefault="00D96F4D" w:rsidP="00D96F4D">
      <w:r>
        <w:rPr>
          <w:noProof/>
        </w:rPr>
        <w:drawing>
          <wp:inline distT="0" distB="0" distL="0" distR="0" wp14:anchorId="1E0EB3BD" wp14:editId="351215E7">
            <wp:extent cx="5759450" cy="25431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59450" cy="2543175"/>
                    </a:xfrm>
                    <a:prstGeom prst="rect">
                      <a:avLst/>
                    </a:prstGeom>
                  </pic:spPr>
                </pic:pic>
              </a:graphicData>
            </a:graphic>
          </wp:inline>
        </w:drawing>
      </w:r>
    </w:p>
    <w:p w14:paraId="34082A35" w14:textId="77777777" w:rsidR="000E778A" w:rsidRDefault="000E778A" w:rsidP="000E778A">
      <w:pPr>
        <w:jc w:val="center"/>
      </w:pPr>
      <w:r>
        <w:rPr>
          <w:rFonts w:hint="eastAsia"/>
        </w:rPr>
        <w:t>图</w:t>
      </w:r>
      <w:r w:rsidR="00A9500F">
        <w:rPr>
          <w:rFonts w:hint="eastAsia"/>
        </w:rPr>
        <w:t>93</w:t>
      </w:r>
      <w:r>
        <w:t xml:space="preserve"> </w:t>
      </w:r>
      <w:r>
        <w:rPr>
          <w:rFonts w:hint="eastAsia"/>
        </w:rPr>
        <w:t>path文件配置</w:t>
      </w:r>
    </w:p>
    <w:p w14:paraId="3848054D" w14:textId="77777777" w:rsidR="006943E1" w:rsidRDefault="006943E1" w:rsidP="006943E1">
      <w:pPr>
        <w:pStyle w:val="4"/>
        <w:ind w:right="240"/>
      </w:pPr>
      <w:bookmarkStart w:id="304" w:name="_Toc520466337"/>
      <w:bookmarkStart w:id="305" w:name="_Toc532826469"/>
      <w:bookmarkStart w:id="306" w:name="_Toc532827146"/>
      <w:r>
        <w:rPr>
          <w:rFonts w:hint="eastAsia"/>
        </w:rPr>
        <w:t>项目运行</w:t>
      </w:r>
      <w:bookmarkEnd w:id="304"/>
      <w:bookmarkEnd w:id="305"/>
      <w:bookmarkEnd w:id="306"/>
    </w:p>
    <w:p w14:paraId="3E0030D7" w14:textId="77777777" w:rsidR="006943E1" w:rsidRDefault="006943E1" w:rsidP="006943E1">
      <w:r>
        <w:tab/>
      </w:r>
      <w:r>
        <w:rPr>
          <w:rFonts w:hint="eastAsia"/>
        </w:rPr>
        <w:t>在启动类中右键</w:t>
      </w:r>
      <w:r>
        <w:sym w:font="Wingdings" w:char="F0E0"/>
      </w:r>
      <w:r>
        <w:t xml:space="preserve">Run as… </w:t>
      </w:r>
      <w:r>
        <w:sym w:font="Wingdings" w:char="F0E0"/>
      </w:r>
      <w:r>
        <w:t xml:space="preserve"> java </w:t>
      </w:r>
      <w:proofErr w:type="spellStart"/>
      <w:r>
        <w:t>appliaction</w:t>
      </w:r>
      <w:proofErr w:type="spellEnd"/>
      <w:r>
        <w:rPr>
          <w:rFonts w:hint="eastAsia"/>
        </w:rPr>
        <w:t>即可。</w:t>
      </w:r>
    </w:p>
    <w:p w14:paraId="285E8817" w14:textId="77777777" w:rsidR="006943E1" w:rsidRDefault="006943E1" w:rsidP="006943E1">
      <w:r>
        <w:rPr>
          <w:noProof/>
        </w:rPr>
        <w:lastRenderedPageBreak/>
        <w:drawing>
          <wp:inline distT="0" distB="0" distL="0" distR="0" wp14:anchorId="11DF1A42" wp14:editId="36FF1990">
            <wp:extent cx="5759450" cy="44291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759450" cy="4429125"/>
                    </a:xfrm>
                    <a:prstGeom prst="rect">
                      <a:avLst/>
                    </a:prstGeom>
                  </pic:spPr>
                </pic:pic>
              </a:graphicData>
            </a:graphic>
          </wp:inline>
        </w:drawing>
      </w:r>
    </w:p>
    <w:p w14:paraId="4D97A7FB" w14:textId="77777777" w:rsidR="000E778A" w:rsidRDefault="000E778A" w:rsidP="000E778A">
      <w:pPr>
        <w:jc w:val="center"/>
      </w:pPr>
      <w:r>
        <w:rPr>
          <w:rFonts w:hint="eastAsia"/>
        </w:rPr>
        <w:t>图</w:t>
      </w:r>
      <w:r w:rsidR="00A9500F">
        <w:rPr>
          <w:rFonts w:hint="eastAsia"/>
        </w:rPr>
        <w:t>94</w:t>
      </w:r>
      <w:r>
        <w:t xml:space="preserve"> </w:t>
      </w:r>
      <w:r>
        <w:rPr>
          <w:rFonts w:hint="eastAsia"/>
        </w:rPr>
        <w:t>启动运行</w:t>
      </w:r>
    </w:p>
    <w:p w14:paraId="4E1428EA" w14:textId="77777777" w:rsidR="006943E1" w:rsidRDefault="006943E1" w:rsidP="006943E1">
      <w:r>
        <w:tab/>
      </w:r>
      <w:r>
        <w:rPr>
          <w:rFonts w:hint="eastAsia"/>
        </w:rPr>
        <w:t>如下图所示，即启动成功。</w:t>
      </w:r>
    </w:p>
    <w:p w14:paraId="767285F3" w14:textId="77777777" w:rsidR="006943E1" w:rsidRDefault="007B5C94" w:rsidP="006943E1">
      <w:r>
        <w:rPr>
          <w:noProof/>
        </w:rPr>
        <w:drawing>
          <wp:inline distT="0" distB="0" distL="0" distR="0" wp14:anchorId="73847D01" wp14:editId="3CBC8B72">
            <wp:extent cx="5759450" cy="31242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759450" cy="3124200"/>
                    </a:xfrm>
                    <a:prstGeom prst="rect">
                      <a:avLst/>
                    </a:prstGeom>
                  </pic:spPr>
                </pic:pic>
              </a:graphicData>
            </a:graphic>
          </wp:inline>
        </w:drawing>
      </w:r>
    </w:p>
    <w:p w14:paraId="2289BF87" w14:textId="77777777" w:rsidR="000E778A" w:rsidRPr="006943E1" w:rsidRDefault="000E778A" w:rsidP="000E778A">
      <w:pPr>
        <w:jc w:val="center"/>
      </w:pPr>
      <w:r>
        <w:rPr>
          <w:rFonts w:hint="eastAsia"/>
        </w:rPr>
        <w:t>图</w:t>
      </w:r>
      <w:r w:rsidR="00A9500F">
        <w:rPr>
          <w:rFonts w:hint="eastAsia"/>
        </w:rPr>
        <w:t>95</w:t>
      </w:r>
      <w:r>
        <w:t xml:space="preserve"> </w:t>
      </w:r>
      <w:r>
        <w:rPr>
          <w:rFonts w:hint="eastAsia"/>
        </w:rPr>
        <w:t>启动成功</w:t>
      </w:r>
    </w:p>
    <w:p w14:paraId="19856873" w14:textId="77777777" w:rsidR="00D96F4D" w:rsidRDefault="00D96F4D" w:rsidP="00176A00">
      <w:pPr>
        <w:pStyle w:val="3"/>
        <w:ind w:right="240"/>
      </w:pPr>
      <w:bookmarkStart w:id="307" w:name="_Toc520466338"/>
      <w:bookmarkStart w:id="308" w:name="_Toc532826470"/>
      <w:bookmarkStart w:id="309" w:name="_Toc532827147"/>
      <w:bookmarkStart w:id="310" w:name="_Toc22893079"/>
      <w:proofErr w:type="spellStart"/>
      <w:r>
        <w:t>S</w:t>
      </w:r>
      <w:r>
        <w:rPr>
          <w:rFonts w:hint="eastAsia"/>
        </w:rPr>
        <w:t>pringmvc</w:t>
      </w:r>
      <w:proofErr w:type="spellEnd"/>
      <w:r>
        <w:rPr>
          <w:rFonts w:hint="eastAsia"/>
        </w:rPr>
        <w:t>版本</w:t>
      </w:r>
      <w:bookmarkEnd w:id="307"/>
      <w:bookmarkEnd w:id="308"/>
      <w:bookmarkEnd w:id="309"/>
      <w:bookmarkEnd w:id="310"/>
    </w:p>
    <w:p w14:paraId="2E04C56A" w14:textId="77777777" w:rsidR="00D96F4D" w:rsidRDefault="00245C73" w:rsidP="00245C73">
      <w:pPr>
        <w:pStyle w:val="4"/>
        <w:ind w:right="240"/>
      </w:pPr>
      <w:bookmarkStart w:id="311" w:name="_Toc520466339"/>
      <w:bookmarkStart w:id="312" w:name="_Toc532826471"/>
      <w:bookmarkStart w:id="313" w:name="_Toc532827148"/>
      <w:r>
        <w:rPr>
          <w:rFonts w:hint="eastAsia"/>
        </w:rPr>
        <w:lastRenderedPageBreak/>
        <w:t>目录结构</w:t>
      </w:r>
      <w:bookmarkEnd w:id="311"/>
      <w:bookmarkEnd w:id="312"/>
      <w:bookmarkEnd w:id="313"/>
    </w:p>
    <w:p w14:paraId="081651D9" w14:textId="77777777" w:rsidR="00245C73" w:rsidRDefault="00245C73" w:rsidP="00245C73">
      <w:r>
        <w:tab/>
      </w:r>
      <w:r>
        <w:rPr>
          <w:rFonts w:hint="eastAsia"/>
        </w:rPr>
        <w:t>主要目录</w:t>
      </w:r>
      <w:proofErr w:type="spellStart"/>
      <w:r>
        <w:rPr>
          <w:rFonts w:hint="eastAsia"/>
        </w:rPr>
        <w:t>db</w:t>
      </w:r>
      <w:proofErr w:type="spellEnd"/>
      <w:r>
        <w:rPr>
          <w:rFonts w:hint="eastAsia"/>
        </w:rPr>
        <w:t>、b</w:t>
      </w:r>
      <w:r>
        <w:t>uild</w:t>
      </w:r>
      <w:r>
        <w:rPr>
          <w:rFonts w:hint="eastAsia"/>
        </w:rPr>
        <w:t>、</w:t>
      </w:r>
      <w:proofErr w:type="spellStart"/>
      <w:r>
        <w:rPr>
          <w:rFonts w:hint="eastAsia"/>
        </w:rPr>
        <w:t>src</w:t>
      </w:r>
      <w:proofErr w:type="spellEnd"/>
      <w:r>
        <w:t>/main/java</w:t>
      </w:r>
      <w:r>
        <w:rPr>
          <w:rFonts w:hint="eastAsia"/>
        </w:rPr>
        <w:t>、</w:t>
      </w:r>
      <w:proofErr w:type="spellStart"/>
      <w:r>
        <w:rPr>
          <w:rFonts w:hint="eastAsia"/>
        </w:rPr>
        <w:t>s</w:t>
      </w:r>
      <w:r>
        <w:t>rc</w:t>
      </w:r>
      <w:proofErr w:type="spellEnd"/>
      <w:r>
        <w:t>/main/resources</w:t>
      </w:r>
      <w:r>
        <w:rPr>
          <w:rFonts w:hint="eastAsia"/>
        </w:rPr>
        <w:t>、</w:t>
      </w:r>
      <w:proofErr w:type="spellStart"/>
      <w:r>
        <w:rPr>
          <w:rFonts w:hint="eastAsia"/>
        </w:rPr>
        <w:t>WebRoot</w:t>
      </w:r>
      <w:proofErr w:type="spellEnd"/>
      <w:r>
        <w:rPr>
          <w:rFonts w:hint="eastAsia"/>
        </w:rPr>
        <w:t>。</w:t>
      </w:r>
    </w:p>
    <w:p w14:paraId="5B4E993E" w14:textId="77777777" w:rsidR="00245C73" w:rsidRDefault="00245C73" w:rsidP="00F336CB">
      <w:pPr>
        <w:pStyle w:val="a0"/>
        <w:numPr>
          <w:ilvl w:val="0"/>
          <w:numId w:val="8"/>
        </w:numPr>
        <w:ind w:firstLineChars="0"/>
      </w:pPr>
      <w:r>
        <w:t>D</w:t>
      </w:r>
      <w:r>
        <w:rPr>
          <w:rFonts w:hint="eastAsia"/>
        </w:rPr>
        <w:t>b</w:t>
      </w:r>
    </w:p>
    <w:p w14:paraId="7159CE31" w14:textId="77777777" w:rsidR="00245C73" w:rsidRDefault="00245C73" w:rsidP="00245C73">
      <w:r>
        <w:tab/>
      </w:r>
      <w:r>
        <w:rPr>
          <w:rFonts w:hint="eastAsia"/>
        </w:rPr>
        <w:t>数据库</w:t>
      </w:r>
      <w:proofErr w:type="spellStart"/>
      <w:r>
        <w:rPr>
          <w:rFonts w:hint="eastAsia"/>
        </w:rPr>
        <w:t>sql</w:t>
      </w:r>
      <w:proofErr w:type="spellEnd"/>
      <w:r>
        <w:rPr>
          <w:rFonts w:hint="eastAsia"/>
        </w:rPr>
        <w:t>文件目录。</w:t>
      </w:r>
    </w:p>
    <w:p w14:paraId="1D481282" w14:textId="77777777" w:rsidR="00245C73" w:rsidRDefault="00245C73" w:rsidP="00F336CB">
      <w:pPr>
        <w:pStyle w:val="a0"/>
        <w:numPr>
          <w:ilvl w:val="0"/>
          <w:numId w:val="8"/>
        </w:numPr>
        <w:ind w:firstLineChars="0"/>
      </w:pPr>
      <w:r>
        <w:t>B</w:t>
      </w:r>
      <w:r>
        <w:rPr>
          <w:rFonts w:hint="eastAsia"/>
        </w:rPr>
        <w:t>uild</w:t>
      </w:r>
    </w:p>
    <w:p w14:paraId="70FABD7F" w14:textId="77777777" w:rsidR="00245C73" w:rsidRDefault="00245C73" w:rsidP="00245C73">
      <w:r>
        <w:tab/>
        <w:t>J</w:t>
      </w:r>
      <w:r>
        <w:rPr>
          <w:rFonts w:hint="eastAsia"/>
        </w:rPr>
        <w:t>ava编译后的class目录。</w:t>
      </w:r>
    </w:p>
    <w:p w14:paraId="5E449AC9" w14:textId="77777777" w:rsidR="00245C73" w:rsidRDefault="00245C73" w:rsidP="00F336CB">
      <w:pPr>
        <w:pStyle w:val="a0"/>
        <w:numPr>
          <w:ilvl w:val="0"/>
          <w:numId w:val="8"/>
        </w:numPr>
        <w:ind w:firstLineChars="0"/>
      </w:pPr>
      <w:proofErr w:type="spellStart"/>
      <w:r>
        <w:rPr>
          <w:rFonts w:hint="eastAsia"/>
        </w:rPr>
        <w:t>src</w:t>
      </w:r>
      <w:proofErr w:type="spellEnd"/>
      <w:r>
        <w:t>/main/java</w:t>
      </w:r>
    </w:p>
    <w:p w14:paraId="08F2EF5C" w14:textId="77777777" w:rsidR="00245C73" w:rsidRDefault="00245C73" w:rsidP="00245C73">
      <w:r>
        <w:tab/>
      </w:r>
      <w:r>
        <w:rPr>
          <w:rFonts w:hint="eastAsia"/>
        </w:rPr>
        <w:t>java源代码目录。</w:t>
      </w:r>
    </w:p>
    <w:p w14:paraId="6AD543D5" w14:textId="77777777" w:rsidR="00245C73" w:rsidRDefault="00245C73" w:rsidP="00F336CB">
      <w:pPr>
        <w:pStyle w:val="a0"/>
        <w:numPr>
          <w:ilvl w:val="0"/>
          <w:numId w:val="8"/>
        </w:numPr>
        <w:ind w:firstLineChars="0"/>
      </w:pPr>
      <w:proofErr w:type="spellStart"/>
      <w:r>
        <w:rPr>
          <w:rFonts w:hint="eastAsia"/>
        </w:rPr>
        <w:t>s</w:t>
      </w:r>
      <w:r>
        <w:t>rc</w:t>
      </w:r>
      <w:proofErr w:type="spellEnd"/>
      <w:r>
        <w:t>/main/resources</w:t>
      </w:r>
    </w:p>
    <w:p w14:paraId="1298310D" w14:textId="77777777" w:rsidR="00245C73" w:rsidRDefault="00245C73" w:rsidP="00245C73">
      <w:r>
        <w:tab/>
      </w:r>
      <w:r>
        <w:rPr>
          <w:rFonts w:hint="eastAsia"/>
        </w:rPr>
        <w:t>配置文件目录。</w:t>
      </w:r>
    </w:p>
    <w:p w14:paraId="739E7E23" w14:textId="77777777" w:rsidR="00245C73" w:rsidRDefault="00245C73" w:rsidP="00F336CB">
      <w:pPr>
        <w:pStyle w:val="a0"/>
        <w:numPr>
          <w:ilvl w:val="0"/>
          <w:numId w:val="8"/>
        </w:numPr>
        <w:ind w:firstLineChars="0"/>
      </w:pPr>
      <w:proofErr w:type="spellStart"/>
      <w:r>
        <w:rPr>
          <w:rFonts w:hint="eastAsia"/>
        </w:rPr>
        <w:t>WebRoot</w:t>
      </w:r>
      <w:proofErr w:type="spellEnd"/>
    </w:p>
    <w:p w14:paraId="2259EA52" w14:textId="77777777" w:rsidR="00245C73" w:rsidRDefault="00245C73" w:rsidP="00245C73">
      <w:r>
        <w:tab/>
      </w:r>
      <w:r>
        <w:rPr>
          <w:rFonts w:hint="eastAsia"/>
        </w:rPr>
        <w:t>静态和动态资源目录。其下的WEB_INF/</w:t>
      </w:r>
      <w:r>
        <w:t>lib</w:t>
      </w:r>
      <w:r>
        <w:rPr>
          <w:rFonts w:hint="eastAsia"/>
        </w:rPr>
        <w:t>下存放所有的jar包目录。</w:t>
      </w:r>
    </w:p>
    <w:p w14:paraId="6E7F0AF3" w14:textId="77777777" w:rsidR="004E0822" w:rsidRPr="00245C73" w:rsidRDefault="004E0822" w:rsidP="004E0822">
      <w:pPr>
        <w:ind w:left="1260" w:firstLine="420"/>
      </w:pPr>
      <w:r>
        <w:rPr>
          <w:noProof/>
        </w:rPr>
        <w:drawing>
          <wp:inline distT="0" distB="0" distL="0" distR="0" wp14:anchorId="283E6676" wp14:editId="7CED92BB">
            <wp:extent cx="3040855" cy="259080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3056991" cy="2604547"/>
                    </a:xfrm>
                    <a:prstGeom prst="rect">
                      <a:avLst/>
                    </a:prstGeom>
                  </pic:spPr>
                </pic:pic>
              </a:graphicData>
            </a:graphic>
          </wp:inline>
        </w:drawing>
      </w:r>
    </w:p>
    <w:p w14:paraId="1AD41134" w14:textId="77777777" w:rsidR="00245C73" w:rsidRDefault="004E0822" w:rsidP="000E778A">
      <w:pPr>
        <w:jc w:val="center"/>
      </w:pPr>
      <w:r>
        <w:rPr>
          <w:noProof/>
        </w:rPr>
        <w:lastRenderedPageBreak/>
        <w:drawing>
          <wp:inline distT="0" distB="0" distL="0" distR="0" wp14:anchorId="41231648" wp14:editId="7A1A95DB">
            <wp:extent cx="3133333" cy="8476190"/>
            <wp:effectExtent l="0" t="0" r="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3133333" cy="8476190"/>
                    </a:xfrm>
                    <a:prstGeom prst="rect">
                      <a:avLst/>
                    </a:prstGeom>
                  </pic:spPr>
                </pic:pic>
              </a:graphicData>
            </a:graphic>
          </wp:inline>
        </w:drawing>
      </w:r>
    </w:p>
    <w:p w14:paraId="54A4B45B" w14:textId="77777777" w:rsidR="000E778A" w:rsidRDefault="000E778A" w:rsidP="000E778A">
      <w:pPr>
        <w:jc w:val="center"/>
      </w:pPr>
      <w:r>
        <w:rPr>
          <w:rFonts w:hint="eastAsia"/>
        </w:rPr>
        <w:t>图</w:t>
      </w:r>
      <w:r w:rsidR="00A9500F">
        <w:rPr>
          <w:rFonts w:hint="eastAsia"/>
        </w:rPr>
        <w:t>96</w:t>
      </w:r>
      <w:r>
        <w:t xml:space="preserve"> </w:t>
      </w:r>
      <w:r>
        <w:rPr>
          <w:rFonts w:hint="eastAsia"/>
        </w:rPr>
        <w:t>项目结构</w:t>
      </w:r>
    </w:p>
    <w:p w14:paraId="4DA7F74D" w14:textId="77777777" w:rsidR="00A122E0" w:rsidRDefault="00A122E0" w:rsidP="00245C73"/>
    <w:p w14:paraId="3FC7228F" w14:textId="77777777" w:rsidR="00A122E0" w:rsidRDefault="00A122E0" w:rsidP="00A122E0">
      <w:pPr>
        <w:pStyle w:val="4"/>
        <w:ind w:right="240"/>
      </w:pPr>
      <w:bookmarkStart w:id="314" w:name="_Toc520466340"/>
      <w:bookmarkStart w:id="315" w:name="_Toc532826472"/>
      <w:bookmarkStart w:id="316" w:name="_Toc532827149"/>
      <w:r>
        <w:rPr>
          <w:rFonts w:hint="eastAsia"/>
        </w:rPr>
        <w:lastRenderedPageBreak/>
        <w:t>主要文件</w:t>
      </w:r>
      <w:bookmarkEnd w:id="314"/>
      <w:bookmarkEnd w:id="315"/>
      <w:bookmarkEnd w:id="316"/>
    </w:p>
    <w:p w14:paraId="55859CC4" w14:textId="77777777" w:rsidR="00A122E0" w:rsidRDefault="00A122E0" w:rsidP="00F336CB">
      <w:pPr>
        <w:pStyle w:val="a0"/>
        <w:numPr>
          <w:ilvl w:val="0"/>
          <w:numId w:val="8"/>
        </w:numPr>
        <w:ind w:firstLineChars="0"/>
      </w:pPr>
      <w:r w:rsidRPr="00A122E0">
        <w:t>spring-mvc.xml</w:t>
      </w:r>
    </w:p>
    <w:p w14:paraId="01DBFCB9" w14:textId="77777777" w:rsidR="003B2F73" w:rsidRDefault="003B2F73" w:rsidP="003B2F73">
      <w:r>
        <w:tab/>
      </w:r>
      <w:proofErr w:type="spellStart"/>
      <w:r>
        <w:rPr>
          <w:rFonts w:hint="eastAsia"/>
        </w:rPr>
        <w:t>springmvc</w:t>
      </w:r>
      <w:proofErr w:type="spellEnd"/>
      <w:r>
        <w:rPr>
          <w:rFonts w:hint="eastAsia"/>
        </w:rPr>
        <w:t>的配置，负责配置页面请求和静态资源访问等。</w:t>
      </w:r>
    </w:p>
    <w:p w14:paraId="6F7AFFCC" w14:textId="77777777" w:rsidR="00A122E0" w:rsidRPr="00A122E0" w:rsidRDefault="00A122E0" w:rsidP="00A122E0">
      <w:r>
        <w:rPr>
          <w:noProof/>
        </w:rPr>
        <w:drawing>
          <wp:inline distT="0" distB="0" distL="0" distR="0" wp14:anchorId="68F3DA42" wp14:editId="6E08FECC">
            <wp:extent cx="2552381" cy="238095"/>
            <wp:effectExtent l="0" t="0" r="63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2552381" cy="238095"/>
                    </a:xfrm>
                    <a:prstGeom prst="rect">
                      <a:avLst/>
                    </a:prstGeom>
                  </pic:spPr>
                </pic:pic>
              </a:graphicData>
            </a:graphic>
          </wp:inline>
        </w:drawing>
      </w:r>
    </w:p>
    <w:p w14:paraId="5CB436F6" w14:textId="77777777" w:rsidR="00A122E0" w:rsidRDefault="00A122E0" w:rsidP="00A122E0">
      <w:r>
        <w:rPr>
          <w:noProof/>
        </w:rPr>
        <w:drawing>
          <wp:inline distT="0" distB="0" distL="0" distR="0" wp14:anchorId="6A23DCBB" wp14:editId="7CD7DF40">
            <wp:extent cx="5759450" cy="32664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759450" cy="3266440"/>
                    </a:xfrm>
                    <a:prstGeom prst="rect">
                      <a:avLst/>
                    </a:prstGeom>
                  </pic:spPr>
                </pic:pic>
              </a:graphicData>
            </a:graphic>
          </wp:inline>
        </w:drawing>
      </w:r>
    </w:p>
    <w:p w14:paraId="08AD63E5" w14:textId="77777777" w:rsidR="00A122E0" w:rsidRDefault="000E778A" w:rsidP="000E778A">
      <w:pPr>
        <w:jc w:val="center"/>
      </w:pPr>
      <w:r>
        <w:rPr>
          <w:rFonts w:hint="eastAsia"/>
        </w:rPr>
        <w:t>图</w:t>
      </w:r>
      <w:r w:rsidR="00A9500F">
        <w:rPr>
          <w:rFonts w:hint="eastAsia"/>
        </w:rPr>
        <w:t>97</w:t>
      </w:r>
      <w:r>
        <w:t xml:space="preserve"> </w:t>
      </w:r>
      <w:proofErr w:type="spellStart"/>
      <w:r>
        <w:rPr>
          <w:rFonts w:hint="eastAsia"/>
        </w:rPr>
        <w:t>springmvc</w:t>
      </w:r>
      <w:proofErr w:type="spellEnd"/>
      <w:r>
        <w:rPr>
          <w:rFonts w:hint="eastAsia"/>
        </w:rPr>
        <w:t>配置</w:t>
      </w:r>
    </w:p>
    <w:p w14:paraId="7EDE0A93" w14:textId="77777777" w:rsidR="000E778A" w:rsidRDefault="000E778A" w:rsidP="00A122E0"/>
    <w:p w14:paraId="2748A70F" w14:textId="77777777" w:rsidR="00A122E0" w:rsidRDefault="00A122E0" w:rsidP="00F336CB">
      <w:pPr>
        <w:pStyle w:val="a0"/>
        <w:numPr>
          <w:ilvl w:val="0"/>
          <w:numId w:val="8"/>
        </w:numPr>
        <w:ind w:firstLineChars="0"/>
      </w:pPr>
      <w:r w:rsidRPr="00A122E0">
        <w:t>spring-hessianServlet.xml</w:t>
      </w:r>
    </w:p>
    <w:p w14:paraId="293DB574" w14:textId="77777777" w:rsidR="003B2F73" w:rsidRDefault="003B2F73" w:rsidP="003B2F73">
      <w:r>
        <w:tab/>
      </w:r>
      <w:r>
        <w:rPr>
          <w:rFonts w:hint="eastAsia"/>
        </w:rPr>
        <w:t>spring集成hessian的配置文件，需要把hessian作为一个bean注入。</w:t>
      </w:r>
    </w:p>
    <w:p w14:paraId="3F66F629" w14:textId="77777777" w:rsidR="00A122E0" w:rsidRDefault="00A122E0" w:rsidP="00A122E0">
      <w:r>
        <w:rPr>
          <w:noProof/>
        </w:rPr>
        <w:drawing>
          <wp:inline distT="0" distB="0" distL="0" distR="0" wp14:anchorId="009C9AFB" wp14:editId="12F2450F">
            <wp:extent cx="2933333" cy="200000"/>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933333" cy="200000"/>
                    </a:xfrm>
                    <a:prstGeom prst="rect">
                      <a:avLst/>
                    </a:prstGeom>
                  </pic:spPr>
                </pic:pic>
              </a:graphicData>
            </a:graphic>
          </wp:inline>
        </w:drawing>
      </w:r>
    </w:p>
    <w:p w14:paraId="6BFE669F" w14:textId="77777777" w:rsidR="00A122E0" w:rsidRDefault="00A122E0" w:rsidP="00A122E0">
      <w:r>
        <w:rPr>
          <w:noProof/>
        </w:rPr>
        <w:drawing>
          <wp:inline distT="0" distB="0" distL="0" distR="0" wp14:anchorId="73501AED" wp14:editId="6325F091">
            <wp:extent cx="5759450" cy="272415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759450" cy="2724150"/>
                    </a:xfrm>
                    <a:prstGeom prst="rect">
                      <a:avLst/>
                    </a:prstGeom>
                  </pic:spPr>
                </pic:pic>
              </a:graphicData>
            </a:graphic>
          </wp:inline>
        </w:drawing>
      </w:r>
    </w:p>
    <w:p w14:paraId="19B3D8E6" w14:textId="77777777" w:rsidR="000E778A" w:rsidRDefault="000E778A" w:rsidP="000E778A">
      <w:pPr>
        <w:jc w:val="center"/>
      </w:pPr>
      <w:r>
        <w:rPr>
          <w:rFonts w:hint="eastAsia"/>
        </w:rPr>
        <w:t>图</w:t>
      </w:r>
      <w:r w:rsidR="00A9500F">
        <w:rPr>
          <w:rFonts w:hint="eastAsia"/>
        </w:rPr>
        <w:t>98</w:t>
      </w:r>
      <w:r>
        <w:t xml:space="preserve"> </w:t>
      </w:r>
      <w:r>
        <w:rPr>
          <w:rFonts w:hint="eastAsia"/>
        </w:rPr>
        <w:t>hessian配置</w:t>
      </w:r>
    </w:p>
    <w:p w14:paraId="2394C234" w14:textId="77777777" w:rsidR="003B2F73" w:rsidRDefault="003B2F73" w:rsidP="00A122E0"/>
    <w:p w14:paraId="1CEB05C8" w14:textId="77777777" w:rsidR="003B2F73" w:rsidRDefault="003B2F73" w:rsidP="00F336CB">
      <w:pPr>
        <w:pStyle w:val="a0"/>
        <w:numPr>
          <w:ilvl w:val="0"/>
          <w:numId w:val="8"/>
        </w:numPr>
        <w:ind w:firstLineChars="0"/>
      </w:pPr>
      <w:r w:rsidRPr="003B2F73">
        <w:t>spring-common.xml</w:t>
      </w:r>
    </w:p>
    <w:p w14:paraId="7F4988AB" w14:textId="77777777" w:rsidR="003B2F73" w:rsidRDefault="003B2F73" w:rsidP="003B2F73">
      <w:r>
        <w:lastRenderedPageBreak/>
        <w:tab/>
      </w:r>
      <w:r>
        <w:rPr>
          <w:rFonts w:hint="eastAsia"/>
        </w:rPr>
        <w:t>spring的IOC容器配置文件，负责bean的注入等。</w:t>
      </w:r>
    </w:p>
    <w:p w14:paraId="430CFF1B" w14:textId="77777777" w:rsidR="003B2F73" w:rsidRDefault="003B2F73" w:rsidP="003B2F73">
      <w:r>
        <w:rPr>
          <w:noProof/>
        </w:rPr>
        <w:drawing>
          <wp:inline distT="0" distB="0" distL="0" distR="0" wp14:anchorId="418AD3A7" wp14:editId="05E67381">
            <wp:extent cx="2676190" cy="209524"/>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2676190" cy="209524"/>
                    </a:xfrm>
                    <a:prstGeom prst="rect">
                      <a:avLst/>
                    </a:prstGeom>
                  </pic:spPr>
                </pic:pic>
              </a:graphicData>
            </a:graphic>
          </wp:inline>
        </w:drawing>
      </w:r>
    </w:p>
    <w:p w14:paraId="64A399BB" w14:textId="77777777" w:rsidR="003B2F73" w:rsidRDefault="003B2F73" w:rsidP="003B2F73">
      <w:r>
        <w:rPr>
          <w:noProof/>
        </w:rPr>
        <w:drawing>
          <wp:inline distT="0" distB="0" distL="0" distR="0" wp14:anchorId="74E9DA6D" wp14:editId="4A6D7B23">
            <wp:extent cx="5759450" cy="3200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759450" cy="3200400"/>
                    </a:xfrm>
                    <a:prstGeom prst="rect">
                      <a:avLst/>
                    </a:prstGeom>
                  </pic:spPr>
                </pic:pic>
              </a:graphicData>
            </a:graphic>
          </wp:inline>
        </w:drawing>
      </w:r>
    </w:p>
    <w:p w14:paraId="734D7C7D" w14:textId="77777777" w:rsidR="000E778A" w:rsidRDefault="000E778A" w:rsidP="000E778A">
      <w:pPr>
        <w:jc w:val="center"/>
      </w:pPr>
      <w:r>
        <w:rPr>
          <w:rFonts w:hint="eastAsia"/>
        </w:rPr>
        <w:t>图</w:t>
      </w:r>
      <w:r w:rsidR="00A9500F">
        <w:rPr>
          <w:rFonts w:hint="eastAsia"/>
        </w:rPr>
        <w:t>99</w:t>
      </w:r>
      <w:r>
        <w:t xml:space="preserve"> </w:t>
      </w:r>
      <w:r>
        <w:rPr>
          <w:rFonts w:hint="eastAsia"/>
        </w:rPr>
        <w:t>spring配置</w:t>
      </w:r>
    </w:p>
    <w:p w14:paraId="7EADB447" w14:textId="77777777" w:rsidR="00965C08" w:rsidRDefault="00965C08" w:rsidP="003B2F73"/>
    <w:p w14:paraId="68EA0525" w14:textId="77777777" w:rsidR="00965C08" w:rsidRDefault="00965C08" w:rsidP="00F336CB">
      <w:pPr>
        <w:pStyle w:val="a0"/>
        <w:numPr>
          <w:ilvl w:val="0"/>
          <w:numId w:val="8"/>
        </w:numPr>
        <w:ind w:firstLineChars="0"/>
      </w:pPr>
      <w:r>
        <w:t>W</w:t>
      </w:r>
      <w:r>
        <w:rPr>
          <w:rFonts w:hint="eastAsia"/>
        </w:rPr>
        <w:t>eb</w:t>
      </w:r>
      <w:r>
        <w:t>.xml</w:t>
      </w:r>
    </w:p>
    <w:p w14:paraId="74D4584C" w14:textId="77777777" w:rsidR="00965C08" w:rsidRDefault="00965C08" w:rsidP="00965C08">
      <w:r>
        <w:tab/>
      </w:r>
      <w:r>
        <w:rPr>
          <w:rFonts w:hint="eastAsia"/>
        </w:rPr>
        <w:t>项目启动的配置文件。</w:t>
      </w:r>
    </w:p>
    <w:p w14:paraId="114C3F1E" w14:textId="77777777" w:rsidR="00965C08" w:rsidRDefault="00965C08" w:rsidP="003B2F73">
      <w:r>
        <w:rPr>
          <w:noProof/>
        </w:rPr>
        <w:drawing>
          <wp:inline distT="0" distB="0" distL="0" distR="0" wp14:anchorId="6519CB26" wp14:editId="29935E0D">
            <wp:extent cx="2019048" cy="200000"/>
            <wp:effectExtent l="0" t="0" r="63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2019048" cy="200000"/>
                    </a:xfrm>
                    <a:prstGeom prst="rect">
                      <a:avLst/>
                    </a:prstGeom>
                  </pic:spPr>
                </pic:pic>
              </a:graphicData>
            </a:graphic>
          </wp:inline>
        </w:drawing>
      </w:r>
    </w:p>
    <w:p w14:paraId="351E1DC4" w14:textId="77777777" w:rsidR="00965C08" w:rsidRDefault="00965C08" w:rsidP="003B2F73">
      <w:r>
        <w:rPr>
          <w:noProof/>
        </w:rPr>
        <w:drawing>
          <wp:inline distT="0" distB="0" distL="0" distR="0" wp14:anchorId="158BEC1F" wp14:editId="33EE1B1C">
            <wp:extent cx="5759450" cy="31623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759450" cy="3162300"/>
                    </a:xfrm>
                    <a:prstGeom prst="rect">
                      <a:avLst/>
                    </a:prstGeom>
                  </pic:spPr>
                </pic:pic>
              </a:graphicData>
            </a:graphic>
          </wp:inline>
        </w:drawing>
      </w:r>
    </w:p>
    <w:p w14:paraId="5F68C710" w14:textId="77777777" w:rsidR="000E778A" w:rsidRDefault="000E778A" w:rsidP="000E778A">
      <w:pPr>
        <w:jc w:val="center"/>
      </w:pPr>
      <w:r>
        <w:rPr>
          <w:rFonts w:hint="eastAsia"/>
        </w:rPr>
        <w:t>图1</w:t>
      </w:r>
      <w:r w:rsidR="00A9500F">
        <w:rPr>
          <w:rFonts w:hint="eastAsia"/>
        </w:rPr>
        <w:t>00</w:t>
      </w:r>
      <w:r>
        <w:t xml:space="preserve"> </w:t>
      </w:r>
      <w:proofErr w:type="spellStart"/>
      <w:r>
        <w:rPr>
          <w:rFonts w:hint="eastAsia"/>
        </w:rPr>
        <w:t>web</w:t>
      </w:r>
      <w:r>
        <w:t>,xml</w:t>
      </w:r>
      <w:proofErr w:type="spellEnd"/>
      <w:r>
        <w:rPr>
          <w:rFonts w:hint="eastAsia"/>
        </w:rPr>
        <w:t>配置</w:t>
      </w:r>
    </w:p>
    <w:p w14:paraId="51A98901" w14:textId="77777777" w:rsidR="00965C08" w:rsidRDefault="00965C08" w:rsidP="003B2F73"/>
    <w:p w14:paraId="6FF9BD2F" w14:textId="77777777" w:rsidR="00965C08" w:rsidRDefault="00965C08" w:rsidP="00F336CB">
      <w:pPr>
        <w:pStyle w:val="a0"/>
        <w:numPr>
          <w:ilvl w:val="0"/>
          <w:numId w:val="8"/>
        </w:numPr>
        <w:ind w:firstLineChars="0"/>
      </w:pPr>
      <w:r w:rsidRPr="00965C08">
        <w:t>sun-jaxws.xml</w:t>
      </w:r>
    </w:p>
    <w:p w14:paraId="5ADB9B66" w14:textId="77777777" w:rsidR="00965C08" w:rsidRDefault="00965C08" w:rsidP="00965C08">
      <w:r>
        <w:lastRenderedPageBreak/>
        <w:tab/>
      </w:r>
      <w:proofErr w:type="spellStart"/>
      <w:r>
        <w:rPr>
          <w:rFonts w:hint="eastAsia"/>
        </w:rPr>
        <w:t>webService</w:t>
      </w:r>
      <w:proofErr w:type="spellEnd"/>
      <w:r>
        <w:rPr>
          <w:rFonts w:hint="eastAsia"/>
        </w:rPr>
        <w:t>的配置文件。</w:t>
      </w:r>
    </w:p>
    <w:p w14:paraId="35E5847A" w14:textId="77777777" w:rsidR="00965C08" w:rsidRDefault="00965C08" w:rsidP="003B2F73">
      <w:r>
        <w:rPr>
          <w:noProof/>
        </w:rPr>
        <w:drawing>
          <wp:inline distT="0" distB="0" distL="0" distR="0" wp14:anchorId="5092BD57" wp14:editId="287686FA">
            <wp:extent cx="2266667" cy="238095"/>
            <wp:effectExtent l="0" t="0" r="63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2266667" cy="238095"/>
                    </a:xfrm>
                    <a:prstGeom prst="rect">
                      <a:avLst/>
                    </a:prstGeom>
                  </pic:spPr>
                </pic:pic>
              </a:graphicData>
            </a:graphic>
          </wp:inline>
        </w:drawing>
      </w:r>
    </w:p>
    <w:p w14:paraId="41180FCA" w14:textId="77777777" w:rsidR="00965C08" w:rsidRDefault="00965C08" w:rsidP="003B2F73">
      <w:r>
        <w:rPr>
          <w:noProof/>
        </w:rPr>
        <w:drawing>
          <wp:inline distT="0" distB="0" distL="0" distR="0" wp14:anchorId="6624EC86" wp14:editId="3192CA5D">
            <wp:extent cx="5758101" cy="818515"/>
            <wp:effectExtent l="0" t="0" r="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783312" cy="822099"/>
                    </a:xfrm>
                    <a:prstGeom prst="rect">
                      <a:avLst/>
                    </a:prstGeom>
                  </pic:spPr>
                </pic:pic>
              </a:graphicData>
            </a:graphic>
          </wp:inline>
        </w:drawing>
      </w:r>
    </w:p>
    <w:p w14:paraId="53229F8F" w14:textId="77777777" w:rsidR="000E778A" w:rsidRDefault="000E778A" w:rsidP="000E778A">
      <w:pPr>
        <w:jc w:val="center"/>
      </w:pPr>
      <w:r>
        <w:rPr>
          <w:rFonts w:hint="eastAsia"/>
        </w:rPr>
        <w:t>图1</w:t>
      </w:r>
      <w:r w:rsidR="00A9500F">
        <w:rPr>
          <w:rFonts w:hint="eastAsia"/>
        </w:rPr>
        <w:t>01</w:t>
      </w:r>
      <w:r>
        <w:t xml:space="preserve"> </w:t>
      </w:r>
      <w:proofErr w:type="spellStart"/>
      <w:r>
        <w:rPr>
          <w:rFonts w:hint="eastAsia"/>
        </w:rPr>
        <w:t>webService</w:t>
      </w:r>
      <w:proofErr w:type="spellEnd"/>
      <w:r>
        <w:rPr>
          <w:rFonts w:hint="eastAsia"/>
        </w:rPr>
        <w:t>配置</w:t>
      </w:r>
    </w:p>
    <w:p w14:paraId="72500F5B" w14:textId="77777777" w:rsidR="00965C08" w:rsidRDefault="00965C08" w:rsidP="003B2F73"/>
    <w:p w14:paraId="046A112B" w14:textId="77777777" w:rsidR="00965C08" w:rsidRDefault="00965C08" w:rsidP="00965C08">
      <w:pPr>
        <w:pStyle w:val="4"/>
        <w:ind w:right="240"/>
      </w:pPr>
      <w:bookmarkStart w:id="317" w:name="_Toc520466341"/>
      <w:bookmarkStart w:id="318" w:name="_Toc532826473"/>
      <w:bookmarkStart w:id="319" w:name="_Toc532827150"/>
      <w:r>
        <w:rPr>
          <w:rFonts w:hint="eastAsia"/>
        </w:rPr>
        <w:t>项目运行</w:t>
      </w:r>
      <w:bookmarkEnd w:id="317"/>
      <w:bookmarkEnd w:id="318"/>
      <w:bookmarkEnd w:id="319"/>
    </w:p>
    <w:p w14:paraId="742162E1" w14:textId="77777777" w:rsidR="00965C08" w:rsidRDefault="00965C08" w:rsidP="00965C08">
      <w:r>
        <w:tab/>
      </w:r>
      <w:r>
        <w:rPr>
          <w:rFonts w:hint="eastAsia"/>
        </w:rPr>
        <w:t>项目需部署在tomcat</w:t>
      </w:r>
      <w:r>
        <w:t>7.0</w:t>
      </w:r>
      <w:r>
        <w:rPr>
          <w:rFonts w:hint="eastAsia"/>
        </w:rPr>
        <w:t>服务器上。</w:t>
      </w:r>
    </w:p>
    <w:p w14:paraId="3FDB3DC9" w14:textId="77777777" w:rsidR="0024260C" w:rsidRDefault="0024260C" w:rsidP="00965C08">
      <w:r>
        <w:rPr>
          <w:noProof/>
        </w:rPr>
        <w:drawing>
          <wp:inline distT="0" distB="0" distL="0" distR="0" wp14:anchorId="676A2B06" wp14:editId="6F016BD4">
            <wp:extent cx="5653020" cy="1084521"/>
            <wp:effectExtent l="0" t="0" r="508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745783" cy="1102317"/>
                    </a:xfrm>
                    <a:prstGeom prst="rect">
                      <a:avLst/>
                    </a:prstGeom>
                  </pic:spPr>
                </pic:pic>
              </a:graphicData>
            </a:graphic>
          </wp:inline>
        </w:drawing>
      </w:r>
    </w:p>
    <w:p w14:paraId="58DE1F29" w14:textId="77777777" w:rsidR="00C26195" w:rsidRDefault="000E778A" w:rsidP="00C26195">
      <w:pPr>
        <w:jc w:val="center"/>
      </w:pPr>
      <w:r>
        <w:rPr>
          <w:rFonts w:hint="eastAsia"/>
        </w:rPr>
        <w:t>图</w:t>
      </w:r>
      <w:r w:rsidR="00A9500F">
        <w:rPr>
          <w:rFonts w:hint="eastAsia"/>
        </w:rPr>
        <w:t>02</w:t>
      </w:r>
      <w:r>
        <w:t xml:space="preserve"> </w:t>
      </w:r>
      <w:r>
        <w:rPr>
          <w:rFonts w:hint="eastAsia"/>
        </w:rPr>
        <w:t>项目部署</w:t>
      </w:r>
    </w:p>
    <w:p w14:paraId="5C5E4B3F" w14:textId="77777777" w:rsidR="0024260C" w:rsidRDefault="0024260C" w:rsidP="00965C08">
      <w:r>
        <w:tab/>
      </w:r>
      <w:r>
        <w:rPr>
          <w:rFonts w:hint="eastAsia"/>
        </w:rPr>
        <w:t>项目成功运行后，如下图所示。</w:t>
      </w:r>
    </w:p>
    <w:p w14:paraId="2879AA8C" w14:textId="77777777" w:rsidR="0024260C" w:rsidRDefault="0024260C" w:rsidP="00965C08">
      <w:r>
        <w:rPr>
          <w:noProof/>
        </w:rPr>
        <w:drawing>
          <wp:inline distT="0" distB="0" distL="0" distR="0" wp14:anchorId="24929E60" wp14:editId="27D2942E">
            <wp:extent cx="5758180" cy="2042556"/>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809912" cy="2060907"/>
                    </a:xfrm>
                    <a:prstGeom prst="rect">
                      <a:avLst/>
                    </a:prstGeom>
                  </pic:spPr>
                </pic:pic>
              </a:graphicData>
            </a:graphic>
          </wp:inline>
        </w:drawing>
      </w:r>
    </w:p>
    <w:p w14:paraId="5E907D99" w14:textId="77777777" w:rsidR="000E778A" w:rsidRDefault="000E778A" w:rsidP="000E778A">
      <w:pPr>
        <w:jc w:val="center"/>
      </w:pPr>
      <w:r>
        <w:rPr>
          <w:rFonts w:hint="eastAsia"/>
        </w:rPr>
        <w:t>图1</w:t>
      </w:r>
      <w:r w:rsidR="00A9500F">
        <w:rPr>
          <w:rFonts w:hint="eastAsia"/>
        </w:rPr>
        <w:t>03</w:t>
      </w:r>
      <w:r>
        <w:t xml:space="preserve"> </w:t>
      </w:r>
      <w:r>
        <w:rPr>
          <w:rFonts w:hint="eastAsia"/>
        </w:rPr>
        <w:t>项目启动成功</w:t>
      </w:r>
    </w:p>
    <w:p w14:paraId="682F2E05" w14:textId="77777777" w:rsidR="00A9513D" w:rsidRDefault="00A9513D" w:rsidP="000E778A">
      <w:pPr>
        <w:jc w:val="center"/>
      </w:pPr>
    </w:p>
    <w:p w14:paraId="7505750B" w14:textId="76911475" w:rsidR="00A9513D" w:rsidRDefault="00A9513D" w:rsidP="00AE18DA">
      <w:pPr>
        <w:ind w:firstLineChars="200" w:firstLine="480"/>
      </w:pPr>
      <w:r>
        <w:rPr>
          <w:rFonts w:hint="eastAsia"/>
        </w:rPr>
        <w:t>启动成功后，业务规则管理平台的用户即可登录系统进行业务规则的配置和使用了。其他业务系统可通过通讯调用方式进行系统间的调用。</w:t>
      </w:r>
    </w:p>
    <w:p w14:paraId="36CACA3C" w14:textId="0860F4C7" w:rsidR="007B3E73" w:rsidRDefault="007B3E73" w:rsidP="007B3E73">
      <w:pPr>
        <w:pStyle w:val="2"/>
        <w:spacing w:before="156"/>
        <w:ind w:right="240"/>
      </w:pPr>
      <w:bookmarkStart w:id="320" w:name="_Toc22893080"/>
      <w:r>
        <w:rPr>
          <w:rFonts w:hint="eastAsia"/>
        </w:rPr>
        <w:t>简易操作指南</w:t>
      </w:r>
      <w:bookmarkEnd w:id="320"/>
    </w:p>
    <w:p w14:paraId="0F60CD86" w14:textId="77777777" w:rsidR="007B3E73" w:rsidRDefault="007B3E73" w:rsidP="007B3E73">
      <w:r>
        <w:rPr>
          <w:rFonts w:hint="eastAsia"/>
        </w:rPr>
        <w:t>登录网址：</w:t>
      </w:r>
      <w:hyperlink r:id="rId126" w:history="1">
        <w:r>
          <w:rPr>
            <w:rStyle w:val="ad"/>
          </w:rPr>
          <w:t>http://59.108.47.81:10001/RuleISSUE/</w:t>
        </w:r>
      </w:hyperlink>
    </w:p>
    <w:p w14:paraId="0FB93745" w14:textId="77777777" w:rsidR="007B3E73" w:rsidRDefault="007B3E73" w:rsidP="007B3E73">
      <w:r>
        <w:rPr>
          <w:rFonts w:hint="eastAsia"/>
        </w:rPr>
        <w:t>用户名：admin</w:t>
      </w:r>
    </w:p>
    <w:p w14:paraId="4F89FE46" w14:textId="77777777" w:rsidR="007B3E73" w:rsidRDefault="007B3E73" w:rsidP="007B3E73">
      <w:r>
        <w:rPr>
          <w:rFonts w:hint="eastAsia"/>
        </w:rPr>
        <w:t>密码：1</w:t>
      </w:r>
    </w:p>
    <w:p w14:paraId="7BECA3B6" w14:textId="77777777" w:rsidR="007B3E73" w:rsidRDefault="007B3E73" w:rsidP="007B3E73"/>
    <w:p w14:paraId="4051669E" w14:textId="77777777" w:rsidR="007B3E73" w:rsidRDefault="007B3E73" w:rsidP="004207AB">
      <w:pPr>
        <w:pStyle w:val="3"/>
        <w:ind w:right="240"/>
      </w:pPr>
      <w:bookmarkStart w:id="321" w:name="_规则配置页面"/>
      <w:bookmarkStart w:id="322" w:name="_Toc22893081"/>
      <w:bookmarkEnd w:id="321"/>
      <w:r>
        <w:rPr>
          <w:rFonts w:hint="eastAsia"/>
        </w:rPr>
        <w:t>规则配置页面</w:t>
      </w:r>
      <w:bookmarkEnd w:id="322"/>
    </w:p>
    <w:p w14:paraId="0DDA8BA6" w14:textId="77777777" w:rsidR="007B3E73" w:rsidRPr="00C25D7C" w:rsidRDefault="007B3E73" w:rsidP="007B3E73">
      <w:r>
        <w:rPr>
          <w:rFonts w:hint="eastAsia"/>
        </w:rPr>
        <w:t>配置规则前，必须优先配置好对应参数，否则节点无法展示变量</w:t>
      </w:r>
    </w:p>
    <w:p w14:paraId="142C2764" w14:textId="77777777" w:rsidR="007B3E73" w:rsidRDefault="007B3E73" w:rsidP="004207AB">
      <w:pPr>
        <w:pStyle w:val="3"/>
        <w:ind w:right="240"/>
      </w:pPr>
      <w:bookmarkStart w:id="323" w:name="_Toc22893082"/>
      <w:r>
        <w:rPr>
          <w:rFonts w:hint="eastAsia"/>
        </w:rPr>
        <w:t>配置参数</w:t>
      </w:r>
      <w:bookmarkEnd w:id="323"/>
    </w:p>
    <w:p w14:paraId="7CEFD0C3" w14:textId="77777777" w:rsidR="007B3E73" w:rsidRDefault="007B3E73" w:rsidP="007B3E73">
      <w:r>
        <w:rPr>
          <w:noProof/>
        </w:rPr>
        <w:lastRenderedPageBreak/>
        <w:drawing>
          <wp:inline distT="0" distB="0" distL="0" distR="0" wp14:anchorId="78436DEB" wp14:editId="4DDCDAEA">
            <wp:extent cx="5274310" cy="13868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386840"/>
                    </a:xfrm>
                    <a:prstGeom prst="rect">
                      <a:avLst/>
                    </a:prstGeom>
                  </pic:spPr>
                </pic:pic>
              </a:graphicData>
            </a:graphic>
          </wp:inline>
        </w:drawing>
      </w:r>
    </w:p>
    <w:p w14:paraId="1728B3D7" w14:textId="77777777" w:rsidR="007B3E73" w:rsidRDefault="007B3E73" w:rsidP="007B3E73">
      <w:r>
        <w:rPr>
          <w:rFonts w:hint="eastAsia"/>
        </w:rPr>
        <w:t>进入配置页面，第一步配置参数，点击配置参数按钮，进入参数配置页面</w:t>
      </w:r>
    </w:p>
    <w:p w14:paraId="0F880145" w14:textId="77777777" w:rsidR="007B3E73" w:rsidRDefault="007B3E73" w:rsidP="007B3E73">
      <w:r>
        <w:rPr>
          <w:noProof/>
        </w:rPr>
        <w:drawing>
          <wp:inline distT="0" distB="0" distL="0" distR="0" wp14:anchorId="2CC7174E" wp14:editId="6CD5CC12">
            <wp:extent cx="5274310" cy="12731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273175"/>
                    </a:xfrm>
                    <a:prstGeom prst="rect">
                      <a:avLst/>
                    </a:prstGeom>
                  </pic:spPr>
                </pic:pic>
              </a:graphicData>
            </a:graphic>
          </wp:inline>
        </w:drawing>
      </w:r>
    </w:p>
    <w:p w14:paraId="6FA57673" w14:textId="77777777" w:rsidR="007B3E73" w:rsidRDefault="007B3E73" w:rsidP="007B3E73">
      <w:r>
        <w:rPr>
          <w:rFonts w:hint="eastAsia"/>
        </w:rPr>
        <w:t>注：1</w:t>
      </w:r>
      <w:r>
        <w:t>.</w:t>
      </w:r>
      <w:r>
        <w:rPr>
          <w:rFonts w:hint="eastAsia"/>
        </w:rPr>
        <w:t>参数类型分为：条件-入参，结果-出参，中间-临时变量（用于规则内部计算）</w:t>
      </w:r>
    </w:p>
    <w:p w14:paraId="39BE176F" w14:textId="77777777" w:rsidR="007B3E73" w:rsidRDefault="007B3E73" w:rsidP="007B3E73">
      <w:pPr>
        <w:ind w:firstLine="420"/>
      </w:pPr>
      <w:r>
        <w:t>2.</w:t>
      </w:r>
      <w:r>
        <w:rPr>
          <w:rFonts w:hint="eastAsia"/>
        </w:rPr>
        <w:t>字典项格式：1-字典项a;2-字典项b</w:t>
      </w:r>
    </w:p>
    <w:p w14:paraId="4C95C854" w14:textId="77777777" w:rsidR="007B3E73" w:rsidRDefault="007B3E73" w:rsidP="007B3E73">
      <w:r>
        <w:rPr>
          <w:noProof/>
        </w:rPr>
        <w:drawing>
          <wp:inline distT="0" distB="0" distL="0" distR="0" wp14:anchorId="6102CC58" wp14:editId="436624E9">
            <wp:extent cx="5274310" cy="878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878840"/>
                    </a:xfrm>
                    <a:prstGeom prst="rect">
                      <a:avLst/>
                    </a:prstGeom>
                  </pic:spPr>
                </pic:pic>
              </a:graphicData>
            </a:graphic>
          </wp:inline>
        </w:drawing>
      </w:r>
    </w:p>
    <w:p w14:paraId="2933118A" w14:textId="77777777" w:rsidR="007B3E73" w:rsidRDefault="007B3E73" w:rsidP="007B3E73">
      <w:pPr>
        <w:rPr>
          <w:noProof/>
        </w:rPr>
      </w:pPr>
      <w:r>
        <w:rPr>
          <w:rFonts w:hint="eastAsia"/>
          <w:noProof/>
        </w:rPr>
        <w:t>点击左下方新增按钮增加参数</w:t>
      </w:r>
    </w:p>
    <w:p w14:paraId="27349880" w14:textId="77777777" w:rsidR="007B3E73" w:rsidRDefault="007B3E73" w:rsidP="007B3E73">
      <w:pPr>
        <w:rPr>
          <w:noProof/>
        </w:rPr>
      </w:pPr>
      <w:r>
        <w:rPr>
          <w:rFonts w:hint="eastAsia"/>
          <w:noProof/>
        </w:rPr>
        <w:t>参数配置效果如下：</w:t>
      </w:r>
    </w:p>
    <w:p w14:paraId="27CB3746" w14:textId="77777777" w:rsidR="007B3E73" w:rsidRDefault="007B3E73" w:rsidP="007B3E73">
      <w:r>
        <w:rPr>
          <w:noProof/>
        </w:rPr>
        <w:drawing>
          <wp:inline distT="0" distB="0" distL="0" distR="0" wp14:anchorId="40A2C96C" wp14:editId="401618B7">
            <wp:extent cx="5274310" cy="16529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52905"/>
                    </a:xfrm>
                    <a:prstGeom prst="rect">
                      <a:avLst/>
                    </a:prstGeom>
                  </pic:spPr>
                </pic:pic>
              </a:graphicData>
            </a:graphic>
          </wp:inline>
        </w:drawing>
      </w:r>
    </w:p>
    <w:p w14:paraId="3A144AED" w14:textId="77777777" w:rsidR="007B3E73" w:rsidRDefault="007B3E73" w:rsidP="004207AB">
      <w:pPr>
        <w:pStyle w:val="3"/>
        <w:ind w:right="240"/>
      </w:pPr>
      <w:bookmarkStart w:id="324" w:name="_Toc22893083"/>
      <w:r>
        <w:rPr>
          <w:rFonts w:hint="eastAsia"/>
        </w:rPr>
        <w:t>配置阈值（类似常量）</w:t>
      </w:r>
      <w:bookmarkEnd w:id="324"/>
    </w:p>
    <w:p w14:paraId="378B3F6A" w14:textId="77777777" w:rsidR="007B3E73" w:rsidRPr="001F3A62" w:rsidRDefault="007B3E73" w:rsidP="007B3E73">
      <w:r>
        <w:rPr>
          <w:rFonts w:hint="eastAsia"/>
        </w:rPr>
        <w:t>点击阈值按钮进入阈值配置界面，配置方法同配置参数</w:t>
      </w:r>
    </w:p>
    <w:p w14:paraId="740C8CC3" w14:textId="77777777" w:rsidR="007B3E73" w:rsidRPr="001F3A62" w:rsidRDefault="007B3E73" w:rsidP="007B3E73">
      <w:r>
        <w:rPr>
          <w:noProof/>
        </w:rPr>
        <w:drawing>
          <wp:inline distT="0" distB="0" distL="0" distR="0" wp14:anchorId="2ABEEE36" wp14:editId="79C55D43">
            <wp:extent cx="5274310" cy="8083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808355"/>
                    </a:xfrm>
                    <a:prstGeom prst="rect">
                      <a:avLst/>
                    </a:prstGeom>
                  </pic:spPr>
                </pic:pic>
              </a:graphicData>
            </a:graphic>
          </wp:inline>
        </w:drawing>
      </w:r>
    </w:p>
    <w:p w14:paraId="20810B14" w14:textId="77777777" w:rsidR="007B3E73" w:rsidRDefault="007B3E73" w:rsidP="004207AB">
      <w:pPr>
        <w:pStyle w:val="3"/>
        <w:ind w:right="240"/>
      </w:pPr>
      <w:bookmarkStart w:id="325" w:name="_Toc22893084"/>
      <w:r>
        <w:rPr>
          <w:rFonts w:hint="eastAsia"/>
        </w:rPr>
        <w:t>增加节点</w:t>
      </w:r>
      <w:bookmarkEnd w:id="325"/>
    </w:p>
    <w:p w14:paraId="1192CA05" w14:textId="77777777" w:rsidR="007B3E73" w:rsidRPr="003740E1" w:rsidRDefault="007B3E73" w:rsidP="007B3E73">
      <w:r>
        <w:rPr>
          <w:rFonts w:hint="eastAsia"/>
        </w:rPr>
        <w:t>右键鼠标，目前支持1</w:t>
      </w:r>
      <w:r>
        <w:t>2</w:t>
      </w:r>
      <w:r>
        <w:rPr>
          <w:rFonts w:hint="eastAsia"/>
        </w:rPr>
        <w:t>种规则节点类型</w:t>
      </w:r>
    </w:p>
    <w:p w14:paraId="475CEDCB" w14:textId="77777777" w:rsidR="007B3E73" w:rsidRDefault="007B3E73" w:rsidP="007B3E73">
      <w:r>
        <w:rPr>
          <w:noProof/>
        </w:rPr>
        <w:lastRenderedPageBreak/>
        <w:drawing>
          <wp:inline distT="0" distB="0" distL="0" distR="0" wp14:anchorId="2397D6C4" wp14:editId="1316E7C3">
            <wp:extent cx="2484335" cy="451905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84335" cy="4519052"/>
                    </a:xfrm>
                    <a:prstGeom prst="rect">
                      <a:avLst/>
                    </a:prstGeom>
                  </pic:spPr>
                </pic:pic>
              </a:graphicData>
            </a:graphic>
          </wp:inline>
        </w:drawing>
      </w:r>
    </w:p>
    <w:p w14:paraId="531B65A1" w14:textId="77777777" w:rsidR="007B3E73" w:rsidRDefault="007B3E73" w:rsidP="007B3E73">
      <w:r>
        <w:rPr>
          <w:rFonts w:hint="eastAsia"/>
        </w:rPr>
        <w:t>点击选择添加的节点</w:t>
      </w:r>
    </w:p>
    <w:p w14:paraId="5D16A602" w14:textId="77777777" w:rsidR="007B3E73" w:rsidRDefault="007B3E73" w:rsidP="007B3E73">
      <w:r>
        <w:rPr>
          <w:rFonts w:hint="eastAsia"/>
        </w:rPr>
        <w:t>以默认节点为例，配置条件信息（如果），可选择配置好的变量或手动填写</w:t>
      </w:r>
    </w:p>
    <w:p w14:paraId="48EB705F" w14:textId="77777777" w:rsidR="007B3E73" w:rsidRDefault="007B3E73" w:rsidP="007B3E73">
      <w:r>
        <w:rPr>
          <w:noProof/>
        </w:rPr>
        <w:drawing>
          <wp:inline distT="0" distB="0" distL="0" distR="0" wp14:anchorId="70C5CD0C" wp14:editId="6F5841D0">
            <wp:extent cx="5121084" cy="2270957"/>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1084" cy="2270957"/>
                    </a:xfrm>
                    <a:prstGeom prst="rect">
                      <a:avLst/>
                    </a:prstGeom>
                  </pic:spPr>
                </pic:pic>
              </a:graphicData>
            </a:graphic>
          </wp:inline>
        </w:drawing>
      </w:r>
    </w:p>
    <w:p w14:paraId="0B42B798" w14:textId="77777777" w:rsidR="007B3E73" w:rsidRDefault="007B3E73" w:rsidP="007B3E73">
      <w:r>
        <w:rPr>
          <w:rFonts w:hint="eastAsia"/>
        </w:rPr>
        <w:t>结果点击等号右侧文本框，进入表达式页面</w:t>
      </w:r>
    </w:p>
    <w:p w14:paraId="1989F5D9" w14:textId="77777777" w:rsidR="007B3E73" w:rsidRDefault="007B3E73" w:rsidP="007B3E73">
      <w:r>
        <w:rPr>
          <w:noProof/>
        </w:rPr>
        <w:lastRenderedPageBreak/>
        <w:drawing>
          <wp:inline distT="0" distB="0" distL="0" distR="0" wp14:anchorId="27E1BD87" wp14:editId="1A30AC5A">
            <wp:extent cx="5274310" cy="31216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121660"/>
                    </a:xfrm>
                    <a:prstGeom prst="rect">
                      <a:avLst/>
                    </a:prstGeom>
                  </pic:spPr>
                </pic:pic>
              </a:graphicData>
            </a:graphic>
          </wp:inline>
        </w:drawing>
      </w:r>
    </w:p>
    <w:p w14:paraId="5CA93F13" w14:textId="77777777" w:rsidR="007B3E73" w:rsidRDefault="007B3E73" w:rsidP="007B3E73">
      <w:r>
        <w:rPr>
          <w:rFonts w:hint="eastAsia"/>
        </w:rPr>
        <w:t>文本框内可以是由规则属性（配置好的变量或阈值）、下侧的自定义函数、以及手动输入自由组合。</w:t>
      </w:r>
    </w:p>
    <w:p w14:paraId="63E5B369" w14:textId="77777777" w:rsidR="007B3E73" w:rsidRDefault="007B3E73" w:rsidP="007B3E73">
      <w:r>
        <w:rPr>
          <w:rFonts w:hint="eastAsia"/>
        </w:rPr>
        <w:t>配置完成后，点击确定，返回主页面。</w:t>
      </w:r>
    </w:p>
    <w:p w14:paraId="7E20B87B" w14:textId="77777777" w:rsidR="007B3E73" w:rsidRDefault="007B3E73" w:rsidP="007B3E73"/>
    <w:p w14:paraId="485231C2" w14:textId="77777777" w:rsidR="007B3E73" w:rsidRDefault="007B3E73" w:rsidP="007B3E73">
      <w:r>
        <w:rPr>
          <w:rFonts w:hint="eastAsia"/>
        </w:rPr>
        <w:t>各个节点配置请参考，节点演示</w:t>
      </w:r>
    </w:p>
    <w:p w14:paraId="144BA8AF" w14:textId="77777777" w:rsidR="007B3E73" w:rsidRDefault="007B3E73" w:rsidP="007B3E73">
      <w:r>
        <w:rPr>
          <w:noProof/>
        </w:rPr>
        <w:drawing>
          <wp:inline distT="0" distB="0" distL="0" distR="0" wp14:anchorId="5850B709" wp14:editId="2B8AB2E8">
            <wp:extent cx="5274310" cy="7937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93750"/>
                    </a:xfrm>
                    <a:prstGeom prst="rect">
                      <a:avLst/>
                    </a:prstGeom>
                  </pic:spPr>
                </pic:pic>
              </a:graphicData>
            </a:graphic>
          </wp:inline>
        </w:drawing>
      </w:r>
    </w:p>
    <w:p w14:paraId="359306CF" w14:textId="77777777" w:rsidR="007B3E73" w:rsidRDefault="007B3E73" w:rsidP="004207AB">
      <w:pPr>
        <w:pStyle w:val="3"/>
        <w:ind w:right="240"/>
      </w:pPr>
      <w:bookmarkStart w:id="326" w:name="_Toc22893085"/>
      <w:r>
        <w:rPr>
          <w:rFonts w:hint="eastAsia"/>
        </w:rPr>
        <w:t>连线</w:t>
      </w:r>
      <w:bookmarkEnd w:id="326"/>
    </w:p>
    <w:p w14:paraId="647906BE" w14:textId="77777777" w:rsidR="007B3E73" w:rsidRDefault="007B3E73" w:rsidP="007B3E73">
      <w:r>
        <w:rPr>
          <w:rFonts w:hint="eastAsia"/>
        </w:rPr>
        <w:t>右键当前节点选择关联，拖动鼠标，覆盖到目标节点</w:t>
      </w:r>
    </w:p>
    <w:p w14:paraId="1204952C" w14:textId="77777777" w:rsidR="007B3E73" w:rsidRDefault="007B3E73" w:rsidP="007B3E73">
      <w:r>
        <w:rPr>
          <w:noProof/>
        </w:rPr>
        <w:drawing>
          <wp:inline distT="0" distB="0" distL="0" distR="0" wp14:anchorId="02FE3192" wp14:editId="6CC065DC">
            <wp:extent cx="4252328" cy="297967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2328" cy="2979678"/>
                    </a:xfrm>
                    <a:prstGeom prst="rect">
                      <a:avLst/>
                    </a:prstGeom>
                  </pic:spPr>
                </pic:pic>
              </a:graphicData>
            </a:graphic>
          </wp:inline>
        </w:drawing>
      </w:r>
    </w:p>
    <w:p w14:paraId="54DB6CE9" w14:textId="77777777" w:rsidR="007B3E73" w:rsidRDefault="007B3E73" w:rsidP="007B3E73">
      <w:r>
        <w:rPr>
          <w:noProof/>
        </w:rPr>
        <w:lastRenderedPageBreak/>
        <w:drawing>
          <wp:inline distT="0" distB="0" distL="0" distR="0" wp14:anchorId="2C108F21" wp14:editId="124FA641">
            <wp:extent cx="2751058" cy="277392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1058" cy="2773920"/>
                    </a:xfrm>
                    <a:prstGeom prst="rect">
                      <a:avLst/>
                    </a:prstGeom>
                  </pic:spPr>
                </pic:pic>
              </a:graphicData>
            </a:graphic>
          </wp:inline>
        </w:drawing>
      </w:r>
    </w:p>
    <w:p w14:paraId="00EDFBC4" w14:textId="77777777" w:rsidR="007B3E73" w:rsidRDefault="007B3E73" w:rsidP="004207AB">
      <w:pPr>
        <w:pStyle w:val="3"/>
        <w:ind w:right="240"/>
      </w:pPr>
      <w:bookmarkStart w:id="327" w:name="_Toc22893086"/>
      <w:r>
        <w:rPr>
          <w:rFonts w:hint="eastAsia"/>
        </w:rPr>
        <w:t>测试结果</w:t>
      </w:r>
      <w:bookmarkEnd w:id="327"/>
    </w:p>
    <w:p w14:paraId="44E04EDE" w14:textId="77777777" w:rsidR="007B3E73" w:rsidRPr="004D7303" w:rsidRDefault="007B3E73" w:rsidP="007B3E73">
      <w:r>
        <w:rPr>
          <w:rFonts w:hint="eastAsia"/>
        </w:rPr>
        <w:t>配置完成后，点击测试按钮，下方会展示测试模块</w:t>
      </w:r>
    </w:p>
    <w:p w14:paraId="6C3E6B1F" w14:textId="77777777" w:rsidR="007B3E73" w:rsidRDefault="007B3E73" w:rsidP="007B3E73">
      <w:r>
        <w:rPr>
          <w:noProof/>
        </w:rPr>
        <w:drawing>
          <wp:inline distT="0" distB="0" distL="0" distR="0" wp14:anchorId="14A9C71C" wp14:editId="50483930">
            <wp:extent cx="5274310" cy="31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16230"/>
                    </a:xfrm>
                    <a:prstGeom prst="rect">
                      <a:avLst/>
                    </a:prstGeom>
                  </pic:spPr>
                </pic:pic>
              </a:graphicData>
            </a:graphic>
          </wp:inline>
        </w:drawing>
      </w:r>
    </w:p>
    <w:p w14:paraId="31A06CB7" w14:textId="77777777" w:rsidR="007B3E73" w:rsidRDefault="007B3E73" w:rsidP="007B3E73">
      <w:r>
        <w:rPr>
          <w:rFonts w:hint="eastAsia"/>
        </w:rPr>
        <w:t>测试模块左侧列出所有入参，可以模拟业务传入参数。</w:t>
      </w:r>
    </w:p>
    <w:p w14:paraId="7277640C" w14:textId="77777777" w:rsidR="007B3E73" w:rsidRDefault="007B3E73" w:rsidP="007B3E73">
      <w:r>
        <w:rPr>
          <w:noProof/>
        </w:rPr>
        <w:drawing>
          <wp:inline distT="0" distB="0" distL="0" distR="0" wp14:anchorId="7DC6D33B" wp14:editId="4FA274BF">
            <wp:extent cx="5274310" cy="6762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676275"/>
                    </a:xfrm>
                    <a:prstGeom prst="rect">
                      <a:avLst/>
                    </a:prstGeom>
                  </pic:spPr>
                </pic:pic>
              </a:graphicData>
            </a:graphic>
          </wp:inline>
        </w:drawing>
      </w:r>
    </w:p>
    <w:p w14:paraId="694609B5" w14:textId="77777777" w:rsidR="007B3E73" w:rsidRDefault="007B3E73" w:rsidP="007B3E73">
      <w:r>
        <w:rPr>
          <w:rFonts w:hint="eastAsia"/>
        </w:rPr>
        <w:t>传入参数填写完成点击测试按钮</w:t>
      </w:r>
    </w:p>
    <w:p w14:paraId="3EEF4D94" w14:textId="77777777" w:rsidR="007B3E73" w:rsidRDefault="007B3E73" w:rsidP="007B3E73">
      <w:r>
        <w:rPr>
          <w:noProof/>
        </w:rPr>
        <w:drawing>
          <wp:inline distT="0" distB="0" distL="0" distR="0" wp14:anchorId="26659609" wp14:editId="22399829">
            <wp:extent cx="5274310" cy="9283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928370"/>
                    </a:xfrm>
                    <a:prstGeom prst="rect">
                      <a:avLst/>
                    </a:prstGeom>
                  </pic:spPr>
                </pic:pic>
              </a:graphicData>
            </a:graphic>
          </wp:inline>
        </w:drawing>
      </w:r>
    </w:p>
    <w:p w14:paraId="7D800506" w14:textId="77777777" w:rsidR="007B3E73" w:rsidRDefault="007B3E73" w:rsidP="007B3E73">
      <w:r>
        <w:rPr>
          <w:rFonts w:hint="eastAsia"/>
        </w:rPr>
        <w:t>系统会自动展示规则的执行轨迹，同时测试模块右侧展示所有输出参数的结果</w:t>
      </w:r>
    </w:p>
    <w:p w14:paraId="334DA45A" w14:textId="77777777" w:rsidR="007B3E73" w:rsidRDefault="007B3E73" w:rsidP="007B3E73">
      <w:r>
        <w:rPr>
          <w:noProof/>
        </w:rPr>
        <w:drawing>
          <wp:inline distT="0" distB="0" distL="0" distR="0" wp14:anchorId="168F1BE9" wp14:editId="0B2E8A45">
            <wp:extent cx="5274310" cy="25844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84450"/>
                    </a:xfrm>
                    <a:prstGeom prst="rect">
                      <a:avLst/>
                    </a:prstGeom>
                  </pic:spPr>
                </pic:pic>
              </a:graphicData>
            </a:graphic>
          </wp:inline>
        </w:drawing>
      </w:r>
    </w:p>
    <w:p w14:paraId="44A6DD32" w14:textId="77777777" w:rsidR="007B3E73" w:rsidRDefault="007B3E73" w:rsidP="004207AB">
      <w:pPr>
        <w:pStyle w:val="3"/>
        <w:ind w:right="240"/>
      </w:pPr>
      <w:bookmarkStart w:id="328" w:name="_Toc22893087"/>
      <w:r>
        <w:rPr>
          <w:rFonts w:hint="eastAsia"/>
        </w:rPr>
        <w:lastRenderedPageBreak/>
        <w:t>保存规则</w:t>
      </w:r>
      <w:bookmarkEnd w:id="328"/>
    </w:p>
    <w:p w14:paraId="5080B276" w14:textId="77777777" w:rsidR="007B3E73" w:rsidRPr="00C70C77" w:rsidRDefault="007B3E73" w:rsidP="007B3E73">
      <w:r>
        <w:rPr>
          <w:rFonts w:hint="eastAsia"/>
        </w:rPr>
        <w:t>测试无误后点击保存按钮</w:t>
      </w:r>
    </w:p>
    <w:p w14:paraId="744B36E6" w14:textId="77777777" w:rsidR="007B3E73" w:rsidRDefault="007B3E73" w:rsidP="007B3E73">
      <w:r>
        <w:rPr>
          <w:noProof/>
        </w:rPr>
        <w:drawing>
          <wp:inline distT="0" distB="0" distL="0" distR="0" wp14:anchorId="137B3DA1" wp14:editId="79F804AE">
            <wp:extent cx="5274310" cy="5251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525145"/>
                    </a:xfrm>
                    <a:prstGeom prst="rect">
                      <a:avLst/>
                    </a:prstGeom>
                  </pic:spPr>
                </pic:pic>
              </a:graphicData>
            </a:graphic>
          </wp:inline>
        </w:drawing>
      </w:r>
    </w:p>
    <w:p w14:paraId="04861430" w14:textId="77777777" w:rsidR="007B3E73" w:rsidRDefault="007B3E73" w:rsidP="007B3E73">
      <w:r>
        <w:rPr>
          <w:rFonts w:hint="eastAsia"/>
        </w:rPr>
        <w:t>输入规则的信息，完成后点击保存</w:t>
      </w:r>
    </w:p>
    <w:p w14:paraId="26C12804" w14:textId="77777777" w:rsidR="007B3E73" w:rsidRDefault="007B3E73" w:rsidP="007B3E73">
      <w:r>
        <w:rPr>
          <w:noProof/>
        </w:rPr>
        <w:drawing>
          <wp:inline distT="0" distB="0" distL="0" distR="0" wp14:anchorId="3AD87415" wp14:editId="1CEA20A0">
            <wp:extent cx="5274310" cy="32556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255645"/>
                    </a:xfrm>
                    <a:prstGeom prst="rect">
                      <a:avLst/>
                    </a:prstGeom>
                  </pic:spPr>
                </pic:pic>
              </a:graphicData>
            </a:graphic>
          </wp:inline>
        </w:drawing>
      </w:r>
    </w:p>
    <w:p w14:paraId="5B28EC3B" w14:textId="77777777" w:rsidR="007B3E73" w:rsidRDefault="007B3E73" w:rsidP="007B3E73">
      <w:r>
        <w:rPr>
          <w:rFonts w:hint="eastAsia"/>
        </w:rPr>
        <w:t>注意：返回主页面，再次点击保存按钮，保存规则！！！！</w:t>
      </w:r>
    </w:p>
    <w:p w14:paraId="4BFB77E9" w14:textId="77777777" w:rsidR="007B3E73" w:rsidRDefault="007B3E73" w:rsidP="007B3E73">
      <w:r>
        <w:rPr>
          <w:noProof/>
        </w:rPr>
        <w:drawing>
          <wp:inline distT="0" distB="0" distL="0" distR="0" wp14:anchorId="5CF2492E" wp14:editId="55EE463F">
            <wp:extent cx="5274310" cy="2628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2890"/>
                    </a:xfrm>
                    <a:prstGeom prst="rect">
                      <a:avLst/>
                    </a:prstGeom>
                  </pic:spPr>
                </pic:pic>
              </a:graphicData>
            </a:graphic>
          </wp:inline>
        </w:drawing>
      </w:r>
    </w:p>
    <w:p w14:paraId="093415BE" w14:textId="77777777" w:rsidR="007B3E73" w:rsidRDefault="007B3E73" w:rsidP="007B3E73">
      <w:r>
        <w:rPr>
          <w:rFonts w:hint="eastAsia"/>
        </w:rPr>
        <w:t>保存后，返回到列表页面，查看是否保存成功。</w:t>
      </w:r>
    </w:p>
    <w:p w14:paraId="2E32C34F" w14:textId="77777777" w:rsidR="007B3E73" w:rsidRDefault="007B3E73" w:rsidP="007B3E73">
      <w:r>
        <w:rPr>
          <w:noProof/>
        </w:rPr>
        <w:drawing>
          <wp:inline distT="0" distB="0" distL="0" distR="0" wp14:anchorId="3109C53D" wp14:editId="5EE093A5">
            <wp:extent cx="5274310" cy="9804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980440"/>
                    </a:xfrm>
                    <a:prstGeom prst="rect">
                      <a:avLst/>
                    </a:prstGeom>
                  </pic:spPr>
                </pic:pic>
              </a:graphicData>
            </a:graphic>
          </wp:inline>
        </w:drawing>
      </w:r>
    </w:p>
    <w:p w14:paraId="4DA5F7A8" w14:textId="77777777" w:rsidR="007B3E73" w:rsidRDefault="007B3E73" w:rsidP="004207AB">
      <w:pPr>
        <w:pStyle w:val="3"/>
        <w:ind w:right="240"/>
      </w:pPr>
      <w:bookmarkStart w:id="329" w:name="_Toc22893088"/>
      <w:r>
        <w:rPr>
          <w:rFonts w:hint="eastAsia"/>
        </w:rPr>
        <w:t>自定义函数配置</w:t>
      </w:r>
      <w:bookmarkEnd w:id="329"/>
    </w:p>
    <w:p w14:paraId="731AB5F4" w14:textId="77777777" w:rsidR="007B3E73" w:rsidRPr="00BD6F71" w:rsidRDefault="007B3E73" w:rsidP="007B3E73">
      <w:r>
        <w:rPr>
          <w:noProof/>
        </w:rPr>
        <w:drawing>
          <wp:inline distT="0" distB="0" distL="0" distR="0" wp14:anchorId="3EAED739" wp14:editId="54838A43">
            <wp:extent cx="5274310" cy="12172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217295"/>
                    </a:xfrm>
                    <a:prstGeom prst="rect">
                      <a:avLst/>
                    </a:prstGeom>
                  </pic:spPr>
                </pic:pic>
              </a:graphicData>
            </a:graphic>
          </wp:inline>
        </w:drawing>
      </w:r>
    </w:p>
    <w:p w14:paraId="62C34E3F" w14:textId="77777777" w:rsidR="007B3E73" w:rsidRDefault="007B3E73" w:rsidP="007B3E73">
      <w:r>
        <w:rPr>
          <w:noProof/>
        </w:rPr>
        <w:lastRenderedPageBreak/>
        <w:drawing>
          <wp:inline distT="0" distB="0" distL="0" distR="0" wp14:anchorId="555BFD09" wp14:editId="45073429">
            <wp:extent cx="5274310" cy="16154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15440"/>
                    </a:xfrm>
                    <a:prstGeom prst="rect">
                      <a:avLst/>
                    </a:prstGeom>
                  </pic:spPr>
                </pic:pic>
              </a:graphicData>
            </a:graphic>
          </wp:inline>
        </w:drawing>
      </w:r>
    </w:p>
    <w:p w14:paraId="799DA36C" w14:textId="77777777" w:rsidR="007B3E73" w:rsidRDefault="007B3E73" w:rsidP="007B3E73">
      <w:r>
        <w:rPr>
          <w:noProof/>
        </w:rPr>
        <w:drawing>
          <wp:inline distT="0" distB="0" distL="0" distR="0" wp14:anchorId="4068E655" wp14:editId="135911C4">
            <wp:extent cx="5274310" cy="38582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858260"/>
                    </a:xfrm>
                    <a:prstGeom prst="rect">
                      <a:avLst/>
                    </a:prstGeom>
                  </pic:spPr>
                </pic:pic>
              </a:graphicData>
            </a:graphic>
          </wp:inline>
        </w:drawing>
      </w:r>
    </w:p>
    <w:p w14:paraId="2F934C96" w14:textId="77777777" w:rsidR="007B3E73" w:rsidRDefault="007B3E73" w:rsidP="007B3E73">
      <w:r>
        <w:rPr>
          <w:rFonts w:hint="eastAsia"/>
        </w:rPr>
        <w:t>A对应自定义函数组名，B对应方法，C对应方法所在类</w:t>
      </w:r>
    </w:p>
    <w:p w14:paraId="40EDF520" w14:textId="77777777" w:rsidR="007B3E73" w:rsidRDefault="007B3E73" w:rsidP="007B3E73">
      <w:r>
        <w:rPr>
          <w:rFonts w:hint="eastAsia"/>
        </w:rPr>
        <w:t>规则系统</w:t>
      </w:r>
      <w:r w:rsidRPr="00B53152">
        <w:t>customExper-config.xml</w:t>
      </w:r>
      <w:r>
        <w:rPr>
          <w:rFonts w:hint="eastAsia"/>
        </w:rPr>
        <w:t>文件配置自定义函数</w:t>
      </w:r>
    </w:p>
    <w:p w14:paraId="03E1B647" w14:textId="77777777" w:rsidR="007B3E73" w:rsidRPr="00BD6F71" w:rsidRDefault="007B3E73" w:rsidP="007B3E73">
      <w:r>
        <w:rPr>
          <w:rFonts w:hint="eastAsia"/>
        </w:rPr>
        <w:t>对应的类中通过J</w:t>
      </w:r>
      <w:r>
        <w:t>AVA</w:t>
      </w:r>
      <w:r>
        <w:rPr>
          <w:rFonts w:hint="eastAsia"/>
        </w:rPr>
        <w:t>代码实现方法即可</w:t>
      </w:r>
    </w:p>
    <w:p w14:paraId="051A799E" w14:textId="77777777" w:rsidR="007B3E73" w:rsidRDefault="007B3E73" w:rsidP="004207AB">
      <w:pPr>
        <w:pStyle w:val="3"/>
        <w:ind w:right="240"/>
      </w:pPr>
      <w:bookmarkStart w:id="330" w:name="_Toc22893089"/>
      <w:r>
        <w:rPr>
          <w:rFonts w:hint="eastAsia"/>
        </w:rPr>
        <w:t>修改规则</w:t>
      </w:r>
      <w:bookmarkEnd w:id="330"/>
    </w:p>
    <w:p w14:paraId="63B8623C" w14:textId="77777777" w:rsidR="007B3E73" w:rsidRPr="00E9554E" w:rsidRDefault="007B3E73" w:rsidP="007B3E73">
      <w:r>
        <w:rPr>
          <w:rFonts w:hint="eastAsia"/>
        </w:rPr>
        <w:t>点击需修改的规则对应的编辑按钮，进入设置页面，修改后保存</w:t>
      </w:r>
    </w:p>
    <w:p w14:paraId="339D8EB6" w14:textId="77777777" w:rsidR="007B3E73" w:rsidRPr="00E9554E" w:rsidRDefault="007B3E73" w:rsidP="007B3E73">
      <w:r>
        <w:rPr>
          <w:noProof/>
        </w:rPr>
        <w:drawing>
          <wp:inline distT="0" distB="0" distL="0" distR="0" wp14:anchorId="5B0B393C" wp14:editId="589F9301">
            <wp:extent cx="5274310" cy="85153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851535"/>
                    </a:xfrm>
                    <a:prstGeom prst="rect">
                      <a:avLst/>
                    </a:prstGeom>
                  </pic:spPr>
                </pic:pic>
              </a:graphicData>
            </a:graphic>
          </wp:inline>
        </w:drawing>
      </w:r>
    </w:p>
    <w:p w14:paraId="3E7899B5" w14:textId="77777777" w:rsidR="007B3E73" w:rsidRDefault="007B3E73" w:rsidP="004207AB">
      <w:pPr>
        <w:pStyle w:val="3"/>
        <w:ind w:right="240"/>
      </w:pPr>
      <w:bookmarkStart w:id="331" w:name="_Toc22893090"/>
      <w:r>
        <w:rPr>
          <w:rFonts w:hint="eastAsia"/>
        </w:rPr>
        <w:t>版本控制</w:t>
      </w:r>
      <w:bookmarkEnd w:id="331"/>
    </w:p>
    <w:p w14:paraId="33AD9A6F" w14:textId="77777777" w:rsidR="007B3E73" w:rsidRPr="00813799" w:rsidRDefault="007B3E73" w:rsidP="007B3E73">
      <w:r>
        <w:rPr>
          <w:rFonts w:hint="eastAsia"/>
        </w:rPr>
        <w:t>点击规则，展示规则的所有版本</w:t>
      </w:r>
    </w:p>
    <w:p w14:paraId="260A5A76" w14:textId="77777777" w:rsidR="007B3E73" w:rsidRDefault="007B3E73" w:rsidP="007B3E73">
      <w:r>
        <w:rPr>
          <w:noProof/>
        </w:rPr>
        <w:lastRenderedPageBreak/>
        <w:drawing>
          <wp:inline distT="0" distB="0" distL="0" distR="0" wp14:anchorId="7CD76FE4" wp14:editId="6FEC788F">
            <wp:extent cx="5274310" cy="7366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736600"/>
                    </a:xfrm>
                    <a:prstGeom prst="rect">
                      <a:avLst/>
                    </a:prstGeom>
                  </pic:spPr>
                </pic:pic>
              </a:graphicData>
            </a:graphic>
          </wp:inline>
        </w:drawing>
      </w:r>
    </w:p>
    <w:p w14:paraId="763D14F0" w14:textId="77777777" w:rsidR="007B3E73" w:rsidRDefault="007B3E73" w:rsidP="007B3E73">
      <w:r>
        <w:rPr>
          <w:rFonts w:hint="eastAsia"/>
        </w:rPr>
        <w:t>点击新增版本按钮，进入规则配置页面</w:t>
      </w:r>
    </w:p>
    <w:p w14:paraId="2059449C" w14:textId="77777777" w:rsidR="007B3E73" w:rsidRDefault="007B3E73" w:rsidP="007B3E73">
      <w:r>
        <w:rPr>
          <w:noProof/>
        </w:rPr>
        <w:drawing>
          <wp:inline distT="0" distB="0" distL="0" distR="0" wp14:anchorId="5DD9F42B" wp14:editId="0D78F6F5">
            <wp:extent cx="5274310" cy="6819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1990"/>
                    </a:xfrm>
                    <a:prstGeom prst="rect">
                      <a:avLst/>
                    </a:prstGeom>
                  </pic:spPr>
                </pic:pic>
              </a:graphicData>
            </a:graphic>
          </wp:inline>
        </w:drawing>
      </w:r>
    </w:p>
    <w:p w14:paraId="1BA9CD3F" w14:textId="77777777" w:rsidR="007B3E73" w:rsidRDefault="007B3E73" w:rsidP="007B3E73">
      <w:r>
        <w:rPr>
          <w:rFonts w:hint="eastAsia"/>
        </w:rPr>
        <w:t>修改规则配置，操作同上，详见</w:t>
      </w:r>
      <w:hyperlink w:anchor="_规则配置页面" w:history="1">
        <w:r w:rsidRPr="00813799">
          <w:rPr>
            <w:rStyle w:val="ad"/>
            <w:rFonts w:hint="eastAsia"/>
          </w:rPr>
          <w:t>规则配置页面</w:t>
        </w:r>
      </w:hyperlink>
      <w:r>
        <w:rPr>
          <w:rFonts w:hint="eastAsia"/>
        </w:rPr>
        <w:t>，修改完成后点击保存按钮（只需一次）。</w:t>
      </w:r>
    </w:p>
    <w:p w14:paraId="5C33A2AE" w14:textId="77777777" w:rsidR="007B3E73" w:rsidRDefault="007B3E73" w:rsidP="007B3E73">
      <w:r>
        <w:rPr>
          <w:noProof/>
        </w:rPr>
        <w:drawing>
          <wp:inline distT="0" distB="0" distL="0" distR="0" wp14:anchorId="74A6C69B" wp14:editId="3D1E0B97">
            <wp:extent cx="5274310" cy="8959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895985"/>
                    </a:xfrm>
                    <a:prstGeom prst="rect">
                      <a:avLst/>
                    </a:prstGeom>
                  </pic:spPr>
                </pic:pic>
              </a:graphicData>
            </a:graphic>
          </wp:inline>
        </w:drawing>
      </w:r>
    </w:p>
    <w:p w14:paraId="43F4E146" w14:textId="77777777" w:rsidR="007B3E73" w:rsidRDefault="007B3E73" w:rsidP="004207AB">
      <w:pPr>
        <w:pStyle w:val="3"/>
        <w:ind w:right="240"/>
      </w:pPr>
      <w:bookmarkStart w:id="332" w:name="_Toc22893091"/>
      <w:r>
        <w:rPr>
          <w:rFonts w:hint="eastAsia"/>
        </w:rPr>
        <w:t>启用禁用</w:t>
      </w:r>
      <w:bookmarkEnd w:id="332"/>
    </w:p>
    <w:p w14:paraId="24732222" w14:textId="77777777" w:rsidR="007B3E73" w:rsidRPr="00F07C59" w:rsidRDefault="007B3E73" w:rsidP="007B3E73">
      <w:r>
        <w:rPr>
          <w:rFonts w:hint="eastAsia"/>
        </w:rPr>
        <w:t>点击启用禁用按钮来控制规则版本的启用状态，只有状态为已启用，外部系统才能调用该规则</w:t>
      </w:r>
    </w:p>
    <w:p w14:paraId="6FF134CF" w14:textId="77777777" w:rsidR="007B3E73" w:rsidRDefault="007B3E73" w:rsidP="007B3E73">
      <w:r>
        <w:rPr>
          <w:noProof/>
        </w:rPr>
        <w:drawing>
          <wp:inline distT="0" distB="0" distL="0" distR="0" wp14:anchorId="44AF6D42" wp14:editId="18FF48CF">
            <wp:extent cx="5274310" cy="83947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839470"/>
                    </a:xfrm>
                    <a:prstGeom prst="rect">
                      <a:avLst/>
                    </a:prstGeom>
                  </pic:spPr>
                </pic:pic>
              </a:graphicData>
            </a:graphic>
          </wp:inline>
        </w:drawing>
      </w:r>
    </w:p>
    <w:p w14:paraId="1383EDD3" w14:textId="77777777" w:rsidR="007B3E73" w:rsidRDefault="007B3E73" w:rsidP="004207AB">
      <w:pPr>
        <w:pStyle w:val="3"/>
        <w:ind w:right="240"/>
      </w:pPr>
      <w:bookmarkStart w:id="333" w:name="_Toc22893092"/>
      <w:r>
        <w:rPr>
          <w:rFonts w:hint="eastAsia"/>
        </w:rPr>
        <w:t>复制规则</w:t>
      </w:r>
      <w:bookmarkEnd w:id="333"/>
    </w:p>
    <w:p w14:paraId="47477E9C" w14:textId="77777777" w:rsidR="007B3E73" w:rsidRDefault="007B3E73" w:rsidP="007B3E73">
      <w:r>
        <w:rPr>
          <w:rFonts w:hint="eastAsia"/>
        </w:rPr>
        <w:t>该功能主要用于规则复用，点击复制规则按钮，弹出页面</w:t>
      </w:r>
    </w:p>
    <w:p w14:paraId="1CD1010A" w14:textId="77777777" w:rsidR="007B3E73" w:rsidRDefault="007B3E73" w:rsidP="007B3E73">
      <w:r>
        <w:rPr>
          <w:noProof/>
        </w:rPr>
        <w:drawing>
          <wp:inline distT="0" distB="0" distL="0" distR="0" wp14:anchorId="1498D9C9" wp14:editId="46E7AA6B">
            <wp:extent cx="5274310" cy="80200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02005"/>
                    </a:xfrm>
                    <a:prstGeom prst="rect">
                      <a:avLst/>
                    </a:prstGeom>
                  </pic:spPr>
                </pic:pic>
              </a:graphicData>
            </a:graphic>
          </wp:inline>
        </w:drawing>
      </w:r>
    </w:p>
    <w:p w14:paraId="1921925C" w14:textId="77777777" w:rsidR="007B3E73" w:rsidRPr="00C26BCF" w:rsidRDefault="007B3E73" w:rsidP="007B3E73">
      <w:r>
        <w:rPr>
          <w:rFonts w:hint="eastAsia"/>
        </w:rPr>
        <w:t>选择想要复制到的位置，点击确认</w:t>
      </w:r>
    </w:p>
    <w:p w14:paraId="37F88FF7" w14:textId="77777777" w:rsidR="007B3E73" w:rsidRDefault="007B3E73" w:rsidP="007B3E73">
      <w:r>
        <w:rPr>
          <w:noProof/>
        </w:rPr>
        <w:drawing>
          <wp:inline distT="0" distB="0" distL="0" distR="0" wp14:anchorId="40819FC4" wp14:editId="47DAF453">
            <wp:extent cx="5274310" cy="23622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362200"/>
                    </a:xfrm>
                    <a:prstGeom prst="rect">
                      <a:avLst/>
                    </a:prstGeom>
                  </pic:spPr>
                </pic:pic>
              </a:graphicData>
            </a:graphic>
          </wp:inline>
        </w:drawing>
      </w:r>
    </w:p>
    <w:p w14:paraId="0A9B30F7" w14:textId="4D298139" w:rsidR="007B3E73" w:rsidRPr="007B3E73" w:rsidRDefault="007B3E73" w:rsidP="007B3E73"/>
    <w:sectPr w:rsidR="007B3E73" w:rsidRPr="007B3E73" w:rsidSect="001F7E12">
      <w:headerReference w:type="default" r:id="rId156"/>
      <w:footerReference w:type="default" r:id="rId157"/>
      <w:pgSz w:w="11906" w:h="16838"/>
      <w:pgMar w:top="1134" w:right="1418" w:bottom="1134" w:left="1418" w:header="680" w:footer="680"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C246A9" w14:textId="77777777" w:rsidR="00500BDC" w:rsidRDefault="00500BDC" w:rsidP="00495F03">
      <w:r>
        <w:separator/>
      </w:r>
    </w:p>
  </w:endnote>
  <w:endnote w:type="continuationSeparator" w:id="0">
    <w:p w14:paraId="7BA5B7D0" w14:textId="77777777" w:rsidR="00500BDC" w:rsidRDefault="00500BDC" w:rsidP="00495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Arial Unicode MS">
    <w:altName w:val="Arial"/>
    <w:panose1 w:val="020B0604020202020204"/>
    <w:charset w:val="00"/>
    <w:family w:val="roman"/>
    <w:notTrueType/>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5213C" w14:textId="77777777" w:rsidR="001F7E12" w:rsidRDefault="001F7E12" w:rsidP="001F7E12">
    <w:pPr>
      <w:pStyle w:val="a6"/>
    </w:pPr>
    <w:hyperlink r:id="rId1" w:tgtFrame="_blank" w:history="1">
      <w:r w:rsidRPr="00B05983">
        <w:t>北京</w:t>
      </w:r>
      <w:r w:rsidRPr="00B05983">
        <w:rPr>
          <w:rFonts w:hint="eastAsia"/>
        </w:rPr>
        <w:t>微金时代</w:t>
      </w:r>
      <w:r w:rsidRPr="00B05983">
        <w:t>科技有限公司</w:t>
      </w:r>
    </w:hyperlink>
  </w:p>
  <w:p w14:paraId="662A5D3F" w14:textId="77777777" w:rsidR="00BF7C7D" w:rsidRPr="004A5C67" w:rsidRDefault="00BF7C7D" w:rsidP="004A5C67">
    <w:pPr>
      <w:pStyle w:val="a6"/>
      <w:pBdr>
        <w:top w:val="thinThickSmallGap" w:sz="24" w:space="1" w:color="622423"/>
      </w:pBdr>
      <w:tabs>
        <w:tab w:val="clear" w:pos="4153"/>
      </w:tabs>
      <w:spacing w:before="120"/>
      <w:ind w:right="210" w:firstLine="210"/>
      <w:rPr>
        <w:rFonts w:ascii="Cambria" w:hAnsi="Cambria"/>
      </w:rPr>
    </w:pPr>
    <w:r w:rsidRPr="00267E20">
      <w:rPr>
        <w:rFonts w:ascii="Cambria" w:hAnsi="Cambria"/>
        <w:b/>
        <w:lang w:val="zh-C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7A2C61" w14:textId="77777777" w:rsidR="00500BDC" w:rsidRDefault="00500BDC" w:rsidP="00495F03">
      <w:r>
        <w:separator/>
      </w:r>
    </w:p>
  </w:footnote>
  <w:footnote w:type="continuationSeparator" w:id="0">
    <w:p w14:paraId="521A7411" w14:textId="77777777" w:rsidR="00500BDC" w:rsidRDefault="00500BDC" w:rsidP="00495F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07BCD" w14:textId="221C4119" w:rsidR="00BF7C7D" w:rsidRPr="00B62911" w:rsidRDefault="00BF7C7D" w:rsidP="00091CAA">
    <w:pPr>
      <w:pStyle w:val="a4"/>
      <w:spacing w:before="120"/>
      <w:ind w:right="210" w:firstLineChars="1450" w:firstLine="3045"/>
      <w:jc w:val="both"/>
      <w:rPr>
        <w:rFonts w:ascii="Arial" w:hAnsi="Arial" w:cs="Arial"/>
        <w:sz w:val="24"/>
        <w:szCs w:val="24"/>
      </w:rPr>
    </w:pPr>
    <w:r>
      <w:rPr>
        <w:rFonts w:ascii="Arial" w:hAnsi="Arial" w:cs="Arial"/>
        <w:sz w:val="21"/>
        <w:szCs w:val="21"/>
      </w:rPr>
      <w:t xml:space="preserve"> </w:t>
    </w:r>
    <w:r>
      <w:rPr>
        <w:rFonts w:ascii="Arial" w:hAnsi="Arial" w:cs="Arial" w:hint="eastAsia"/>
        <w:sz w:val="21"/>
        <w:szCs w:val="21"/>
      </w:rPr>
      <w:t xml:space="preserve"> </w:t>
    </w:r>
    <w:r>
      <w:rPr>
        <w:rFonts w:ascii="Arial" w:hAnsi="Arial" w:cs="Arial"/>
        <w:sz w:val="21"/>
        <w:szCs w:val="21"/>
      </w:rPr>
      <w:t xml:space="preserve"> </w:t>
    </w:r>
    <w:r w:rsidRPr="00543C26">
      <w:rPr>
        <w:rFonts w:ascii="Arial" w:hAnsi="Arial" w:cs="Arial" w:hint="eastAsia"/>
        <w:sz w:val="21"/>
        <w:szCs w:val="21"/>
      </w:rPr>
      <w:t>业务规则</w:t>
    </w:r>
    <w:r>
      <w:rPr>
        <w:rFonts w:ascii="Arial" w:hAnsi="Arial" w:cs="Arial" w:hint="eastAsia"/>
        <w:sz w:val="21"/>
        <w:szCs w:val="21"/>
      </w:rPr>
      <w:t>系统操作手册</w:t>
    </w:r>
    <w:r>
      <w:rPr>
        <w:rFonts w:ascii="Arial" w:hAnsi="Arial" w:cs="Arial" w:hint="eastAsia"/>
        <w:sz w:val="21"/>
        <w:szCs w:val="21"/>
      </w:rPr>
      <w:tab/>
      <w:t xml:space="preserve">    </w:t>
    </w:r>
    <w:r w:rsidRPr="00B96672">
      <w:rPr>
        <w:rFonts w:ascii="Arial" w:hAnsi="Arial" w:cs="Arial"/>
        <w:sz w:val="21"/>
        <w:szCs w:val="21"/>
      </w:rPr>
      <w:fldChar w:fldCharType="begin"/>
    </w:r>
    <w:r w:rsidRPr="00B96672">
      <w:rPr>
        <w:rFonts w:ascii="Arial" w:hAnsi="Arial" w:cs="Arial"/>
        <w:sz w:val="21"/>
        <w:szCs w:val="21"/>
      </w:rPr>
      <w:instrText>PAGE   \* MERGEFORMAT</w:instrText>
    </w:r>
    <w:r w:rsidRPr="00B96672">
      <w:rPr>
        <w:rFonts w:ascii="Arial" w:hAnsi="Arial" w:cs="Arial"/>
        <w:sz w:val="21"/>
        <w:szCs w:val="21"/>
      </w:rPr>
      <w:fldChar w:fldCharType="separate"/>
    </w:r>
    <w:r w:rsidRPr="00323796">
      <w:rPr>
        <w:rFonts w:ascii="Arial" w:hAnsi="Arial" w:cs="Arial"/>
        <w:noProof/>
        <w:sz w:val="21"/>
        <w:szCs w:val="21"/>
        <w:lang w:val="zh-CN"/>
      </w:rPr>
      <w:t>1</w:t>
    </w:r>
    <w:r w:rsidRPr="00B96672">
      <w:rPr>
        <w:rFonts w:ascii="Arial" w:hAnsi="Arial" w:cs="Arial"/>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0E52"/>
    <w:multiLevelType w:val="multilevel"/>
    <w:tmpl w:val="01323CB2"/>
    <w:lvl w:ilvl="0">
      <w:start w:val="1"/>
      <w:numFmt w:val="decimal"/>
      <w:lvlText w:val="%1"/>
      <w:lvlJc w:val="left"/>
      <w:pPr>
        <w:ind w:left="715" w:hanging="435"/>
      </w:pPr>
      <w:rPr>
        <w:rFonts w:hint="default"/>
      </w:rPr>
    </w:lvl>
    <w:lvl w:ilvl="1">
      <w:start w:val="1"/>
      <w:numFmt w:val="decimal"/>
      <w:pStyle w:val="2"/>
      <w:isLgl/>
      <w:lvlText w:val="%1.%2"/>
      <w:lvlJc w:val="left"/>
      <w:pPr>
        <w:ind w:left="685" w:hanging="405"/>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3"/>
      <w:isLgl/>
      <w:lvlText w:val="%1.%2.%3"/>
      <w:lvlJc w:val="left"/>
      <w:pPr>
        <w:ind w:left="1418" w:hanging="284"/>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isLgl/>
      <w:lvlText w:val="%1.%2.%3.%4"/>
      <w:lvlJc w:val="left"/>
      <w:pPr>
        <w:ind w:left="1004"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3"/>
      <w:numFmt w:val="decimal"/>
      <w:lvlText w:val="%8.1.1.1"/>
      <w:lvlJc w:val="left"/>
      <w:pPr>
        <w:ind w:left="1720" w:hanging="1440"/>
      </w:pPr>
      <w:rPr>
        <w:rFonts w:hint="eastAsia"/>
      </w:rPr>
    </w:lvl>
    <w:lvl w:ilvl="8">
      <w:start w:val="1"/>
      <w:numFmt w:val="decimal"/>
      <w:isLgl/>
      <w:lvlText w:val="%1.%2.%3.%4.%5.%6.%7.%8.%9"/>
      <w:lvlJc w:val="left"/>
      <w:pPr>
        <w:ind w:left="2080" w:hanging="1800"/>
      </w:pPr>
      <w:rPr>
        <w:rFonts w:hint="default"/>
      </w:rPr>
    </w:lvl>
  </w:abstractNum>
  <w:abstractNum w:abstractNumId="1" w15:restartNumberingAfterBreak="0">
    <w:nsid w:val="1A8227F1"/>
    <w:multiLevelType w:val="hybridMultilevel"/>
    <w:tmpl w:val="1ACECE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0CA1864"/>
    <w:multiLevelType w:val="hybridMultilevel"/>
    <w:tmpl w:val="AE6AC9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72E557D"/>
    <w:multiLevelType w:val="multilevel"/>
    <w:tmpl w:val="272E557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703"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2BE64464"/>
    <w:multiLevelType w:val="multilevel"/>
    <w:tmpl w:val="2BE64464"/>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5" w15:restartNumberingAfterBreak="0">
    <w:nsid w:val="2D485333"/>
    <w:multiLevelType w:val="hybridMultilevel"/>
    <w:tmpl w:val="4710B554"/>
    <w:lvl w:ilvl="0" w:tplc="1F50AD3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65561A8"/>
    <w:multiLevelType w:val="hybridMultilevel"/>
    <w:tmpl w:val="147C39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98954FA"/>
    <w:multiLevelType w:val="hybridMultilevel"/>
    <w:tmpl w:val="9558BF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1C91F21"/>
    <w:multiLevelType w:val="multilevel"/>
    <w:tmpl w:val="61C91F21"/>
    <w:lvl w:ilvl="0">
      <w:start w:val="1"/>
      <w:numFmt w:val="bullet"/>
      <w:lvlText w:val=""/>
      <w:lvlJc w:val="left"/>
      <w:pPr>
        <w:ind w:left="1140" w:hanging="420"/>
      </w:pPr>
      <w:rPr>
        <w:rFonts w:ascii="Wingdings" w:hAnsi="Wingdings"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num w:numId="1">
    <w:abstractNumId w:val="0"/>
  </w:num>
  <w:num w:numId="2">
    <w:abstractNumId w:val="1"/>
  </w:num>
  <w:num w:numId="3">
    <w:abstractNumId w:val="3"/>
  </w:num>
  <w:num w:numId="4">
    <w:abstractNumId w:val="8"/>
  </w:num>
  <w:num w:numId="5">
    <w:abstractNumId w:val="4"/>
  </w:num>
  <w:num w:numId="6">
    <w:abstractNumId w:val="7"/>
  </w:num>
  <w:num w:numId="7">
    <w:abstractNumId w:val="2"/>
  </w:num>
  <w:num w:numId="8">
    <w:abstractNumId w:val="6"/>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hideSpellingErrors/>
  <w:proofState w:spelling="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E27CE"/>
    <w:rsid w:val="00000C4F"/>
    <w:rsid w:val="00001FEE"/>
    <w:rsid w:val="00003AC4"/>
    <w:rsid w:val="00010E41"/>
    <w:rsid w:val="000133F6"/>
    <w:rsid w:val="00013C4C"/>
    <w:rsid w:val="00013E6A"/>
    <w:rsid w:val="000147CA"/>
    <w:rsid w:val="00016925"/>
    <w:rsid w:val="00016FAC"/>
    <w:rsid w:val="000217FE"/>
    <w:rsid w:val="00021E39"/>
    <w:rsid w:val="00022641"/>
    <w:rsid w:val="00023734"/>
    <w:rsid w:val="0002572D"/>
    <w:rsid w:val="000257CE"/>
    <w:rsid w:val="00030058"/>
    <w:rsid w:val="000318B0"/>
    <w:rsid w:val="00031BCE"/>
    <w:rsid w:val="00033CFF"/>
    <w:rsid w:val="000349DA"/>
    <w:rsid w:val="0003500B"/>
    <w:rsid w:val="00045A6B"/>
    <w:rsid w:val="000470A0"/>
    <w:rsid w:val="00047A42"/>
    <w:rsid w:val="00050BBE"/>
    <w:rsid w:val="00050DAE"/>
    <w:rsid w:val="000519B4"/>
    <w:rsid w:val="00052AAA"/>
    <w:rsid w:val="000530FF"/>
    <w:rsid w:val="00053582"/>
    <w:rsid w:val="00053940"/>
    <w:rsid w:val="0005427E"/>
    <w:rsid w:val="0005460C"/>
    <w:rsid w:val="000563D3"/>
    <w:rsid w:val="000564D2"/>
    <w:rsid w:val="000564E8"/>
    <w:rsid w:val="00056B0B"/>
    <w:rsid w:val="00056FAC"/>
    <w:rsid w:val="0005733A"/>
    <w:rsid w:val="00061055"/>
    <w:rsid w:val="00062B9B"/>
    <w:rsid w:val="00062BD3"/>
    <w:rsid w:val="00062FF0"/>
    <w:rsid w:val="000643A2"/>
    <w:rsid w:val="000661B7"/>
    <w:rsid w:val="000667D1"/>
    <w:rsid w:val="00070293"/>
    <w:rsid w:val="000719F6"/>
    <w:rsid w:val="00072454"/>
    <w:rsid w:val="00072E7B"/>
    <w:rsid w:val="00074810"/>
    <w:rsid w:val="00074918"/>
    <w:rsid w:val="00076C12"/>
    <w:rsid w:val="00077E97"/>
    <w:rsid w:val="00080618"/>
    <w:rsid w:val="0008523B"/>
    <w:rsid w:val="000857C9"/>
    <w:rsid w:val="00085D11"/>
    <w:rsid w:val="00087071"/>
    <w:rsid w:val="00087B4D"/>
    <w:rsid w:val="00087DC5"/>
    <w:rsid w:val="00090261"/>
    <w:rsid w:val="00091137"/>
    <w:rsid w:val="00091A47"/>
    <w:rsid w:val="00091CAA"/>
    <w:rsid w:val="00091ED6"/>
    <w:rsid w:val="0009469A"/>
    <w:rsid w:val="00094F61"/>
    <w:rsid w:val="00096182"/>
    <w:rsid w:val="00096565"/>
    <w:rsid w:val="0009770C"/>
    <w:rsid w:val="000A126F"/>
    <w:rsid w:val="000A128A"/>
    <w:rsid w:val="000A34C3"/>
    <w:rsid w:val="000A61CC"/>
    <w:rsid w:val="000A629B"/>
    <w:rsid w:val="000A774C"/>
    <w:rsid w:val="000B2CA0"/>
    <w:rsid w:val="000B38E5"/>
    <w:rsid w:val="000B3DC6"/>
    <w:rsid w:val="000B4B2E"/>
    <w:rsid w:val="000B6292"/>
    <w:rsid w:val="000C0CFF"/>
    <w:rsid w:val="000C0DD2"/>
    <w:rsid w:val="000C14DA"/>
    <w:rsid w:val="000C1542"/>
    <w:rsid w:val="000C37AF"/>
    <w:rsid w:val="000C39A8"/>
    <w:rsid w:val="000C3B2A"/>
    <w:rsid w:val="000C3BBC"/>
    <w:rsid w:val="000C44A9"/>
    <w:rsid w:val="000C4793"/>
    <w:rsid w:val="000C47C2"/>
    <w:rsid w:val="000C487D"/>
    <w:rsid w:val="000C4CB3"/>
    <w:rsid w:val="000C4E39"/>
    <w:rsid w:val="000C5397"/>
    <w:rsid w:val="000C5672"/>
    <w:rsid w:val="000C630D"/>
    <w:rsid w:val="000C672B"/>
    <w:rsid w:val="000C692E"/>
    <w:rsid w:val="000D03C5"/>
    <w:rsid w:val="000D0ACD"/>
    <w:rsid w:val="000D2715"/>
    <w:rsid w:val="000D2C43"/>
    <w:rsid w:val="000D7BA0"/>
    <w:rsid w:val="000E1822"/>
    <w:rsid w:val="000E3D1F"/>
    <w:rsid w:val="000E40EE"/>
    <w:rsid w:val="000E4710"/>
    <w:rsid w:val="000E4B0F"/>
    <w:rsid w:val="000E4B6A"/>
    <w:rsid w:val="000E52C9"/>
    <w:rsid w:val="000E5E58"/>
    <w:rsid w:val="000E5E68"/>
    <w:rsid w:val="000E5E8D"/>
    <w:rsid w:val="000E778A"/>
    <w:rsid w:val="000E7FEC"/>
    <w:rsid w:val="000F0160"/>
    <w:rsid w:val="000F0610"/>
    <w:rsid w:val="000F0765"/>
    <w:rsid w:val="000F0B9C"/>
    <w:rsid w:val="000F0D68"/>
    <w:rsid w:val="000F1DF5"/>
    <w:rsid w:val="000F274C"/>
    <w:rsid w:val="000F3694"/>
    <w:rsid w:val="000F761B"/>
    <w:rsid w:val="0010038B"/>
    <w:rsid w:val="0010088F"/>
    <w:rsid w:val="00100D06"/>
    <w:rsid w:val="00102FB8"/>
    <w:rsid w:val="00104FF4"/>
    <w:rsid w:val="001050C8"/>
    <w:rsid w:val="00106731"/>
    <w:rsid w:val="00110A2C"/>
    <w:rsid w:val="00111426"/>
    <w:rsid w:val="00111E1B"/>
    <w:rsid w:val="001143A5"/>
    <w:rsid w:val="00114E3A"/>
    <w:rsid w:val="00116479"/>
    <w:rsid w:val="00120186"/>
    <w:rsid w:val="00122663"/>
    <w:rsid w:val="00122BD9"/>
    <w:rsid w:val="00122C53"/>
    <w:rsid w:val="00122C81"/>
    <w:rsid w:val="00122C9F"/>
    <w:rsid w:val="00123AEE"/>
    <w:rsid w:val="00123C4F"/>
    <w:rsid w:val="0012500A"/>
    <w:rsid w:val="001258BF"/>
    <w:rsid w:val="0012644C"/>
    <w:rsid w:val="00126955"/>
    <w:rsid w:val="00126EA0"/>
    <w:rsid w:val="00126F4D"/>
    <w:rsid w:val="0012722F"/>
    <w:rsid w:val="00132949"/>
    <w:rsid w:val="001340CE"/>
    <w:rsid w:val="00134759"/>
    <w:rsid w:val="00134ABB"/>
    <w:rsid w:val="0013791C"/>
    <w:rsid w:val="00140B49"/>
    <w:rsid w:val="00142FD6"/>
    <w:rsid w:val="0014304B"/>
    <w:rsid w:val="00144105"/>
    <w:rsid w:val="001445CD"/>
    <w:rsid w:val="00144E97"/>
    <w:rsid w:val="00144EAB"/>
    <w:rsid w:val="00145250"/>
    <w:rsid w:val="00145ED2"/>
    <w:rsid w:val="00152296"/>
    <w:rsid w:val="0015246C"/>
    <w:rsid w:val="00152710"/>
    <w:rsid w:val="001537AB"/>
    <w:rsid w:val="00154165"/>
    <w:rsid w:val="00155147"/>
    <w:rsid w:val="001564E3"/>
    <w:rsid w:val="00156FAC"/>
    <w:rsid w:val="00160417"/>
    <w:rsid w:val="00160DC2"/>
    <w:rsid w:val="00161954"/>
    <w:rsid w:val="0016226A"/>
    <w:rsid w:val="001631FC"/>
    <w:rsid w:val="0016540E"/>
    <w:rsid w:val="001656E4"/>
    <w:rsid w:val="001665F9"/>
    <w:rsid w:val="0016772F"/>
    <w:rsid w:val="00172D01"/>
    <w:rsid w:val="00173090"/>
    <w:rsid w:val="001731C2"/>
    <w:rsid w:val="00174B37"/>
    <w:rsid w:val="00174FA2"/>
    <w:rsid w:val="00175259"/>
    <w:rsid w:val="00176A00"/>
    <w:rsid w:val="0017751A"/>
    <w:rsid w:val="00177729"/>
    <w:rsid w:val="00177863"/>
    <w:rsid w:val="00177A3B"/>
    <w:rsid w:val="001803B9"/>
    <w:rsid w:val="0018064A"/>
    <w:rsid w:val="00182BCF"/>
    <w:rsid w:val="0018503D"/>
    <w:rsid w:val="0018651D"/>
    <w:rsid w:val="001873E5"/>
    <w:rsid w:val="00187FA5"/>
    <w:rsid w:val="00190DB0"/>
    <w:rsid w:val="00190F85"/>
    <w:rsid w:val="0019205A"/>
    <w:rsid w:val="00192E36"/>
    <w:rsid w:val="0019302F"/>
    <w:rsid w:val="00194C1C"/>
    <w:rsid w:val="001976B5"/>
    <w:rsid w:val="00197E20"/>
    <w:rsid w:val="001A060F"/>
    <w:rsid w:val="001A065C"/>
    <w:rsid w:val="001A345B"/>
    <w:rsid w:val="001A488F"/>
    <w:rsid w:val="001A590B"/>
    <w:rsid w:val="001A60D2"/>
    <w:rsid w:val="001A61A3"/>
    <w:rsid w:val="001A68DD"/>
    <w:rsid w:val="001A6DA2"/>
    <w:rsid w:val="001A797B"/>
    <w:rsid w:val="001B0437"/>
    <w:rsid w:val="001B08AC"/>
    <w:rsid w:val="001B3C45"/>
    <w:rsid w:val="001B4BB2"/>
    <w:rsid w:val="001B4BF5"/>
    <w:rsid w:val="001B5D97"/>
    <w:rsid w:val="001B6957"/>
    <w:rsid w:val="001B699B"/>
    <w:rsid w:val="001B6D6D"/>
    <w:rsid w:val="001B6E5C"/>
    <w:rsid w:val="001B76BE"/>
    <w:rsid w:val="001C051A"/>
    <w:rsid w:val="001C0974"/>
    <w:rsid w:val="001C0DA0"/>
    <w:rsid w:val="001C1EB0"/>
    <w:rsid w:val="001C2241"/>
    <w:rsid w:val="001C2689"/>
    <w:rsid w:val="001C2BF7"/>
    <w:rsid w:val="001C3AF1"/>
    <w:rsid w:val="001C4BAA"/>
    <w:rsid w:val="001C5478"/>
    <w:rsid w:val="001C6E65"/>
    <w:rsid w:val="001C7040"/>
    <w:rsid w:val="001C778C"/>
    <w:rsid w:val="001D0059"/>
    <w:rsid w:val="001D0D57"/>
    <w:rsid w:val="001D1721"/>
    <w:rsid w:val="001D1888"/>
    <w:rsid w:val="001D2706"/>
    <w:rsid w:val="001D5850"/>
    <w:rsid w:val="001D5C6A"/>
    <w:rsid w:val="001D65B6"/>
    <w:rsid w:val="001D65E8"/>
    <w:rsid w:val="001D7851"/>
    <w:rsid w:val="001D7971"/>
    <w:rsid w:val="001E0BC8"/>
    <w:rsid w:val="001E0E8B"/>
    <w:rsid w:val="001E3154"/>
    <w:rsid w:val="001E33CB"/>
    <w:rsid w:val="001E3428"/>
    <w:rsid w:val="001E3D6A"/>
    <w:rsid w:val="001E3EC0"/>
    <w:rsid w:val="001E4C3A"/>
    <w:rsid w:val="001E6C2D"/>
    <w:rsid w:val="001E7D67"/>
    <w:rsid w:val="001F0B5C"/>
    <w:rsid w:val="001F15AA"/>
    <w:rsid w:val="001F1F70"/>
    <w:rsid w:val="001F4719"/>
    <w:rsid w:val="001F5502"/>
    <w:rsid w:val="001F5DC6"/>
    <w:rsid w:val="001F69AF"/>
    <w:rsid w:val="001F6CA7"/>
    <w:rsid w:val="001F7E12"/>
    <w:rsid w:val="00203194"/>
    <w:rsid w:val="00203867"/>
    <w:rsid w:val="00203AAE"/>
    <w:rsid w:val="00203C79"/>
    <w:rsid w:val="002047F3"/>
    <w:rsid w:val="002051A5"/>
    <w:rsid w:val="0020552C"/>
    <w:rsid w:val="0020615C"/>
    <w:rsid w:val="002063E2"/>
    <w:rsid w:val="0020789B"/>
    <w:rsid w:val="00207C21"/>
    <w:rsid w:val="002106D7"/>
    <w:rsid w:val="0021288F"/>
    <w:rsid w:val="00213F95"/>
    <w:rsid w:val="00216E1A"/>
    <w:rsid w:val="00217AC6"/>
    <w:rsid w:val="00217C14"/>
    <w:rsid w:val="00220A99"/>
    <w:rsid w:val="002219D4"/>
    <w:rsid w:val="002258BF"/>
    <w:rsid w:val="00225CE1"/>
    <w:rsid w:val="002272BE"/>
    <w:rsid w:val="00230FF8"/>
    <w:rsid w:val="002320B4"/>
    <w:rsid w:val="00232349"/>
    <w:rsid w:val="0023291B"/>
    <w:rsid w:val="00232C7B"/>
    <w:rsid w:val="00233A7B"/>
    <w:rsid w:val="00233FB8"/>
    <w:rsid w:val="002341FC"/>
    <w:rsid w:val="00234A56"/>
    <w:rsid w:val="002353D1"/>
    <w:rsid w:val="00240E9E"/>
    <w:rsid w:val="0024155E"/>
    <w:rsid w:val="0024260C"/>
    <w:rsid w:val="00243055"/>
    <w:rsid w:val="0024536E"/>
    <w:rsid w:val="002454CD"/>
    <w:rsid w:val="00245622"/>
    <w:rsid w:val="00245C73"/>
    <w:rsid w:val="0024612F"/>
    <w:rsid w:val="002479A0"/>
    <w:rsid w:val="00247B59"/>
    <w:rsid w:val="002502CB"/>
    <w:rsid w:val="00250929"/>
    <w:rsid w:val="00250EA1"/>
    <w:rsid w:val="0025101E"/>
    <w:rsid w:val="0025180B"/>
    <w:rsid w:val="00251B9F"/>
    <w:rsid w:val="0025241F"/>
    <w:rsid w:val="00252606"/>
    <w:rsid w:val="002540BA"/>
    <w:rsid w:val="002548A4"/>
    <w:rsid w:val="00254C2C"/>
    <w:rsid w:val="00255945"/>
    <w:rsid w:val="002568B6"/>
    <w:rsid w:val="002571A7"/>
    <w:rsid w:val="00257230"/>
    <w:rsid w:val="00257494"/>
    <w:rsid w:val="00257814"/>
    <w:rsid w:val="00260748"/>
    <w:rsid w:val="0026078B"/>
    <w:rsid w:val="00260F20"/>
    <w:rsid w:val="002610EB"/>
    <w:rsid w:val="00261B6D"/>
    <w:rsid w:val="0026358E"/>
    <w:rsid w:val="00263E65"/>
    <w:rsid w:val="002644CE"/>
    <w:rsid w:val="002659EA"/>
    <w:rsid w:val="00266AFD"/>
    <w:rsid w:val="0027081E"/>
    <w:rsid w:val="00270F2F"/>
    <w:rsid w:val="00272EB2"/>
    <w:rsid w:val="00273F71"/>
    <w:rsid w:val="00274AE0"/>
    <w:rsid w:val="00275A6B"/>
    <w:rsid w:val="00276124"/>
    <w:rsid w:val="00280D92"/>
    <w:rsid w:val="002812EE"/>
    <w:rsid w:val="00282828"/>
    <w:rsid w:val="00283208"/>
    <w:rsid w:val="00284AE2"/>
    <w:rsid w:val="00286246"/>
    <w:rsid w:val="002864CA"/>
    <w:rsid w:val="002878C9"/>
    <w:rsid w:val="00291192"/>
    <w:rsid w:val="002919E8"/>
    <w:rsid w:val="00292D3A"/>
    <w:rsid w:val="00293739"/>
    <w:rsid w:val="0029420C"/>
    <w:rsid w:val="00294542"/>
    <w:rsid w:val="00294EAF"/>
    <w:rsid w:val="00295916"/>
    <w:rsid w:val="00295D14"/>
    <w:rsid w:val="0029717A"/>
    <w:rsid w:val="00297852"/>
    <w:rsid w:val="002A0495"/>
    <w:rsid w:val="002A086B"/>
    <w:rsid w:val="002A18A8"/>
    <w:rsid w:val="002A3E65"/>
    <w:rsid w:val="002A3E89"/>
    <w:rsid w:val="002A43FB"/>
    <w:rsid w:val="002A7D87"/>
    <w:rsid w:val="002B06EA"/>
    <w:rsid w:val="002B078B"/>
    <w:rsid w:val="002B22E3"/>
    <w:rsid w:val="002B547B"/>
    <w:rsid w:val="002B7005"/>
    <w:rsid w:val="002C4FA7"/>
    <w:rsid w:val="002C60D0"/>
    <w:rsid w:val="002C728F"/>
    <w:rsid w:val="002C7775"/>
    <w:rsid w:val="002D0656"/>
    <w:rsid w:val="002D14E2"/>
    <w:rsid w:val="002D1CC8"/>
    <w:rsid w:val="002D47FB"/>
    <w:rsid w:val="002D4C5E"/>
    <w:rsid w:val="002D6106"/>
    <w:rsid w:val="002D69CD"/>
    <w:rsid w:val="002D6DBF"/>
    <w:rsid w:val="002D70EB"/>
    <w:rsid w:val="002D76AD"/>
    <w:rsid w:val="002D78EC"/>
    <w:rsid w:val="002E07C3"/>
    <w:rsid w:val="002E116E"/>
    <w:rsid w:val="002E1C27"/>
    <w:rsid w:val="002E1DDE"/>
    <w:rsid w:val="002E3EF1"/>
    <w:rsid w:val="002E3FD9"/>
    <w:rsid w:val="002E4FD4"/>
    <w:rsid w:val="002E6CDF"/>
    <w:rsid w:val="002E7447"/>
    <w:rsid w:val="002F15DC"/>
    <w:rsid w:val="002F3D48"/>
    <w:rsid w:val="002F4F18"/>
    <w:rsid w:val="002F4F76"/>
    <w:rsid w:val="002F5D6B"/>
    <w:rsid w:val="002F7B38"/>
    <w:rsid w:val="00302262"/>
    <w:rsid w:val="00303861"/>
    <w:rsid w:val="00305D97"/>
    <w:rsid w:val="00307192"/>
    <w:rsid w:val="00310157"/>
    <w:rsid w:val="00310A3D"/>
    <w:rsid w:val="00310F97"/>
    <w:rsid w:val="0031139B"/>
    <w:rsid w:val="00311590"/>
    <w:rsid w:val="0031216A"/>
    <w:rsid w:val="003128ED"/>
    <w:rsid w:val="003163DE"/>
    <w:rsid w:val="00316900"/>
    <w:rsid w:val="003171FE"/>
    <w:rsid w:val="003176DA"/>
    <w:rsid w:val="0032083E"/>
    <w:rsid w:val="003218B1"/>
    <w:rsid w:val="0032233C"/>
    <w:rsid w:val="003229C7"/>
    <w:rsid w:val="003230D1"/>
    <w:rsid w:val="003231FA"/>
    <w:rsid w:val="00323796"/>
    <w:rsid w:val="0032608C"/>
    <w:rsid w:val="00331C19"/>
    <w:rsid w:val="00332EE7"/>
    <w:rsid w:val="00336778"/>
    <w:rsid w:val="00336E5A"/>
    <w:rsid w:val="00337D1D"/>
    <w:rsid w:val="00340443"/>
    <w:rsid w:val="0034297C"/>
    <w:rsid w:val="00345C3C"/>
    <w:rsid w:val="00350159"/>
    <w:rsid w:val="003507D7"/>
    <w:rsid w:val="00351E5F"/>
    <w:rsid w:val="00352DC4"/>
    <w:rsid w:val="003549EC"/>
    <w:rsid w:val="00355F34"/>
    <w:rsid w:val="0036094B"/>
    <w:rsid w:val="00361185"/>
    <w:rsid w:val="00361A46"/>
    <w:rsid w:val="00362033"/>
    <w:rsid w:val="0036211D"/>
    <w:rsid w:val="0036349B"/>
    <w:rsid w:val="0036493B"/>
    <w:rsid w:val="0036595C"/>
    <w:rsid w:val="00365EFA"/>
    <w:rsid w:val="00366FFD"/>
    <w:rsid w:val="00370F6D"/>
    <w:rsid w:val="00371426"/>
    <w:rsid w:val="003721D0"/>
    <w:rsid w:val="00373EB7"/>
    <w:rsid w:val="00373FA7"/>
    <w:rsid w:val="003749B4"/>
    <w:rsid w:val="00374D2C"/>
    <w:rsid w:val="003769ED"/>
    <w:rsid w:val="00376B50"/>
    <w:rsid w:val="00376DA6"/>
    <w:rsid w:val="00377BA8"/>
    <w:rsid w:val="00380AAA"/>
    <w:rsid w:val="003813F6"/>
    <w:rsid w:val="00382EB9"/>
    <w:rsid w:val="0038312C"/>
    <w:rsid w:val="003831D7"/>
    <w:rsid w:val="0038367C"/>
    <w:rsid w:val="00383D99"/>
    <w:rsid w:val="00383FA8"/>
    <w:rsid w:val="00384232"/>
    <w:rsid w:val="00386CCA"/>
    <w:rsid w:val="00392119"/>
    <w:rsid w:val="003932D6"/>
    <w:rsid w:val="00394E82"/>
    <w:rsid w:val="003963FC"/>
    <w:rsid w:val="003965B9"/>
    <w:rsid w:val="0039746C"/>
    <w:rsid w:val="00397C13"/>
    <w:rsid w:val="003A060D"/>
    <w:rsid w:val="003A0F94"/>
    <w:rsid w:val="003A2C27"/>
    <w:rsid w:val="003A43D1"/>
    <w:rsid w:val="003A4B08"/>
    <w:rsid w:val="003B0955"/>
    <w:rsid w:val="003B1753"/>
    <w:rsid w:val="003B2F73"/>
    <w:rsid w:val="003B3358"/>
    <w:rsid w:val="003B3A1A"/>
    <w:rsid w:val="003B5C17"/>
    <w:rsid w:val="003B6850"/>
    <w:rsid w:val="003B6E69"/>
    <w:rsid w:val="003C0892"/>
    <w:rsid w:val="003C2145"/>
    <w:rsid w:val="003C30BD"/>
    <w:rsid w:val="003C3AF0"/>
    <w:rsid w:val="003C4152"/>
    <w:rsid w:val="003C44E9"/>
    <w:rsid w:val="003C56AB"/>
    <w:rsid w:val="003C743C"/>
    <w:rsid w:val="003C77A4"/>
    <w:rsid w:val="003D05DF"/>
    <w:rsid w:val="003D0F96"/>
    <w:rsid w:val="003D130C"/>
    <w:rsid w:val="003D1473"/>
    <w:rsid w:val="003D21C9"/>
    <w:rsid w:val="003D2FD2"/>
    <w:rsid w:val="003D35FA"/>
    <w:rsid w:val="003D373D"/>
    <w:rsid w:val="003D399A"/>
    <w:rsid w:val="003D41A2"/>
    <w:rsid w:val="003D62D0"/>
    <w:rsid w:val="003D6432"/>
    <w:rsid w:val="003E0070"/>
    <w:rsid w:val="003E0A38"/>
    <w:rsid w:val="003E1801"/>
    <w:rsid w:val="003E185B"/>
    <w:rsid w:val="003E3230"/>
    <w:rsid w:val="003E56E4"/>
    <w:rsid w:val="003E59A4"/>
    <w:rsid w:val="003E6858"/>
    <w:rsid w:val="003E6AB5"/>
    <w:rsid w:val="003E7512"/>
    <w:rsid w:val="003F06EF"/>
    <w:rsid w:val="003F4336"/>
    <w:rsid w:val="003F4E5F"/>
    <w:rsid w:val="003F585A"/>
    <w:rsid w:val="003F6990"/>
    <w:rsid w:val="003F6C6A"/>
    <w:rsid w:val="00400295"/>
    <w:rsid w:val="0040057D"/>
    <w:rsid w:val="00400FAC"/>
    <w:rsid w:val="0040133C"/>
    <w:rsid w:val="004019B9"/>
    <w:rsid w:val="0040210D"/>
    <w:rsid w:val="00402671"/>
    <w:rsid w:val="00402DCA"/>
    <w:rsid w:val="0040329D"/>
    <w:rsid w:val="00405127"/>
    <w:rsid w:val="0040525E"/>
    <w:rsid w:val="00406402"/>
    <w:rsid w:val="00410DF7"/>
    <w:rsid w:val="0041109E"/>
    <w:rsid w:val="00412087"/>
    <w:rsid w:val="00412B49"/>
    <w:rsid w:val="00412E1C"/>
    <w:rsid w:val="004133A9"/>
    <w:rsid w:val="00413711"/>
    <w:rsid w:val="004155BE"/>
    <w:rsid w:val="004162EB"/>
    <w:rsid w:val="004207AB"/>
    <w:rsid w:val="00423352"/>
    <w:rsid w:val="0042488B"/>
    <w:rsid w:val="00425DDB"/>
    <w:rsid w:val="00426E88"/>
    <w:rsid w:val="004272B9"/>
    <w:rsid w:val="00431016"/>
    <w:rsid w:val="00432433"/>
    <w:rsid w:val="00434833"/>
    <w:rsid w:val="00435E26"/>
    <w:rsid w:val="0043741E"/>
    <w:rsid w:val="004411BD"/>
    <w:rsid w:val="00442625"/>
    <w:rsid w:val="00442CD8"/>
    <w:rsid w:val="00443A51"/>
    <w:rsid w:val="00444E26"/>
    <w:rsid w:val="00450A3F"/>
    <w:rsid w:val="00450BAB"/>
    <w:rsid w:val="0045225E"/>
    <w:rsid w:val="004529F2"/>
    <w:rsid w:val="00454A6C"/>
    <w:rsid w:val="00455B3C"/>
    <w:rsid w:val="00455D84"/>
    <w:rsid w:val="004571E3"/>
    <w:rsid w:val="004657A3"/>
    <w:rsid w:val="0046635D"/>
    <w:rsid w:val="0046689B"/>
    <w:rsid w:val="0046790B"/>
    <w:rsid w:val="00470503"/>
    <w:rsid w:val="0047078F"/>
    <w:rsid w:val="00470BBE"/>
    <w:rsid w:val="00471D38"/>
    <w:rsid w:val="00472580"/>
    <w:rsid w:val="00472739"/>
    <w:rsid w:val="00473883"/>
    <w:rsid w:val="00475055"/>
    <w:rsid w:val="00475BCB"/>
    <w:rsid w:val="00475C86"/>
    <w:rsid w:val="004803C3"/>
    <w:rsid w:val="00482416"/>
    <w:rsid w:val="0048513C"/>
    <w:rsid w:val="00485849"/>
    <w:rsid w:val="00486A5C"/>
    <w:rsid w:val="00486C2C"/>
    <w:rsid w:val="004870DA"/>
    <w:rsid w:val="004870DF"/>
    <w:rsid w:val="00487F8B"/>
    <w:rsid w:val="00490868"/>
    <w:rsid w:val="004912CA"/>
    <w:rsid w:val="004913AF"/>
    <w:rsid w:val="00491B87"/>
    <w:rsid w:val="00492CF9"/>
    <w:rsid w:val="00495F03"/>
    <w:rsid w:val="004A01D9"/>
    <w:rsid w:val="004A034C"/>
    <w:rsid w:val="004A109B"/>
    <w:rsid w:val="004A3062"/>
    <w:rsid w:val="004A3E05"/>
    <w:rsid w:val="004A4893"/>
    <w:rsid w:val="004A5C67"/>
    <w:rsid w:val="004A68FC"/>
    <w:rsid w:val="004A7773"/>
    <w:rsid w:val="004B03EB"/>
    <w:rsid w:val="004B0729"/>
    <w:rsid w:val="004B0A1B"/>
    <w:rsid w:val="004B1013"/>
    <w:rsid w:val="004B256E"/>
    <w:rsid w:val="004B25FD"/>
    <w:rsid w:val="004B462C"/>
    <w:rsid w:val="004B49CB"/>
    <w:rsid w:val="004B547F"/>
    <w:rsid w:val="004B62A1"/>
    <w:rsid w:val="004B69EA"/>
    <w:rsid w:val="004B6FD9"/>
    <w:rsid w:val="004C1703"/>
    <w:rsid w:val="004C26D1"/>
    <w:rsid w:val="004C27FD"/>
    <w:rsid w:val="004C2B70"/>
    <w:rsid w:val="004C64AA"/>
    <w:rsid w:val="004C759B"/>
    <w:rsid w:val="004C7E7D"/>
    <w:rsid w:val="004D0273"/>
    <w:rsid w:val="004D02A3"/>
    <w:rsid w:val="004D1224"/>
    <w:rsid w:val="004D2194"/>
    <w:rsid w:val="004D2A85"/>
    <w:rsid w:val="004D32E4"/>
    <w:rsid w:val="004D374D"/>
    <w:rsid w:val="004D3B00"/>
    <w:rsid w:val="004D3E09"/>
    <w:rsid w:val="004D448F"/>
    <w:rsid w:val="004D4874"/>
    <w:rsid w:val="004D515A"/>
    <w:rsid w:val="004D6B6C"/>
    <w:rsid w:val="004D6DF0"/>
    <w:rsid w:val="004D74A8"/>
    <w:rsid w:val="004E0822"/>
    <w:rsid w:val="004E0842"/>
    <w:rsid w:val="004E0B78"/>
    <w:rsid w:val="004E11AA"/>
    <w:rsid w:val="004E1D00"/>
    <w:rsid w:val="004E1EE2"/>
    <w:rsid w:val="004E20D2"/>
    <w:rsid w:val="004E2D8E"/>
    <w:rsid w:val="004E2E96"/>
    <w:rsid w:val="004E46E7"/>
    <w:rsid w:val="004E4B75"/>
    <w:rsid w:val="004E4F73"/>
    <w:rsid w:val="004E5ACB"/>
    <w:rsid w:val="004E6697"/>
    <w:rsid w:val="004E74CA"/>
    <w:rsid w:val="004E7D66"/>
    <w:rsid w:val="004F0A1E"/>
    <w:rsid w:val="004F0E8B"/>
    <w:rsid w:val="004F27BF"/>
    <w:rsid w:val="004F30E7"/>
    <w:rsid w:val="004F4F90"/>
    <w:rsid w:val="004F6095"/>
    <w:rsid w:val="004F6930"/>
    <w:rsid w:val="00500BDC"/>
    <w:rsid w:val="00502055"/>
    <w:rsid w:val="00502347"/>
    <w:rsid w:val="00504841"/>
    <w:rsid w:val="00504918"/>
    <w:rsid w:val="00505620"/>
    <w:rsid w:val="00505DE4"/>
    <w:rsid w:val="00506934"/>
    <w:rsid w:val="00506B8C"/>
    <w:rsid w:val="00507675"/>
    <w:rsid w:val="00510108"/>
    <w:rsid w:val="00510FD1"/>
    <w:rsid w:val="00511719"/>
    <w:rsid w:val="005127B0"/>
    <w:rsid w:val="00513AD6"/>
    <w:rsid w:val="005150D7"/>
    <w:rsid w:val="00516414"/>
    <w:rsid w:val="005170FC"/>
    <w:rsid w:val="005204F6"/>
    <w:rsid w:val="0052071A"/>
    <w:rsid w:val="00522799"/>
    <w:rsid w:val="00523991"/>
    <w:rsid w:val="00523A45"/>
    <w:rsid w:val="00523AA0"/>
    <w:rsid w:val="00525E09"/>
    <w:rsid w:val="00526C9A"/>
    <w:rsid w:val="00527573"/>
    <w:rsid w:val="00527BAA"/>
    <w:rsid w:val="0053002D"/>
    <w:rsid w:val="00530C8F"/>
    <w:rsid w:val="00530F0C"/>
    <w:rsid w:val="0053152F"/>
    <w:rsid w:val="00531875"/>
    <w:rsid w:val="00531E7D"/>
    <w:rsid w:val="00533778"/>
    <w:rsid w:val="005357E2"/>
    <w:rsid w:val="00535B08"/>
    <w:rsid w:val="00536FD5"/>
    <w:rsid w:val="00537D64"/>
    <w:rsid w:val="005404A0"/>
    <w:rsid w:val="00540BBD"/>
    <w:rsid w:val="00541C32"/>
    <w:rsid w:val="00541D04"/>
    <w:rsid w:val="00543C26"/>
    <w:rsid w:val="0054624D"/>
    <w:rsid w:val="005500C8"/>
    <w:rsid w:val="005504AC"/>
    <w:rsid w:val="0055128B"/>
    <w:rsid w:val="005521A8"/>
    <w:rsid w:val="00552A0B"/>
    <w:rsid w:val="005560CA"/>
    <w:rsid w:val="00556529"/>
    <w:rsid w:val="00556E51"/>
    <w:rsid w:val="00557660"/>
    <w:rsid w:val="005576CE"/>
    <w:rsid w:val="00560110"/>
    <w:rsid w:val="00560D0E"/>
    <w:rsid w:val="005621E1"/>
    <w:rsid w:val="00562A31"/>
    <w:rsid w:val="00562B32"/>
    <w:rsid w:val="00562EA9"/>
    <w:rsid w:val="00562EFB"/>
    <w:rsid w:val="0056358A"/>
    <w:rsid w:val="00563976"/>
    <w:rsid w:val="005639C1"/>
    <w:rsid w:val="0056473F"/>
    <w:rsid w:val="00570184"/>
    <w:rsid w:val="00570492"/>
    <w:rsid w:val="0057075C"/>
    <w:rsid w:val="00570C41"/>
    <w:rsid w:val="00571235"/>
    <w:rsid w:val="00572267"/>
    <w:rsid w:val="00573F5D"/>
    <w:rsid w:val="005756F3"/>
    <w:rsid w:val="005761E1"/>
    <w:rsid w:val="00576706"/>
    <w:rsid w:val="00581B6E"/>
    <w:rsid w:val="00581DB2"/>
    <w:rsid w:val="00583E58"/>
    <w:rsid w:val="00583F42"/>
    <w:rsid w:val="005857EF"/>
    <w:rsid w:val="00585C75"/>
    <w:rsid w:val="00587368"/>
    <w:rsid w:val="005876DF"/>
    <w:rsid w:val="005914D5"/>
    <w:rsid w:val="00593020"/>
    <w:rsid w:val="00594C50"/>
    <w:rsid w:val="0059630E"/>
    <w:rsid w:val="00596971"/>
    <w:rsid w:val="005A02F4"/>
    <w:rsid w:val="005A2906"/>
    <w:rsid w:val="005A3A66"/>
    <w:rsid w:val="005A43F8"/>
    <w:rsid w:val="005A4508"/>
    <w:rsid w:val="005A461E"/>
    <w:rsid w:val="005A4BE7"/>
    <w:rsid w:val="005A613D"/>
    <w:rsid w:val="005A66A5"/>
    <w:rsid w:val="005A68F8"/>
    <w:rsid w:val="005A7C2B"/>
    <w:rsid w:val="005B1C7C"/>
    <w:rsid w:val="005B3C60"/>
    <w:rsid w:val="005B4308"/>
    <w:rsid w:val="005B5887"/>
    <w:rsid w:val="005B67F2"/>
    <w:rsid w:val="005B7E56"/>
    <w:rsid w:val="005C003D"/>
    <w:rsid w:val="005C12EC"/>
    <w:rsid w:val="005C1971"/>
    <w:rsid w:val="005C39B9"/>
    <w:rsid w:val="005C6B09"/>
    <w:rsid w:val="005C6F12"/>
    <w:rsid w:val="005D0B0B"/>
    <w:rsid w:val="005D10A5"/>
    <w:rsid w:val="005D326D"/>
    <w:rsid w:val="005D57A8"/>
    <w:rsid w:val="005D7A90"/>
    <w:rsid w:val="005E0074"/>
    <w:rsid w:val="005E2A3B"/>
    <w:rsid w:val="005E2AFF"/>
    <w:rsid w:val="005E4821"/>
    <w:rsid w:val="005E49BF"/>
    <w:rsid w:val="005E5200"/>
    <w:rsid w:val="005E61FE"/>
    <w:rsid w:val="005F0388"/>
    <w:rsid w:val="005F12B2"/>
    <w:rsid w:val="005F12C6"/>
    <w:rsid w:val="005F1F9F"/>
    <w:rsid w:val="005F2246"/>
    <w:rsid w:val="005F24BD"/>
    <w:rsid w:val="005F2C8B"/>
    <w:rsid w:val="005F488B"/>
    <w:rsid w:val="005F539D"/>
    <w:rsid w:val="005F55C4"/>
    <w:rsid w:val="005F5BF6"/>
    <w:rsid w:val="005F6DE2"/>
    <w:rsid w:val="006007D2"/>
    <w:rsid w:val="006047FF"/>
    <w:rsid w:val="00605351"/>
    <w:rsid w:val="00605BC7"/>
    <w:rsid w:val="00605C70"/>
    <w:rsid w:val="00606960"/>
    <w:rsid w:val="006101FF"/>
    <w:rsid w:val="006106FB"/>
    <w:rsid w:val="0061165D"/>
    <w:rsid w:val="00611CA3"/>
    <w:rsid w:val="0061233D"/>
    <w:rsid w:val="00613C09"/>
    <w:rsid w:val="00614102"/>
    <w:rsid w:val="006146EC"/>
    <w:rsid w:val="006156D7"/>
    <w:rsid w:val="00616B4E"/>
    <w:rsid w:val="006170AC"/>
    <w:rsid w:val="0062021A"/>
    <w:rsid w:val="00620C3F"/>
    <w:rsid w:val="0062447A"/>
    <w:rsid w:val="00624F1F"/>
    <w:rsid w:val="00625F18"/>
    <w:rsid w:val="006307AC"/>
    <w:rsid w:val="006315E5"/>
    <w:rsid w:val="00631763"/>
    <w:rsid w:val="00634480"/>
    <w:rsid w:val="0063574E"/>
    <w:rsid w:val="00635A33"/>
    <w:rsid w:val="00635B68"/>
    <w:rsid w:val="00636487"/>
    <w:rsid w:val="00641E34"/>
    <w:rsid w:val="006432DA"/>
    <w:rsid w:val="00643E2F"/>
    <w:rsid w:val="0064410F"/>
    <w:rsid w:val="00644C2C"/>
    <w:rsid w:val="006479BE"/>
    <w:rsid w:val="00653D4F"/>
    <w:rsid w:val="00654723"/>
    <w:rsid w:val="00654838"/>
    <w:rsid w:val="00655786"/>
    <w:rsid w:val="00655C0A"/>
    <w:rsid w:val="00655E18"/>
    <w:rsid w:val="00656D6F"/>
    <w:rsid w:val="0065709E"/>
    <w:rsid w:val="00661065"/>
    <w:rsid w:val="00662180"/>
    <w:rsid w:val="00662729"/>
    <w:rsid w:val="00662783"/>
    <w:rsid w:val="0066358F"/>
    <w:rsid w:val="0066405F"/>
    <w:rsid w:val="006653BC"/>
    <w:rsid w:val="00666F13"/>
    <w:rsid w:val="00667197"/>
    <w:rsid w:val="006701F1"/>
    <w:rsid w:val="0067178E"/>
    <w:rsid w:val="00672737"/>
    <w:rsid w:val="006727BE"/>
    <w:rsid w:val="00673187"/>
    <w:rsid w:val="006735D4"/>
    <w:rsid w:val="00673B77"/>
    <w:rsid w:val="006759F4"/>
    <w:rsid w:val="00675A23"/>
    <w:rsid w:val="00675BAB"/>
    <w:rsid w:val="00675F9B"/>
    <w:rsid w:val="006764E8"/>
    <w:rsid w:val="00677912"/>
    <w:rsid w:val="00680E9A"/>
    <w:rsid w:val="00681ECF"/>
    <w:rsid w:val="00682646"/>
    <w:rsid w:val="006827E7"/>
    <w:rsid w:val="00683DEC"/>
    <w:rsid w:val="00683F18"/>
    <w:rsid w:val="006856EB"/>
    <w:rsid w:val="00685A9F"/>
    <w:rsid w:val="00686EFC"/>
    <w:rsid w:val="00692F90"/>
    <w:rsid w:val="006938B6"/>
    <w:rsid w:val="00693ECC"/>
    <w:rsid w:val="00693EFA"/>
    <w:rsid w:val="006943E1"/>
    <w:rsid w:val="00697357"/>
    <w:rsid w:val="006A035F"/>
    <w:rsid w:val="006A1423"/>
    <w:rsid w:val="006A335F"/>
    <w:rsid w:val="006A3BB9"/>
    <w:rsid w:val="006A4DDB"/>
    <w:rsid w:val="006A57AC"/>
    <w:rsid w:val="006B1356"/>
    <w:rsid w:val="006B1CEA"/>
    <w:rsid w:val="006B1E89"/>
    <w:rsid w:val="006B2548"/>
    <w:rsid w:val="006B270C"/>
    <w:rsid w:val="006B2DD5"/>
    <w:rsid w:val="006B45C5"/>
    <w:rsid w:val="006B5A75"/>
    <w:rsid w:val="006B6414"/>
    <w:rsid w:val="006C0BE6"/>
    <w:rsid w:val="006C156D"/>
    <w:rsid w:val="006C27DB"/>
    <w:rsid w:val="006C2BD8"/>
    <w:rsid w:val="006C3F87"/>
    <w:rsid w:val="006C487B"/>
    <w:rsid w:val="006C49C7"/>
    <w:rsid w:val="006C4AA0"/>
    <w:rsid w:val="006C4B96"/>
    <w:rsid w:val="006C4DDD"/>
    <w:rsid w:val="006C54FF"/>
    <w:rsid w:val="006C63B8"/>
    <w:rsid w:val="006C7258"/>
    <w:rsid w:val="006C7ED2"/>
    <w:rsid w:val="006D04A7"/>
    <w:rsid w:val="006D0772"/>
    <w:rsid w:val="006D0A6A"/>
    <w:rsid w:val="006D15A6"/>
    <w:rsid w:val="006D1B04"/>
    <w:rsid w:val="006D2295"/>
    <w:rsid w:val="006D2CDB"/>
    <w:rsid w:val="006D2E98"/>
    <w:rsid w:val="006D2ED8"/>
    <w:rsid w:val="006D3FDA"/>
    <w:rsid w:val="006D406D"/>
    <w:rsid w:val="006D6DA4"/>
    <w:rsid w:val="006D7438"/>
    <w:rsid w:val="006D7B45"/>
    <w:rsid w:val="006E0DC5"/>
    <w:rsid w:val="006E1779"/>
    <w:rsid w:val="006E3279"/>
    <w:rsid w:val="006E4E97"/>
    <w:rsid w:val="006E5E2E"/>
    <w:rsid w:val="006E7913"/>
    <w:rsid w:val="006F1212"/>
    <w:rsid w:val="006F1B41"/>
    <w:rsid w:val="006F319D"/>
    <w:rsid w:val="006F3B11"/>
    <w:rsid w:val="006F4483"/>
    <w:rsid w:val="006F512A"/>
    <w:rsid w:val="006F55D9"/>
    <w:rsid w:val="006F7601"/>
    <w:rsid w:val="0070046E"/>
    <w:rsid w:val="007055B3"/>
    <w:rsid w:val="00705F0F"/>
    <w:rsid w:val="007064D8"/>
    <w:rsid w:val="00707F24"/>
    <w:rsid w:val="007108F0"/>
    <w:rsid w:val="0071099D"/>
    <w:rsid w:val="007110DF"/>
    <w:rsid w:val="00711786"/>
    <w:rsid w:val="007137D5"/>
    <w:rsid w:val="0071425F"/>
    <w:rsid w:val="00714FAB"/>
    <w:rsid w:val="007154C4"/>
    <w:rsid w:val="007158C4"/>
    <w:rsid w:val="0072069F"/>
    <w:rsid w:val="007217F5"/>
    <w:rsid w:val="00721ABF"/>
    <w:rsid w:val="00721EB6"/>
    <w:rsid w:val="00722A63"/>
    <w:rsid w:val="0072459C"/>
    <w:rsid w:val="00724B9C"/>
    <w:rsid w:val="007254B8"/>
    <w:rsid w:val="00725C45"/>
    <w:rsid w:val="007260D9"/>
    <w:rsid w:val="00726E7C"/>
    <w:rsid w:val="0072716F"/>
    <w:rsid w:val="00727387"/>
    <w:rsid w:val="0073198B"/>
    <w:rsid w:val="00733024"/>
    <w:rsid w:val="00733EA9"/>
    <w:rsid w:val="00734671"/>
    <w:rsid w:val="00734EA9"/>
    <w:rsid w:val="00735B34"/>
    <w:rsid w:val="00737203"/>
    <w:rsid w:val="007376EB"/>
    <w:rsid w:val="0074025F"/>
    <w:rsid w:val="00740807"/>
    <w:rsid w:val="00743159"/>
    <w:rsid w:val="0074572A"/>
    <w:rsid w:val="00746C8C"/>
    <w:rsid w:val="0074741C"/>
    <w:rsid w:val="00751738"/>
    <w:rsid w:val="007517C6"/>
    <w:rsid w:val="00751CB3"/>
    <w:rsid w:val="00752082"/>
    <w:rsid w:val="00752C8E"/>
    <w:rsid w:val="007534AD"/>
    <w:rsid w:val="00754EF4"/>
    <w:rsid w:val="007553A7"/>
    <w:rsid w:val="0075542C"/>
    <w:rsid w:val="0075565A"/>
    <w:rsid w:val="00755707"/>
    <w:rsid w:val="00756674"/>
    <w:rsid w:val="00756878"/>
    <w:rsid w:val="0075691A"/>
    <w:rsid w:val="00756B4D"/>
    <w:rsid w:val="00760004"/>
    <w:rsid w:val="0076035E"/>
    <w:rsid w:val="00761CCE"/>
    <w:rsid w:val="007624BB"/>
    <w:rsid w:val="007628DC"/>
    <w:rsid w:val="00762B28"/>
    <w:rsid w:val="007653A6"/>
    <w:rsid w:val="007655F4"/>
    <w:rsid w:val="00765835"/>
    <w:rsid w:val="00766D0C"/>
    <w:rsid w:val="007676DE"/>
    <w:rsid w:val="00767939"/>
    <w:rsid w:val="00767E63"/>
    <w:rsid w:val="007719AD"/>
    <w:rsid w:val="00772914"/>
    <w:rsid w:val="00773963"/>
    <w:rsid w:val="00774414"/>
    <w:rsid w:val="00774EB5"/>
    <w:rsid w:val="00776BE8"/>
    <w:rsid w:val="00781AE3"/>
    <w:rsid w:val="00782525"/>
    <w:rsid w:val="00783305"/>
    <w:rsid w:val="00784314"/>
    <w:rsid w:val="007849F3"/>
    <w:rsid w:val="0078582C"/>
    <w:rsid w:val="00785B4D"/>
    <w:rsid w:val="00794162"/>
    <w:rsid w:val="00797D09"/>
    <w:rsid w:val="007A03B7"/>
    <w:rsid w:val="007A1364"/>
    <w:rsid w:val="007A2A96"/>
    <w:rsid w:val="007A55E7"/>
    <w:rsid w:val="007A78A6"/>
    <w:rsid w:val="007B00D4"/>
    <w:rsid w:val="007B0C40"/>
    <w:rsid w:val="007B1F7F"/>
    <w:rsid w:val="007B2920"/>
    <w:rsid w:val="007B37F5"/>
    <w:rsid w:val="007B39D1"/>
    <w:rsid w:val="007B3AE9"/>
    <w:rsid w:val="007B3E73"/>
    <w:rsid w:val="007B45AF"/>
    <w:rsid w:val="007B54E4"/>
    <w:rsid w:val="007B5C94"/>
    <w:rsid w:val="007C0120"/>
    <w:rsid w:val="007C2227"/>
    <w:rsid w:val="007C2BF6"/>
    <w:rsid w:val="007C32A3"/>
    <w:rsid w:val="007C36C9"/>
    <w:rsid w:val="007C441A"/>
    <w:rsid w:val="007C5583"/>
    <w:rsid w:val="007C6FA8"/>
    <w:rsid w:val="007C7FFC"/>
    <w:rsid w:val="007D0FFB"/>
    <w:rsid w:val="007D212C"/>
    <w:rsid w:val="007D3166"/>
    <w:rsid w:val="007D5041"/>
    <w:rsid w:val="007D56E5"/>
    <w:rsid w:val="007D5A1F"/>
    <w:rsid w:val="007D750A"/>
    <w:rsid w:val="007E0A40"/>
    <w:rsid w:val="007E209F"/>
    <w:rsid w:val="007E2CB7"/>
    <w:rsid w:val="007E4138"/>
    <w:rsid w:val="007E7009"/>
    <w:rsid w:val="007E7034"/>
    <w:rsid w:val="007E736C"/>
    <w:rsid w:val="007F05AA"/>
    <w:rsid w:val="007F0B5D"/>
    <w:rsid w:val="007F115D"/>
    <w:rsid w:val="007F53D4"/>
    <w:rsid w:val="007F59FE"/>
    <w:rsid w:val="007F6000"/>
    <w:rsid w:val="007F7212"/>
    <w:rsid w:val="00800A49"/>
    <w:rsid w:val="00800E6A"/>
    <w:rsid w:val="0080318E"/>
    <w:rsid w:val="008031F1"/>
    <w:rsid w:val="00803329"/>
    <w:rsid w:val="0080422E"/>
    <w:rsid w:val="00805F91"/>
    <w:rsid w:val="00806AA0"/>
    <w:rsid w:val="0080705E"/>
    <w:rsid w:val="008118AC"/>
    <w:rsid w:val="0081236B"/>
    <w:rsid w:val="008132DC"/>
    <w:rsid w:val="00813461"/>
    <w:rsid w:val="00813583"/>
    <w:rsid w:val="00814399"/>
    <w:rsid w:val="00814A4F"/>
    <w:rsid w:val="00817281"/>
    <w:rsid w:val="00823404"/>
    <w:rsid w:val="008237AD"/>
    <w:rsid w:val="0082468E"/>
    <w:rsid w:val="00824EEA"/>
    <w:rsid w:val="00825155"/>
    <w:rsid w:val="0082552F"/>
    <w:rsid w:val="00827649"/>
    <w:rsid w:val="008303E8"/>
    <w:rsid w:val="00832258"/>
    <w:rsid w:val="008323F7"/>
    <w:rsid w:val="00833A0B"/>
    <w:rsid w:val="00833B4C"/>
    <w:rsid w:val="00835DBA"/>
    <w:rsid w:val="00836FFC"/>
    <w:rsid w:val="00837A45"/>
    <w:rsid w:val="00841404"/>
    <w:rsid w:val="00843852"/>
    <w:rsid w:val="00844EEC"/>
    <w:rsid w:val="008467A5"/>
    <w:rsid w:val="008549B5"/>
    <w:rsid w:val="00854D18"/>
    <w:rsid w:val="00854F6E"/>
    <w:rsid w:val="00856944"/>
    <w:rsid w:val="0085695A"/>
    <w:rsid w:val="008576AE"/>
    <w:rsid w:val="00860333"/>
    <w:rsid w:val="00861044"/>
    <w:rsid w:val="00861C3A"/>
    <w:rsid w:val="00861D2A"/>
    <w:rsid w:val="008633CE"/>
    <w:rsid w:val="008644FB"/>
    <w:rsid w:val="00865904"/>
    <w:rsid w:val="00865ADF"/>
    <w:rsid w:val="00865D67"/>
    <w:rsid w:val="00870F33"/>
    <w:rsid w:val="008719E4"/>
    <w:rsid w:val="00871BB5"/>
    <w:rsid w:val="00874271"/>
    <w:rsid w:val="00876670"/>
    <w:rsid w:val="008767C7"/>
    <w:rsid w:val="00876FFF"/>
    <w:rsid w:val="008776BA"/>
    <w:rsid w:val="0087778C"/>
    <w:rsid w:val="00877D72"/>
    <w:rsid w:val="008802F2"/>
    <w:rsid w:val="00880C7C"/>
    <w:rsid w:val="00880F84"/>
    <w:rsid w:val="00881334"/>
    <w:rsid w:val="00883FE5"/>
    <w:rsid w:val="008842CE"/>
    <w:rsid w:val="00884AD7"/>
    <w:rsid w:val="008851E2"/>
    <w:rsid w:val="008868B6"/>
    <w:rsid w:val="00886A1E"/>
    <w:rsid w:val="00887355"/>
    <w:rsid w:val="008948FD"/>
    <w:rsid w:val="00895061"/>
    <w:rsid w:val="0089682B"/>
    <w:rsid w:val="00896BC2"/>
    <w:rsid w:val="0089723C"/>
    <w:rsid w:val="00897250"/>
    <w:rsid w:val="00897C66"/>
    <w:rsid w:val="008A0308"/>
    <w:rsid w:val="008A05C7"/>
    <w:rsid w:val="008A1E9F"/>
    <w:rsid w:val="008A3CB6"/>
    <w:rsid w:val="008A5A1F"/>
    <w:rsid w:val="008A767B"/>
    <w:rsid w:val="008B0643"/>
    <w:rsid w:val="008B11BA"/>
    <w:rsid w:val="008B1BB2"/>
    <w:rsid w:val="008B2A19"/>
    <w:rsid w:val="008B30D8"/>
    <w:rsid w:val="008B35F0"/>
    <w:rsid w:val="008B38D0"/>
    <w:rsid w:val="008B4584"/>
    <w:rsid w:val="008C0DEB"/>
    <w:rsid w:val="008C19A7"/>
    <w:rsid w:val="008C1BDF"/>
    <w:rsid w:val="008C1CD3"/>
    <w:rsid w:val="008C34A6"/>
    <w:rsid w:val="008C397D"/>
    <w:rsid w:val="008C45FA"/>
    <w:rsid w:val="008C4FE3"/>
    <w:rsid w:val="008C632E"/>
    <w:rsid w:val="008C708D"/>
    <w:rsid w:val="008D0B3F"/>
    <w:rsid w:val="008D1BE1"/>
    <w:rsid w:val="008D266F"/>
    <w:rsid w:val="008D4E39"/>
    <w:rsid w:val="008D5406"/>
    <w:rsid w:val="008D6898"/>
    <w:rsid w:val="008D7F7B"/>
    <w:rsid w:val="008E0FEE"/>
    <w:rsid w:val="008E24A2"/>
    <w:rsid w:val="008E293F"/>
    <w:rsid w:val="008E4185"/>
    <w:rsid w:val="008E515A"/>
    <w:rsid w:val="008E5369"/>
    <w:rsid w:val="008E5AF8"/>
    <w:rsid w:val="008E635A"/>
    <w:rsid w:val="008E6572"/>
    <w:rsid w:val="008E7427"/>
    <w:rsid w:val="008F0576"/>
    <w:rsid w:val="008F0724"/>
    <w:rsid w:val="008F1290"/>
    <w:rsid w:val="008F1356"/>
    <w:rsid w:val="008F2B64"/>
    <w:rsid w:val="008F3E98"/>
    <w:rsid w:val="008F4257"/>
    <w:rsid w:val="008F437F"/>
    <w:rsid w:val="008F5172"/>
    <w:rsid w:val="008F5876"/>
    <w:rsid w:val="008F62CD"/>
    <w:rsid w:val="0090008E"/>
    <w:rsid w:val="00900265"/>
    <w:rsid w:val="00900D6B"/>
    <w:rsid w:val="00901DD9"/>
    <w:rsid w:val="0090203C"/>
    <w:rsid w:val="00902745"/>
    <w:rsid w:val="00903974"/>
    <w:rsid w:val="00904FF2"/>
    <w:rsid w:val="00905B38"/>
    <w:rsid w:val="0090775D"/>
    <w:rsid w:val="00907833"/>
    <w:rsid w:val="0091000C"/>
    <w:rsid w:val="00910DFA"/>
    <w:rsid w:val="00911049"/>
    <w:rsid w:val="00912CC4"/>
    <w:rsid w:val="00914AB9"/>
    <w:rsid w:val="009153F2"/>
    <w:rsid w:val="00915F74"/>
    <w:rsid w:val="0091641E"/>
    <w:rsid w:val="00917CDA"/>
    <w:rsid w:val="00920D64"/>
    <w:rsid w:val="00921A36"/>
    <w:rsid w:val="009234A4"/>
    <w:rsid w:val="00923507"/>
    <w:rsid w:val="00923996"/>
    <w:rsid w:val="00923B32"/>
    <w:rsid w:val="00924C45"/>
    <w:rsid w:val="0092588B"/>
    <w:rsid w:val="0092660C"/>
    <w:rsid w:val="00927D05"/>
    <w:rsid w:val="009302DD"/>
    <w:rsid w:val="009319D8"/>
    <w:rsid w:val="0093209C"/>
    <w:rsid w:val="009334A8"/>
    <w:rsid w:val="0093560A"/>
    <w:rsid w:val="00935A6F"/>
    <w:rsid w:val="009373DA"/>
    <w:rsid w:val="0094182A"/>
    <w:rsid w:val="00941D8D"/>
    <w:rsid w:val="009431AE"/>
    <w:rsid w:val="00943E23"/>
    <w:rsid w:val="00944E56"/>
    <w:rsid w:val="00946373"/>
    <w:rsid w:val="00946BE7"/>
    <w:rsid w:val="0094762C"/>
    <w:rsid w:val="00950106"/>
    <w:rsid w:val="00950540"/>
    <w:rsid w:val="00950976"/>
    <w:rsid w:val="00950B8A"/>
    <w:rsid w:val="00950EEF"/>
    <w:rsid w:val="00953832"/>
    <w:rsid w:val="009545CA"/>
    <w:rsid w:val="00955E47"/>
    <w:rsid w:val="00957E6D"/>
    <w:rsid w:val="00960B42"/>
    <w:rsid w:val="00961778"/>
    <w:rsid w:val="0096191E"/>
    <w:rsid w:val="00963083"/>
    <w:rsid w:val="00963A49"/>
    <w:rsid w:val="00963B2B"/>
    <w:rsid w:val="0096483C"/>
    <w:rsid w:val="00965C08"/>
    <w:rsid w:val="00965D4B"/>
    <w:rsid w:val="00966150"/>
    <w:rsid w:val="009665F0"/>
    <w:rsid w:val="0096692A"/>
    <w:rsid w:val="00966A15"/>
    <w:rsid w:val="00966A86"/>
    <w:rsid w:val="00966CBF"/>
    <w:rsid w:val="0096749B"/>
    <w:rsid w:val="009718FF"/>
    <w:rsid w:val="00971B13"/>
    <w:rsid w:val="009729ED"/>
    <w:rsid w:val="009744A1"/>
    <w:rsid w:val="0097496C"/>
    <w:rsid w:val="00975DEB"/>
    <w:rsid w:val="009760F4"/>
    <w:rsid w:val="00977CD6"/>
    <w:rsid w:val="009815DC"/>
    <w:rsid w:val="0098230D"/>
    <w:rsid w:val="0098252C"/>
    <w:rsid w:val="00982CF1"/>
    <w:rsid w:val="00985F57"/>
    <w:rsid w:val="009902DA"/>
    <w:rsid w:val="00993A15"/>
    <w:rsid w:val="00994FA6"/>
    <w:rsid w:val="009965B6"/>
    <w:rsid w:val="0099700B"/>
    <w:rsid w:val="009973D9"/>
    <w:rsid w:val="009A04E2"/>
    <w:rsid w:val="009A10BF"/>
    <w:rsid w:val="009A1D17"/>
    <w:rsid w:val="009A2FCA"/>
    <w:rsid w:val="009A30D2"/>
    <w:rsid w:val="009A4940"/>
    <w:rsid w:val="009A4A82"/>
    <w:rsid w:val="009A520E"/>
    <w:rsid w:val="009A53DA"/>
    <w:rsid w:val="009A5B75"/>
    <w:rsid w:val="009A5D04"/>
    <w:rsid w:val="009A7041"/>
    <w:rsid w:val="009B03FE"/>
    <w:rsid w:val="009B0A0A"/>
    <w:rsid w:val="009B14BF"/>
    <w:rsid w:val="009B27B7"/>
    <w:rsid w:val="009B491F"/>
    <w:rsid w:val="009B50B1"/>
    <w:rsid w:val="009B600C"/>
    <w:rsid w:val="009B6FFE"/>
    <w:rsid w:val="009B7B31"/>
    <w:rsid w:val="009C01E4"/>
    <w:rsid w:val="009C030A"/>
    <w:rsid w:val="009C1BCF"/>
    <w:rsid w:val="009C1CB5"/>
    <w:rsid w:val="009C1ED8"/>
    <w:rsid w:val="009C23FA"/>
    <w:rsid w:val="009C3C4C"/>
    <w:rsid w:val="009C5C8E"/>
    <w:rsid w:val="009C6A5D"/>
    <w:rsid w:val="009C71E9"/>
    <w:rsid w:val="009D206A"/>
    <w:rsid w:val="009D22BF"/>
    <w:rsid w:val="009D3812"/>
    <w:rsid w:val="009D44D4"/>
    <w:rsid w:val="009E0478"/>
    <w:rsid w:val="009E064C"/>
    <w:rsid w:val="009E0873"/>
    <w:rsid w:val="009E3410"/>
    <w:rsid w:val="009E3C0D"/>
    <w:rsid w:val="009E3D2E"/>
    <w:rsid w:val="009E467C"/>
    <w:rsid w:val="009E59D8"/>
    <w:rsid w:val="009E5B79"/>
    <w:rsid w:val="009E69BF"/>
    <w:rsid w:val="009E7A25"/>
    <w:rsid w:val="009F082F"/>
    <w:rsid w:val="009F3227"/>
    <w:rsid w:val="009F39B0"/>
    <w:rsid w:val="009F3F04"/>
    <w:rsid w:val="009F4407"/>
    <w:rsid w:val="009F4677"/>
    <w:rsid w:val="009F534D"/>
    <w:rsid w:val="009F6CAF"/>
    <w:rsid w:val="009F7C39"/>
    <w:rsid w:val="00A014D0"/>
    <w:rsid w:val="00A0182C"/>
    <w:rsid w:val="00A01860"/>
    <w:rsid w:val="00A02BC2"/>
    <w:rsid w:val="00A02FCA"/>
    <w:rsid w:val="00A0715F"/>
    <w:rsid w:val="00A10019"/>
    <w:rsid w:val="00A10E4E"/>
    <w:rsid w:val="00A113B3"/>
    <w:rsid w:val="00A122E0"/>
    <w:rsid w:val="00A1249F"/>
    <w:rsid w:val="00A12A8E"/>
    <w:rsid w:val="00A12EE9"/>
    <w:rsid w:val="00A1579C"/>
    <w:rsid w:val="00A15D14"/>
    <w:rsid w:val="00A17003"/>
    <w:rsid w:val="00A17284"/>
    <w:rsid w:val="00A17407"/>
    <w:rsid w:val="00A176A1"/>
    <w:rsid w:val="00A17971"/>
    <w:rsid w:val="00A20FAB"/>
    <w:rsid w:val="00A21DA4"/>
    <w:rsid w:val="00A239AC"/>
    <w:rsid w:val="00A23BF6"/>
    <w:rsid w:val="00A240CD"/>
    <w:rsid w:val="00A246F3"/>
    <w:rsid w:val="00A267C8"/>
    <w:rsid w:val="00A275BF"/>
    <w:rsid w:val="00A277B4"/>
    <w:rsid w:val="00A3024E"/>
    <w:rsid w:val="00A31009"/>
    <w:rsid w:val="00A32C0D"/>
    <w:rsid w:val="00A3465B"/>
    <w:rsid w:val="00A3592D"/>
    <w:rsid w:val="00A35B2E"/>
    <w:rsid w:val="00A36952"/>
    <w:rsid w:val="00A379AC"/>
    <w:rsid w:val="00A406B6"/>
    <w:rsid w:val="00A41AC4"/>
    <w:rsid w:val="00A41B77"/>
    <w:rsid w:val="00A41C6F"/>
    <w:rsid w:val="00A42E38"/>
    <w:rsid w:val="00A43D6E"/>
    <w:rsid w:val="00A442F6"/>
    <w:rsid w:val="00A4434D"/>
    <w:rsid w:val="00A456DB"/>
    <w:rsid w:val="00A470C7"/>
    <w:rsid w:val="00A47FBC"/>
    <w:rsid w:val="00A5169D"/>
    <w:rsid w:val="00A51CE4"/>
    <w:rsid w:val="00A52AAC"/>
    <w:rsid w:val="00A53310"/>
    <w:rsid w:val="00A53337"/>
    <w:rsid w:val="00A541D7"/>
    <w:rsid w:val="00A54679"/>
    <w:rsid w:val="00A54F37"/>
    <w:rsid w:val="00A56B2D"/>
    <w:rsid w:val="00A60780"/>
    <w:rsid w:val="00A60CF5"/>
    <w:rsid w:val="00A61363"/>
    <w:rsid w:val="00A62ABB"/>
    <w:rsid w:val="00A631A9"/>
    <w:rsid w:val="00A6388B"/>
    <w:rsid w:val="00A63E31"/>
    <w:rsid w:val="00A6429D"/>
    <w:rsid w:val="00A642CB"/>
    <w:rsid w:val="00A65A5F"/>
    <w:rsid w:val="00A66673"/>
    <w:rsid w:val="00A66FF0"/>
    <w:rsid w:val="00A67601"/>
    <w:rsid w:val="00A707FA"/>
    <w:rsid w:val="00A718D7"/>
    <w:rsid w:val="00A7273F"/>
    <w:rsid w:val="00A7414D"/>
    <w:rsid w:val="00A74BEC"/>
    <w:rsid w:val="00A765B7"/>
    <w:rsid w:val="00A767A7"/>
    <w:rsid w:val="00A77A94"/>
    <w:rsid w:val="00A8075E"/>
    <w:rsid w:val="00A82636"/>
    <w:rsid w:val="00A82802"/>
    <w:rsid w:val="00A82BD5"/>
    <w:rsid w:val="00A83496"/>
    <w:rsid w:val="00A83BAF"/>
    <w:rsid w:val="00A84057"/>
    <w:rsid w:val="00A84B19"/>
    <w:rsid w:val="00A855C9"/>
    <w:rsid w:val="00A87711"/>
    <w:rsid w:val="00A908CD"/>
    <w:rsid w:val="00A90E26"/>
    <w:rsid w:val="00A92A00"/>
    <w:rsid w:val="00A9338C"/>
    <w:rsid w:val="00A94491"/>
    <w:rsid w:val="00A9500F"/>
    <w:rsid w:val="00A950DB"/>
    <w:rsid w:val="00A9513D"/>
    <w:rsid w:val="00A9542F"/>
    <w:rsid w:val="00A95561"/>
    <w:rsid w:val="00A9661D"/>
    <w:rsid w:val="00A97095"/>
    <w:rsid w:val="00AA1032"/>
    <w:rsid w:val="00AA1195"/>
    <w:rsid w:val="00AA24AB"/>
    <w:rsid w:val="00AA2828"/>
    <w:rsid w:val="00AA583B"/>
    <w:rsid w:val="00AA590B"/>
    <w:rsid w:val="00AA65B8"/>
    <w:rsid w:val="00AA726B"/>
    <w:rsid w:val="00AA7AAE"/>
    <w:rsid w:val="00AB353A"/>
    <w:rsid w:val="00AB358F"/>
    <w:rsid w:val="00AB3B9C"/>
    <w:rsid w:val="00AB4F68"/>
    <w:rsid w:val="00AB5421"/>
    <w:rsid w:val="00AB6272"/>
    <w:rsid w:val="00AB7310"/>
    <w:rsid w:val="00AB791A"/>
    <w:rsid w:val="00AC0160"/>
    <w:rsid w:val="00AC3DBE"/>
    <w:rsid w:val="00AC4B65"/>
    <w:rsid w:val="00AC4DF0"/>
    <w:rsid w:val="00AC66F6"/>
    <w:rsid w:val="00AC6B0E"/>
    <w:rsid w:val="00AC73BA"/>
    <w:rsid w:val="00AD053C"/>
    <w:rsid w:val="00AD152B"/>
    <w:rsid w:val="00AD158E"/>
    <w:rsid w:val="00AD1ABD"/>
    <w:rsid w:val="00AD1F32"/>
    <w:rsid w:val="00AD3C8B"/>
    <w:rsid w:val="00AD4257"/>
    <w:rsid w:val="00AD6796"/>
    <w:rsid w:val="00AD7E28"/>
    <w:rsid w:val="00AE0CEB"/>
    <w:rsid w:val="00AE18DA"/>
    <w:rsid w:val="00AE3B10"/>
    <w:rsid w:val="00AE43AD"/>
    <w:rsid w:val="00AE43CA"/>
    <w:rsid w:val="00AE4B40"/>
    <w:rsid w:val="00AE576C"/>
    <w:rsid w:val="00AE636D"/>
    <w:rsid w:val="00AE72F9"/>
    <w:rsid w:val="00AF2205"/>
    <w:rsid w:val="00AF3AED"/>
    <w:rsid w:val="00AF446D"/>
    <w:rsid w:val="00AF4CB5"/>
    <w:rsid w:val="00AF4DC7"/>
    <w:rsid w:val="00AF5155"/>
    <w:rsid w:val="00AF6D9D"/>
    <w:rsid w:val="00AF76A5"/>
    <w:rsid w:val="00B01F6F"/>
    <w:rsid w:val="00B02C5D"/>
    <w:rsid w:val="00B0383B"/>
    <w:rsid w:val="00B04F98"/>
    <w:rsid w:val="00B04FFF"/>
    <w:rsid w:val="00B0518D"/>
    <w:rsid w:val="00B0593B"/>
    <w:rsid w:val="00B070CF"/>
    <w:rsid w:val="00B10080"/>
    <w:rsid w:val="00B11F26"/>
    <w:rsid w:val="00B1239E"/>
    <w:rsid w:val="00B12672"/>
    <w:rsid w:val="00B137B9"/>
    <w:rsid w:val="00B141F8"/>
    <w:rsid w:val="00B1476A"/>
    <w:rsid w:val="00B15A38"/>
    <w:rsid w:val="00B15E2B"/>
    <w:rsid w:val="00B16B11"/>
    <w:rsid w:val="00B2030F"/>
    <w:rsid w:val="00B210D9"/>
    <w:rsid w:val="00B216CF"/>
    <w:rsid w:val="00B21CDA"/>
    <w:rsid w:val="00B231D8"/>
    <w:rsid w:val="00B23C06"/>
    <w:rsid w:val="00B23DEE"/>
    <w:rsid w:val="00B25026"/>
    <w:rsid w:val="00B25E5B"/>
    <w:rsid w:val="00B26130"/>
    <w:rsid w:val="00B26251"/>
    <w:rsid w:val="00B27594"/>
    <w:rsid w:val="00B32B09"/>
    <w:rsid w:val="00B33387"/>
    <w:rsid w:val="00B3460F"/>
    <w:rsid w:val="00B34764"/>
    <w:rsid w:val="00B349A4"/>
    <w:rsid w:val="00B34FAA"/>
    <w:rsid w:val="00B358D9"/>
    <w:rsid w:val="00B366BF"/>
    <w:rsid w:val="00B36E07"/>
    <w:rsid w:val="00B40ED2"/>
    <w:rsid w:val="00B4123C"/>
    <w:rsid w:val="00B42249"/>
    <w:rsid w:val="00B42F16"/>
    <w:rsid w:val="00B4341C"/>
    <w:rsid w:val="00B4467F"/>
    <w:rsid w:val="00B454CB"/>
    <w:rsid w:val="00B5040F"/>
    <w:rsid w:val="00B509F8"/>
    <w:rsid w:val="00B5130A"/>
    <w:rsid w:val="00B5175C"/>
    <w:rsid w:val="00B52BE4"/>
    <w:rsid w:val="00B556F5"/>
    <w:rsid w:val="00B55A90"/>
    <w:rsid w:val="00B5661A"/>
    <w:rsid w:val="00B57F81"/>
    <w:rsid w:val="00B613ED"/>
    <w:rsid w:val="00B62911"/>
    <w:rsid w:val="00B62ED6"/>
    <w:rsid w:val="00B636E8"/>
    <w:rsid w:val="00B648DA"/>
    <w:rsid w:val="00B65FAC"/>
    <w:rsid w:val="00B67A52"/>
    <w:rsid w:val="00B67AB6"/>
    <w:rsid w:val="00B707C1"/>
    <w:rsid w:val="00B733FB"/>
    <w:rsid w:val="00B737D7"/>
    <w:rsid w:val="00B75120"/>
    <w:rsid w:val="00B75590"/>
    <w:rsid w:val="00B75918"/>
    <w:rsid w:val="00B76929"/>
    <w:rsid w:val="00B76E2D"/>
    <w:rsid w:val="00B77C2B"/>
    <w:rsid w:val="00B80968"/>
    <w:rsid w:val="00B87D50"/>
    <w:rsid w:val="00B90E71"/>
    <w:rsid w:val="00B90F56"/>
    <w:rsid w:val="00B91178"/>
    <w:rsid w:val="00B911BD"/>
    <w:rsid w:val="00B91C0D"/>
    <w:rsid w:val="00B92044"/>
    <w:rsid w:val="00B93462"/>
    <w:rsid w:val="00B94901"/>
    <w:rsid w:val="00B94B80"/>
    <w:rsid w:val="00B94CA3"/>
    <w:rsid w:val="00B95846"/>
    <w:rsid w:val="00B96450"/>
    <w:rsid w:val="00B96672"/>
    <w:rsid w:val="00B97BFA"/>
    <w:rsid w:val="00BA3244"/>
    <w:rsid w:val="00BA43A5"/>
    <w:rsid w:val="00BA4510"/>
    <w:rsid w:val="00BA6256"/>
    <w:rsid w:val="00BA6A96"/>
    <w:rsid w:val="00BA76CA"/>
    <w:rsid w:val="00BB0981"/>
    <w:rsid w:val="00BB13AA"/>
    <w:rsid w:val="00BB1623"/>
    <w:rsid w:val="00BB17AC"/>
    <w:rsid w:val="00BB2301"/>
    <w:rsid w:val="00BB3293"/>
    <w:rsid w:val="00BB3712"/>
    <w:rsid w:val="00BB386F"/>
    <w:rsid w:val="00BB40DC"/>
    <w:rsid w:val="00BB48E2"/>
    <w:rsid w:val="00BB5726"/>
    <w:rsid w:val="00BB756E"/>
    <w:rsid w:val="00BC0186"/>
    <w:rsid w:val="00BC02E9"/>
    <w:rsid w:val="00BC099D"/>
    <w:rsid w:val="00BC0A68"/>
    <w:rsid w:val="00BC2AFE"/>
    <w:rsid w:val="00BC332D"/>
    <w:rsid w:val="00BC3586"/>
    <w:rsid w:val="00BC4DE8"/>
    <w:rsid w:val="00BC54E0"/>
    <w:rsid w:val="00BC6D4E"/>
    <w:rsid w:val="00BC7348"/>
    <w:rsid w:val="00BD04D9"/>
    <w:rsid w:val="00BD0B4E"/>
    <w:rsid w:val="00BD253D"/>
    <w:rsid w:val="00BD3E04"/>
    <w:rsid w:val="00BD4902"/>
    <w:rsid w:val="00BD6530"/>
    <w:rsid w:val="00BD6EA8"/>
    <w:rsid w:val="00BD7829"/>
    <w:rsid w:val="00BE27CE"/>
    <w:rsid w:val="00BE3593"/>
    <w:rsid w:val="00BE3A98"/>
    <w:rsid w:val="00BE4696"/>
    <w:rsid w:val="00BE4CE3"/>
    <w:rsid w:val="00BE4ECE"/>
    <w:rsid w:val="00BE5200"/>
    <w:rsid w:val="00BE5683"/>
    <w:rsid w:val="00BE64DF"/>
    <w:rsid w:val="00BE6E6E"/>
    <w:rsid w:val="00BE76CA"/>
    <w:rsid w:val="00BF0EAB"/>
    <w:rsid w:val="00BF21A0"/>
    <w:rsid w:val="00BF317A"/>
    <w:rsid w:val="00BF3A0A"/>
    <w:rsid w:val="00BF4D7C"/>
    <w:rsid w:val="00BF606C"/>
    <w:rsid w:val="00BF7C7D"/>
    <w:rsid w:val="00C044FF"/>
    <w:rsid w:val="00C0526B"/>
    <w:rsid w:val="00C05530"/>
    <w:rsid w:val="00C06A32"/>
    <w:rsid w:val="00C073DA"/>
    <w:rsid w:val="00C101B9"/>
    <w:rsid w:val="00C102E4"/>
    <w:rsid w:val="00C10705"/>
    <w:rsid w:val="00C10F38"/>
    <w:rsid w:val="00C11D3F"/>
    <w:rsid w:val="00C1223C"/>
    <w:rsid w:val="00C12EF0"/>
    <w:rsid w:val="00C20AA1"/>
    <w:rsid w:val="00C21144"/>
    <w:rsid w:val="00C21D6B"/>
    <w:rsid w:val="00C21F12"/>
    <w:rsid w:val="00C232EE"/>
    <w:rsid w:val="00C244F2"/>
    <w:rsid w:val="00C24A5B"/>
    <w:rsid w:val="00C25CBA"/>
    <w:rsid w:val="00C26195"/>
    <w:rsid w:val="00C264FD"/>
    <w:rsid w:val="00C26C1D"/>
    <w:rsid w:val="00C30CA4"/>
    <w:rsid w:val="00C31448"/>
    <w:rsid w:val="00C31AF1"/>
    <w:rsid w:val="00C331A8"/>
    <w:rsid w:val="00C33A6C"/>
    <w:rsid w:val="00C34E63"/>
    <w:rsid w:val="00C3556C"/>
    <w:rsid w:val="00C35616"/>
    <w:rsid w:val="00C369FC"/>
    <w:rsid w:val="00C376FB"/>
    <w:rsid w:val="00C400CE"/>
    <w:rsid w:val="00C40D64"/>
    <w:rsid w:val="00C41618"/>
    <w:rsid w:val="00C41996"/>
    <w:rsid w:val="00C43A17"/>
    <w:rsid w:val="00C44E8C"/>
    <w:rsid w:val="00C462B1"/>
    <w:rsid w:val="00C46AB1"/>
    <w:rsid w:val="00C47575"/>
    <w:rsid w:val="00C51688"/>
    <w:rsid w:val="00C519EC"/>
    <w:rsid w:val="00C52E72"/>
    <w:rsid w:val="00C5353D"/>
    <w:rsid w:val="00C5725C"/>
    <w:rsid w:val="00C621EF"/>
    <w:rsid w:val="00C62741"/>
    <w:rsid w:val="00C62F44"/>
    <w:rsid w:val="00C63CB3"/>
    <w:rsid w:val="00C63F02"/>
    <w:rsid w:val="00C64115"/>
    <w:rsid w:val="00C67076"/>
    <w:rsid w:val="00C670FB"/>
    <w:rsid w:val="00C67763"/>
    <w:rsid w:val="00C678E3"/>
    <w:rsid w:val="00C70164"/>
    <w:rsid w:val="00C71C59"/>
    <w:rsid w:val="00C75973"/>
    <w:rsid w:val="00C76DE2"/>
    <w:rsid w:val="00C776FC"/>
    <w:rsid w:val="00C7795C"/>
    <w:rsid w:val="00C80738"/>
    <w:rsid w:val="00C819B8"/>
    <w:rsid w:val="00C8262D"/>
    <w:rsid w:val="00C83AB1"/>
    <w:rsid w:val="00C8443B"/>
    <w:rsid w:val="00C8611F"/>
    <w:rsid w:val="00C87408"/>
    <w:rsid w:val="00C87504"/>
    <w:rsid w:val="00C90824"/>
    <w:rsid w:val="00C91ABB"/>
    <w:rsid w:val="00C92821"/>
    <w:rsid w:val="00C93C56"/>
    <w:rsid w:val="00C948BC"/>
    <w:rsid w:val="00C9664E"/>
    <w:rsid w:val="00CA0175"/>
    <w:rsid w:val="00CA368D"/>
    <w:rsid w:val="00CA3B1F"/>
    <w:rsid w:val="00CA4F4A"/>
    <w:rsid w:val="00CA52F0"/>
    <w:rsid w:val="00CA76FD"/>
    <w:rsid w:val="00CA777E"/>
    <w:rsid w:val="00CA7D80"/>
    <w:rsid w:val="00CB0E74"/>
    <w:rsid w:val="00CB1923"/>
    <w:rsid w:val="00CB289A"/>
    <w:rsid w:val="00CB3952"/>
    <w:rsid w:val="00CB3F3D"/>
    <w:rsid w:val="00CB578C"/>
    <w:rsid w:val="00CB5EE9"/>
    <w:rsid w:val="00CB630C"/>
    <w:rsid w:val="00CB67EB"/>
    <w:rsid w:val="00CB6E02"/>
    <w:rsid w:val="00CB73D0"/>
    <w:rsid w:val="00CC1C20"/>
    <w:rsid w:val="00CC22C9"/>
    <w:rsid w:val="00CC23D5"/>
    <w:rsid w:val="00CC41A3"/>
    <w:rsid w:val="00CC7CF9"/>
    <w:rsid w:val="00CD05FD"/>
    <w:rsid w:val="00CD1838"/>
    <w:rsid w:val="00CD280D"/>
    <w:rsid w:val="00CD29D3"/>
    <w:rsid w:val="00CD2B14"/>
    <w:rsid w:val="00CD3808"/>
    <w:rsid w:val="00CD4718"/>
    <w:rsid w:val="00CD514C"/>
    <w:rsid w:val="00CD59BA"/>
    <w:rsid w:val="00CD6CE3"/>
    <w:rsid w:val="00CD7B3C"/>
    <w:rsid w:val="00CE09D5"/>
    <w:rsid w:val="00CE0DD6"/>
    <w:rsid w:val="00CE0E2B"/>
    <w:rsid w:val="00CE1B0E"/>
    <w:rsid w:val="00CE26EF"/>
    <w:rsid w:val="00CE4FB3"/>
    <w:rsid w:val="00CE5510"/>
    <w:rsid w:val="00CE5A0D"/>
    <w:rsid w:val="00CE6BE0"/>
    <w:rsid w:val="00CF0C04"/>
    <w:rsid w:val="00CF0C8E"/>
    <w:rsid w:val="00CF12C3"/>
    <w:rsid w:val="00CF15C4"/>
    <w:rsid w:val="00CF1D49"/>
    <w:rsid w:val="00CF3CC9"/>
    <w:rsid w:val="00CF5C77"/>
    <w:rsid w:val="00CF78FF"/>
    <w:rsid w:val="00D06326"/>
    <w:rsid w:val="00D06823"/>
    <w:rsid w:val="00D06948"/>
    <w:rsid w:val="00D06A56"/>
    <w:rsid w:val="00D07CB9"/>
    <w:rsid w:val="00D11C18"/>
    <w:rsid w:val="00D11CEF"/>
    <w:rsid w:val="00D15458"/>
    <w:rsid w:val="00D165F6"/>
    <w:rsid w:val="00D202F2"/>
    <w:rsid w:val="00D238FC"/>
    <w:rsid w:val="00D23CB0"/>
    <w:rsid w:val="00D268DC"/>
    <w:rsid w:val="00D26945"/>
    <w:rsid w:val="00D27973"/>
    <w:rsid w:val="00D3164B"/>
    <w:rsid w:val="00D31C11"/>
    <w:rsid w:val="00D31C49"/>
    <w:rsid w:val="00D338E4"/>
    <w:rsid w:val="00D372E3"/>
    <w:rsid w:val="00D37C69"/>
    <w:rsid w:val="00D40261"/>
    <w:rsid w:val="00D41B52"/>
    <w:rsid w:val="00D41F29"/>
    <w:rsid w:val="00D4273D"/>
    <w:rsid w:val="00D4317F"/>
    <w:rsid w:val="00D4320B"/>
    <w:rsid w:val="00D440EA"/>
    <w:rsid w:val="00D46190"/>
    <w:rsid w:val="00D466DD"/>
    <w:rsid w:val="00D512C1"/>
    <w:rsid w:val="00D51D5B"/>
    <w:rsid w:val="00D52D04"/>
    <w:rsid w:val="00D52D81"/>
    <w:rsid w:val="00D52EC9"/>
    <w:rsid w:val="00D548B2"/>
    <w:rsid w:val="00D54909"/>
    <w:rsid w:val="00D56D20"/>
    <w:rsid w:val="00D57200"/>
    <w:rsid w:val="00D57E48"/>
    <w:rsid w:val="00D60BF0"/>
    <w:rsid w:val="00D66756"/>
    <w:rsid w:val="00D670A4"/>
    <w:rsid w:val="00D70030"/>
    <w:rsid w:val="00D7013A"/>
    <w:rsid w:val="00D72314"/>
    <w:rsid w:val="00D76420"/>
    <w:rsid w:val="00D80C3F"/>
    <w:rsid w:val="00D81E86"/>
    <w:rsid w:val="00D81F64"/>
    <w:rsid w:val="00D83A54"/>
    <w:rsid w:val="00D84054"/>
    <w:rsid w:val="00D8434E"/>
    <w:rsid w:val="00D85C7D"/>
    <w:rsid w:val="00D86613"/>
    <w:rsid w:val="00D869D3"/>
    <w:rsid w:val="00D87D11"/>
    <w:rsid w:val="00D933C5"/>
    <w:rsid w:val="00D940D1"/>
    <w:rsid w:val="00D9410A"/>
    <w:rsid w:val="00D94561"/>
    <w:rsid w:val="00D95179"/>
    <w:rsid w:val="00D95636"/>
    <w:rsid w:val="00D962C6"/>
    <w:rsid w:val="00D968BC"/>
    <w:rsid w:val="00D96F4D"/>
    <w:rsid w:val="00D97C25"/>
    <w:rsid w:val="00DA0940"/>
    <w:rsid w:val="00DA5FE2"/>
    <w:rsid w:val="00DA63C1"/>
    <w:rsid w:val="00DA6B8A"/>
    <w:rsid w:val="00DA7B5F"/>
    <w:rsid w:val="00DB2B8C"/>
    <w:rsid w:val="00DB2C86"/>
    <w:rsid w:val="00DB6E87"/>
    <w:rsid w:val="00DC0854"/>
    <w:rsid w:val="00DC133D"/>
    <w:rsid w:val="00DC1BCC"/>
    <w:rsid w:val="00DC2119"/>
    <w:rsid w:val="00DC24D4"/>
    <w:rsid w:val="00DC37F6"/>
    <w:rsid w:val="00DC40AD"/>
    <w:rsid w:val="00DC4E89"/>
    <w:rsid w:val="00DC5453"/>
    <w:rsid w:val="00DC61CD"/>
    <w:rsid w:val="00DC677B"/>
    <w:rsid w:val="00DD009F"/>
    <w:rsid w:val="00DD32A4"/>
    <w:rsid w:val="00DD3433"/>
    <w:rsid w:val="00DD3B66"/>
    <w:rsid w:val="00DD4230"/>
    <w:rsid w:val="00DD4CF6"/>
    <w:rsid w:val="00DD50BB"/>
    <w:rsid w:val="00DD60C1"/>
    <w:rsid w:val="00DD7721"/>
    <w:rsid w:val="00DE01A3"/>
    <w:rsid w:val="00DE05BB"/>
    <w:rsid w:val="00DE0B0E"/>
    <w:rsid w:val="00DE124F"/>
    <w:rsid w:val="00DE238B"/>
    <w:rsid w:val="00DE36D0"/>
    <w:rsid w:val="00DE4146"/>
    <w:rsid w:val="00DE4191"/>
    <w:rsid w:val="00DE50AE"/>
    <w:rsid w:val="00DE643A"/>
    <w:rsid w:val="00DE7D26"/>
    <w:rsid w:val="00DF2108"/>
    <w:rsid w:val="00DF5731"/>
    <w:rsid w:val="00DF640E"/>
    <w:rsid w:val="00E00E69"/>
    <w:rsid w:val="00E01A83"/>
    <w:rsid w:val="00E01D9C"/>
    <w:rsid w:val="00E01FD2"/>
    <w:rsid w:val="00E020CE"/>
    <w:rsid w:val="00E02439"/>
    <w:rsid w:val="00E026FB"/>
    <w:rsid w:val="00E050CD"/>
    <w:rsid w:val="00E052A4"/>
    <w:rsid w:val="00E06FF2"/>
    <w:rsid w:val="00E07D25"/>
    <w:rsid w:val="00E109B8"/>
    <w:rsid w:val="00E11492"/>
    <w:rsid w:val="00E1167C"/>
    <w:rsid w:val="00E11F5B"/>
    <w:rsid w:val="00E1200B"/>
    <w:rsid w:val="00E12EC9"/>
    <w:rsid w:val="00E137A7"/>
    <w:rsid w:val="00E144B6"/>
    <w:rsid w:val="00E14FFD"/>
    <w:rsid w:val="00E1546F"/>
    <w:rsid w:val="00E17A88"/>
    <w:rsid w:val="00E20081"/>
    <w:rsid w:val="00E2038A"/>
    <w:rsid w:val="00E20F6F"/>
    <w:rsid w:val="00E21AB4"/>
    <w:rsid w:val="00E225EA"/>
    <w:rsid w:val="00E22702"/>
    <w:rsid w:val="00E233EB"/>
    <w:rsid w:val="00E237AA"/>
    <w:rsid w:val="00E24A5F"/>
    <w:rsid w:val="00E24DFD"/>
    <w:rsid w:val="00E255C4"/>
    <w:rsid w:val="00E26472"/>
    <w:rsid w:val="00E2689F"/>
    <w:rsid w:val="00E26BCA"/>
    <w:rsid w:val="00E2725B"/>
    <w:rsid w:val="00E275D9"/>
    <w:rsid w:val="00E27A26"/>
    <w:rsid w:val="00E31817"/>
    <w:rsid w:val="00E325FC"/>
    <w:rsid w:val="00E328D6"/>
    <w:rsid w:val="00E330C6"/>
    <w:rsid w:val="00E33338"/>
    <w:rsid w:val="00E34495"/>
    <w:rsid w:val="00E3569C"/>
    <w:rsid w:val="00E35768"/>
    <w:rsid w:val="00E3611F"/>
    <w:rsid w:val="00E370A8"/>
    <w:rsid w:val="00E3752E"/>
    <w:rsid w:val="00E37B3F"/>
    <w:rsid w:val="00E37F5F"/>
    <w:rsid w:val="00E404C2"/>
    <w:rsid w:val="00E426AE"/>
    <w:rsid w:val="00E42BF2"/>
    <w:rsid w:val="00E43C29"/>
    <w:rsid w:val="00E457A3"/>
    <w:rsid w:val="00E4672E"/>
    <w:rsid w:val="00E46CC0"/>
    <w:rsid w:val="00E47272"/>
    <w:rsid w:val="00E506AC"/>
    <w:rsid w:val="00E51361"/>
    <w:rsid w:val="00E52C4E"/>
    <w:rsid w:val="00E5327F"/>
    <w:rsid w:val="00E53AD2"/>
    <w:rsid w:val="00E54A6E"/>
    <w:rsid w:val="00E55CC2"/>
    <w:rsid w:val="00E56316"/>
    <w:rsid w:val="00E666A7"/>
    <w:rsid w:val="00E66B4A"/>
    <w:rsid w:val="00E66B8F"/>
    <w:rsid w:val="00E67539"/>
    <w:rsid w:val="00E67BB1"/>
    <w:rsid w:val="00E67DE2"/>
    <w:rsid w:val="00E7084E"/>
    <w:rsid w:val="00E7219D"/>
    <w:rsid w:val="00E730F0"/>
    <w:rsid w:val="00E735EB"/>
    <w:rsid w:val="00E77872"/>
    <w:rsid w:val="00E77C6C"/>
    <w:rsid w:val="00E77E48"/>
    <w:rsid w:val="00E8131B"/>
    <w:rsid w:val="00E819FB"/>
    <w:rsid w:val="00E81A72"/>
    <w:rsid w:val="00E8295A"/>
    <w:rsid w:val="00E85814"/>
    <w:rsid w:val="00E87592"/>
    <w:rsid w:val="00E87656"/>
    <w:rsid w:val="00E8789B"/>
    <w:rsid w:val="00E87E4B"/>
    <w:rsid w:val="00E910D9"/>
    <w:rsid w:val="00E92FC9"/>
    <w:rsid w:val="00E95B0A"/>
    <w:rsid w:val="00E96A48"/>
    <w:rsid w:val="00E96B6A"/>
    <w:rsid w:val="00E9770D"/>
    <w:rsid w:val="00E97CD2"/>
    <w:rsid w:val="00E97E4C"/>
    <w:rsid w:val="00EA01EB"/>
    <w:rsid w:val="00EA0F63"/>
    <w:rsid w:val="00EA1F67"/>
    <w:rsid w:val="00EA2961"/>
    <w:rsid w:val="00EA2C3F"/>
    <w:rsid w:val="00EA3317"/>
    <w:rsid w:val="00EA3D74"/>
    <w:rsid w:val="00EA5767"/>
    <w:rsid w:val="00EA61C9"/>
    <w:rsid w:val="00EA64E9"/>
    <w:rsid w:val="00EA66BE"/>
    <w:rsid w:val="00EA6EB5"/>
    <w:rsid w:val="00EA7792"/>
    <w:rsid w:val="00EB033B"/>
    <w:rsid w:val="00EB0EB9"/>
    <w:rsid w:val="00EB20D3"/>
    <w:rsid w:val="00EB212F"/>
    <w:rsid w:val="00EB33B7"/>
    <w:rsid w:val="00EB360E"/>
    <w:rsid w:val="00EB3F56"/>
    <w:rsid w:val="00EB4321"/>
    <w:rsid w:val="00EB4580"/>
    <w:rsid w:val="00EB49E7"/>
    <w:rsid w:val="00EB4C5E"/>
    <w:rsid w:val="00EB7948"/>
    <w:rsid w:val="00EB7F6D"/>
    <w:rsid w:val="00EC1D7C"/>
    <w:rsid w:val="00EC28D6"/>
    <w:rsid w:val="00EC3A2C"/>
    <w:rsid w:val="00EC4164"/>
    <w:rsid w:val="00EC44F6"/>
    <w:rsid w:val="00EC7A2A"/>
    <w:rsid w:val="00ED076E"/>
    <w:rsid w:val="00ED0912"/>
    <w:rsid w:val="00ED0C95"/>
    <w:rsid w:val="00ED114F"/>
    <w:rsid w:val="00ED4032"/>
    <w:rsid w:val="00ED6C05"/>
    <w:rsid w:val="00ED75D2"/>
    <w:rsid w:val="00EE04FD"/>
    <w:rsid w:val="00EE0969"/>
    <w:rsid w:val="00EE3263"/>
    <w:rsid w:val="00EE3888"/>
    <w:rsid w:val="00EE4449"/>
    <w:rsid w:val="00EE5A12"/>
    <w:rsid w:val="00EE6683"/>
    <w:rsid w:val="00EE782B"/>
    <w:rsid w:val="00EE7B29"/>
    <w:rsid w:val="00EF1B9E"/>
    <w:rsid w:val="00EF1E03"/>
    <w:rsid w:val="00EF1E2F"/>
    <w:rsid w:val="00EF208F"/>
    <w:rsid w:val="00EF3667"/>
    <w:rsid w:val="00EF373F"/>
    <w:rsid w:val="00EF43A5"/>
    <w:rsid w:val="00EF507B"/>
    <w:rsid w:val="00EF50AA"/>
    <w:rsid w:val="00EF6986"/>
    <w:rsid w:val="00EF6B7D"/>
    <w:rsid w:val="00EF7C41"/>
    <w:rsid w:val="00F011B2"/>
    <w:rsid w:val="00F01501"/>
    <w:rsid w:val="00F0204A"/>
    <w:rsid w:val="00F020D3"/>
    <w:rsid w:val="00F02542"/>
    <w:rsid w:val="00F02FB3"/>
    <w:rsid w:val="00F03602"/>
    <w:rsid w:val="00F054FB"/>
    <w:rsid w:val="00F07498"/>
    <w:rsid w:val="00F07CBD"/>
    <w:rsid w:val="00F1124C"/>
    <w:rsid w:val="00F11B19"/>
    <w:rsid w:val="00F11DC3"/>
    <w:rsid w:val="00F13471"/>
    <w:rsid w:val="00F14992"/>
    <w:rsid w:val="00F16AAF"/>
    <w:rsid w:val="00F16B4B"/>
    <w:rsid w:val="00F1730F"/>
    <w:rsid w:val="00F209E1"/>
    <w:rsid w:val="00F214C4"/>
    <w:rsid w:val="00F2355E"/>
    <w:rsid w:val="00F2499C"/>
    <w:rsid w:val="00F26087"/>
    <w:rsid w:val="00F268DE"/>
    <w:rsid w:val="00F27B56"/>
    <w:rsid w:val="00F27E96"/>
    <w:rsid w:val="00F306FE"/>
    <w:rsid w:val="00F310B4"/>
    <w:rsid w:val="00F31352"/>
    <w:rsid w:val="00F31A59"/>
    <w:rsid w:val="00F32665"/>
    <w:rsid w:val="00F33681"/>
    <w:rsid w:val="00F336CB"/>
    <w:rsid w:val="00F33C0A"/>
    <w:rsid w:val="00F35002"/>
    <w:rsid w:val="00F35035"/>
    <w:rsid w:val="00F352C2"/>
    <w:rsid w:val="00F35316"/>
    <w:rsid w:val="00F369C9"/>
    <w:rsid w:val="00F41E89"/>
    <w:rsid w:val="00F423DD"/>
    <w:rsid w:val="00F43C96"/>
    <w:rsid w:val="00F466CD"/>
    <w:rsid w:val="00F50301"/>
    <w:rsid w:val="00F507C2"/>
    <w:rsid w:val="00F512FB"/>
    <w:rsid w:val="00F517B1"/>
    <w:rsid w:val="00F51940"/>
    <w:rsid w:val="00F534C8"/>
    <w:rsid w:val="00F54FC4"/>
    <w:rsid w:val="00F5727F"/>
    <w:rsid w:val="00F5733A"/>
    <w:rsid w:val="00F611B9"/>
    <w:rsid w:val="00F620D0"/>
    <w:rsid w:val="00F67F4F"/>
    <w:rsid w:val="00F7002B"/>
    <w:rsid w:val="00F70B09"/>
    <w:rsid w:val="00F734F9"/>
    <w:rsid w:val="00F74604"/>
    <w:rsid w:val="00F74641"/>
    <w:rsid w:val="00F74E36"/>
    <w:rsid w:val="00F75B00"/>
    <w:rsid w:val="00F76378"/>
    <w:rsid w:val="00F76B34"/>
    <w:rsid w:val="00F772BB"/>
    <w:rsid w:val="00F82F02"/>
    <w:rsid w:val="00F84DC4"/>
    <w:rsid w:val="00F84F94"/>
    <w:rsid w:val="00F85187"/>
    <w:rsid w:val="00F8666C"/>
    <w:rsid w:val="00F904DD"/>
    <w:rsid w:val="00F91890"/>
    <w:rsid w:val="00F93158"/>
    <w:rsid w:val="00F9334F"/>
    <w:rsid w:val="00F9358A"/>
    <w:rsid w:val="00F94ED5"/>
    <w:rsid w:val="00F94FC0"/>
    <w:rsid w:val="00F95669"/>
    <w:rsid w:val="00F97CC7"/>
    <w:rsid w:val="00FA0555"/>
    <w:rsid w:val="00FA10CA"/>
    <w:rsid w:val="00FA15A8"/>
    <w:rsid w:val="00FA1D52"/>
    <w:rsid w:val="00FA3DF7"/>
    <w:rsid w:val="00FA49C7"/>
    <w:rsid w:val="00FA56AB"/>
    <w:rsid w:val="00FA56AD"/>
    <w:rsid w:val="00FA6574"/>
    <w:rsid w:val="00FB1384"/>
    <w:rsid w:val="00FB27B6"/>
    <w:rsid w:val="00FB37CE"/>
    <w:rsid w:val="00FB3AF3"/>
    <w:rsid w:val="00FB4075"/>
    <w:rsid w:val="00FB4ED6"/>
    <w:rsid w:val="00FB6C58"/>
    <w:rsid w:val="00FB74FD"/>
    <w:rsid w:val="00FC2478"/>
    <w:rsid w:val="00FC2BD2"/>
    <w:rsid w:val="00FC3610"/>
    <w:rsid w:val="00FC3F58"/>
    <w:rsid w:val="00FC3F69"/>
    <w:rsid w:val="00FC4239"/>
    <w:rsid w:val="00FC475F"/>
    <w:rsid w:val="00FC5786"/>
    <w:rsid w:val="00FC7DB7"/>
    <w:rsid w:val="00FD0C7D"/>
    <w:rsid w:val="00FD0E6D"/>
    <w:rsid w:val="00FD1393"/>
    <w:rsid w:val="00FD1905"/>
    <w:rsid w:val="00FD221B"/>
    <w:rsid w:val="00FD23E9"/>
    <w:rsid w:val="00FD2529"/>
    <w:rsid w:val="00FD5A5C"/>
    <w:rsid w:val="00FD6346"/>
    <w:rsid w:val="00FD65B3"/>
    <w:rsid w:val="00FE0A6C"/>
    <w:rsid w:val="00FE1B63"/>
    <w:rsid w:val="00FE2A9A"/>
    <w:rsid w:val="00FE31AE"/>
    <w:rsid w:val="00FE46C3"/>
    <w:rsid w:val="00FE5EB0"/>
    <w:rsid w:val="00FE66BE"/>
    <w:rsid w:val="00FE75C2"/>
    <w:rsid w:val="00FF0635"/>
    <w:rsid w:val="00FF10E1"/>
    <w:rsid w:val="00FF2CBE"/>
    <w:rsid w:val="00FF2F0D"/>
    <w:rsid w:val="00FF4198"/>
    <w:rsid w:val="00FF46FD"/>
    <w:rsid w:val="00FF4D6D"/>
    <w:rsid w:val="00FF62BF"/>
    <w:rsid w:val="00FF664A"/>
    <w:rsid w:val="00FF6A10"/>
    <w:rsid w:val="00FF6AFA"/>
    <w:rsid w:val="00FF6BF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5E8897"/>
  <w15:docId w15:val="{8CB60EF0-0D04-47DD-A95D-A1D93E1D0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E76CA"/>
    <w:rPr>
      <w:rFonts w:ascii="宋体" w:eastAsia="宋体" w:hAnsi="宋体" w:cs="宋体"/>
      <w:kern w:val="0"/>
      <w:sz w:val="24"/>
      <w:szCs w:val="24"/>
    </w:rPr>
  </w:style>
  <w:style w:type="paragraph" w:styleId="1">
    <w:name w:val="heading 1"/>
    <w:basedOn w:val="a"/>
    <w:next w:val="a"/>
    <w:link w:val="10"/>
    <w:uiPriority w:val="9"/>
    <w:qFormat/>
    <w:rsid w:val="003E0A38"/>
    <w:pPr>
      <w:keepNext/>
      <w:keepLines/>
      <w:spacing w:line="480" w:lineRule="auto"/>
      <w:ind w:left="698" w:hanging="420"/>
      <w:outlineLvl w:val="0"/>
    </w:pPr>
    <w:rPr>
      <w:rFonts w:ascii="Cambria" w:hAnsi="Cambria"/>
      <w:b/>
      <w:bCs/>
      <w:kern w:val="44"/>
      <w:sz w:val="28"/>
      <w:szCs w:val="28"/>
    </w:rPr>
  </w:style>
  <w:style w:type="paragraph" w:styleId="2">
    <w:name w:val="heading 2"/>
    <w:basedOn w:val="a0"/>
    <w:next w:val="a"/>
    <w:link w:val="20"/>
    <w:uiPriority w:val="9"/>
    <w:qFormat/>
    <w:rsid w:val="005E49BF"/>
    <w:pPr>
      <w:numPr>
        <w:ilvl w:val="1"/>
        <w:numId w:val="1"/>
      </w:numPr>
      <w:spacing w:beforeLines="50"/>
      <w:ind w:rightChars="100" w:right="100" w:firstLineChars="0" w:firstLine="0"/>
      <w:outlineLvl w:val="1"/>
    </w:pPr>
    <w:rPr>
      <w:b/>
    </w:rPr>
  </w:style>
  <w:style w:type="paragraph" w:styleId="3">
    <w:name w:val="heading 3"/>
    <w:basedOn w:val="a0"/>
    <w:next w:val="a"/>
    <w:link w:val="30"/>
    <w:uiPriority w:val="9"/>
    <w:qFormat/>
    <w:rsid w:val="00C819B8"/>
    <w:pPr>
      <w:numPr>
        <w:ilvl w:val="2"/>
        <w:numId w:val="1"/>
      </w:numPr>
      <w:spacing w:before="120" w:after="120"/>
      <w:ind w:rightChars="100" w:right="100" w:firstLineChars="0" w:firstLine="0"/>
      <w:outlineLvl w:val="2"/>
    </w:pPr>
  </w:style>
  <w:style w:type="paragraph" w:styleId="4">
    <w:name w:val="heading 4"/>
    <w:basedOn w:val="a"/>
    <w:next w:val="a"/>
    <w:link w:val="40"/>
    <w:uiPriority w:val="9"/>
    <w:qFormat/>
    <w:rsid w:val="00EB20D3"/>
    <w:pPr>
      <w:keepNext/>
      <w:keepLines/>
      <w:numPr>
        <w:ilvl w:val="3"/>
        <w:numId w:val="1"/>
      </w:numPr>
      <w:spacing w:line="377" w:lineRule="auto"/>
      <w:ind w:rightChars="100" w:right="100"/>
      <w:outlineLvl w:val="3"/>
    </w:pPr>
    <w:rPr>
      <w:rFonts w:ascii="Cambria" w:hAnsi="Cambria"/>
      <w:bCs/>
      <w:i/>
      <w:szCs w:val="28"/>
    </w:rPr>
  </w:style>
  <w:style w:type="paragraph" w:styleId="5">
    <w:name w:val="heading 5"/>
    <w:basedOn w:val="a"/>
    <w:next w:val="a"/>
    <w:link w:val="50"/>
    <w:uiPriority w:val="9"/>
    <w:unhideWhenUsed/>
    <w:qFormat/>
    <w:rsid w:val="00EB20D3"/>
    <w:pPr>
      <w:keepNext/>
      <w:keepLines/>
      <w:spacing w:before="280" w:line="377" w:lineRule="auto"/>
      <w:outlineLvl w:val="4"/>
    </w:pPr>
    <w:rPr>
      <w:rFonts w:eastAsia="仿宋"/>
      <w:b/>
      <w:bCs/>
      <w:sz w:val="28"/>
      <w:szCs w:val="28"/>
    </w:rPr>
  </w:style>
  <w:style w:type="paragraph" w:styleId="6">
    <w:name w:val="heading 6"/>
    <w:basedOn w:val="a"/>
    <w:next w:val="a"/>
    <w:link w:val="60"/>
    <w:uiPriority w:val="9"/>
    <w:unhideWhenUsed/>
    <w:qFormat/>
    <w:rsid w:val="00A15D14"/>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qFormat/>
    <w:rsid w:val="00EB20D3"/>
    <w:pPr>
      <w:keepNext/>
      <w:keepLines/>
      <w:spacing w:before="240" w:after="64" w:line="320" w:lineRule="auto"/>
      <w:outlineLvl w:val="6"/>
    </w:pPr>
    <w:rPr>
      <w:rFonts w:eastAsia="仿宋"/>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495F0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495F03"/>
    <w:rPr>
      <w:sz w:val="18"/>
      <w:szCs w:val="18"/>
    </w:rPr>
  </w:style>
  <w:style w:type="paragraph" w:styleId="a6">
    <w:name w:val="footer"/>
    <w:basedOn w:val="a"/>
    <w:link w:val="a7"/>
    <w:unhideWhenUsed/>
    <w:rsid w:val="00495F03"/>
    <w:pPr>
      <w:tabs>
        <w:tab w:val="center" w:pos="4153"/>
        <w:tab w:val="right" w:pos="8306"/>
      </w:tabs>
      <w:snapToGrid w:val="0"/>
    </w:pPr>
    <w:rPr>
      <w:sz w:val="18"/>
      <w:szCs w:val="18"/>
    </w:rPr>
  </w:style>
  <w:style w:type="character" w:customStyle="1" w:styleId="a7">
    <w:name w:val="页脚 字符"/>
    <w:basedOn w:val="a1"/>
    <w:link w:val="a6"/>
    <w:rsid w:val="00495F03"/>
    <w:rPr>
      <w:sz w:val="18"/>
      <w:szCs w:val="18"/>
    </w:rPr>
  </w:style>
  <w:style w:type="character" w:customStyle="1" w:styleId="10">
    <w:name w:val="标题 1 字符"/>
    <w:basedOn w:val="a1"/>
    <w:link w:val="1"/>
    <w:uiPriority w:val="9"/>
    <w:rsid w:val="003E0A38"/>
    <w:rPr>
      <w:rFonts w:ascii="Cambria" w:eastAsia="宋体" w:hAnsi="Cambria" w:cs="Times New Roman"/>
      <w:b/>
      <w:bCs/>
      <w:kern w:val="44"/>
      <w:sz w:val="28"/>
      <w:szCs w:val="28"/>
    </w:rPr>
  </w:style>
  <w:style w:type="character" w:customStyle="1" w:styleId="20">
    <w:name w:val="标题 2 字符"/>
    <w:basedOn w:val="a1"/>
    <w:link w:val="2"/>
    <w:uiPriority w:val="9"/>
    <w:rsid w:val="005E49BF"/>
    <w:rPr>
      <w:rFonts w:ascii="宋体" w:eastAsia="宋体" w:hAnsi="宋体" w:cs="宋体"/>
      <w:b/>
      <w:kern w:val="0"/>
      <w:sz w:val="24"/>
      <w:szCs w:val="24"/>
    </w:rPr>
  </w:style>
  <w:style w:type="character" w:customStyle="1" w:styleId="30">
    <w:name w:val="标题 3 字符"/>
    <w:basedOn w:val="a1"/>
    <w:link w:val="3"/>
    <w:uiPriority w:val="9"/>
    <w:rsid w:val="00C819B8"/>
    <w:rPr>
      <w:rFonts w:ascii="宋体" w:eastAsia="宋体" w:hAnsi="宋体" w:cs="宋体"/>
      <w:kern w:val="0"/>
      <w:sz w:val="24"/>
      <w:szCs w:val="24"/>
    </w:rPr>
  </w:style>
  <w:style w:type="character" w:customStyle="1" w:styleId="40">
    <w:name w:val="标题 4 字符"/>
    <w:basedOn w:val="a1"/>
    <w:link w:val="4"/>
    <w:uiPriority w:val="9"/>
    <w:rsid w:val="00EB20D3"/>
    <w:rPr>
      <w:rFonts w:ascii="Cambria" w:eastAsia="宋体" w:hAnsi="Cambria" w:cs="宋体"/>
      <w:bCs/>
      <w:i/>
      <w:kern w:val="0"/>
      <w:sz w:val="24"/>
      <w:szCs w:val="28"/>
    </w:rPr>
  </w:style>
  <w:style w:type="character" w:customStyle="1" w:styleId="50">
    <w:name w:val="标题 5 字符"/>
    <w:basedOn w:val="a1"/>
    <w:link w:val="5"/>
    <w:uiPriority w:val="9"/>
    <w:rsid w:val="00EB20D3"/>
    <w:rPr>
      <w:rFonts w:ascii="Times New Roman" w:eastAsia="仿宋" w:hAnsi="Times New Roman" w:cs="Times New Roman"/>
      <w:b/>
      <w:bCs/>
      <w:sz w:val="28"/>
      <w:szCs w:val="28"/>
    </w:rPr>
  </w:style>
  <w:style w:type="character" w:customStyle="1" w:styleId="70">
    <w:name w:val="标题 7 字符"/>
    <w:basedOn w:val="a1"/>
    <w:link w:val="7"/>
    <w:uiPriority w:val="9"/>
    <w:rsid w:val="00EB20D3"/>
    <w:rPr>
      <w:rFonts w:ascii="Times New Roman" w:eastAsia="仿宋" w:hAnsi="Times New Roman" w:cs="Times New Roman"/>
      <w:b/>
      <w:bCs/>
      <w:sz w:val="24"/>
      <w:szCs w:val="24"/>
    </w:rPr>
  </w:style>
  <w:style w:type="paragraph" w:styleId="a0">
    <w:name w:val="List Paragraph"/>
    <w:basedOn w:val="a"/>
    <w:uiPriority w:val="34"/>
    <w:qFormat/>
    <w:rsid w:val="00EB20D3"/>
    <w:pPr>
      <w:ind w:firstLineChars="200" w:firstLine="420"/>
    </w:pPr>
  </w:style>
  <w:style w:type="paragraph" w:styleId="a8">
    <w:name w:val="Balloon Text"/>
    <w:basedOn w:val="a"/>
    <w:link w:val="a9"/>
    <w:uiPriority w:val="99"/>
    <w:semiHidden/>
    <w:unhideWhenUsed/>
    <w:rsid w:val="00495F03"/>
    <w:rPr>
      <w:sz w:val="18"/>
      <w:szCs w:val="18"/>
    </w:rPr>
  </w:style>
  <w:style w:type="character" w:customStyle="1" w:styleId="a9">
    <w:name w:val="批注框文本 字符"/>
    <w:basedOn w:val="a1"/>
    <w:link w:val="a8"/>
    <w:uiPriority w:val="99"/>
    <w:semiHidden/>
    <w:rsid w:val="00495F03"/>
    <w:rPr>
      <w:rFonts w:ascii="Times New Roman" w:eastAsia="仿宋" w:hAnsi="Times New Roman" w:cs="Times New Roman"/>
      <w:sz w:val="18"/>
      <w:szCs w:val="18"/>
    </w:rPr>
  </w:style>
  <w:style w:type="table" w:styleId="aa">
    <w:name w:val="Table Grid"/>
    <w:basedOn w:val="a2"/>
    <w:uiPriority w:val="39"/>
    <w:rsid w:val="00495F03"/>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39"/>
    <w:qFormat/>
    <w:rsid w:val="00EB20D3"/>
    <w:pPr>
      <w:spacing w:before="480" w:line="276" w:lineRule="auto"/>
      <w:outlineLvl w:val="9"/>
    </w:pPr>
    <w:rPr>
      <w:color w:val="365F91"/>
      <w:kern w:val="0"/>
    </w:rPr>
  </w:style>
  <w:style w:type="paragraph" w:styleId="ab">
    <w:name w:val="Title"/>
    <w:basedOn w:val="a"/>
    <w:next w:val="a"/>
    <w:link w:val="ac"/>
    <w:uiPriority w:val="10"/>
    <w:qFormat/>
    <w:rsid w:val="00EB20D3"/>
    <w:pPr>
      <w:spacing w:before="156" w:after="60"/>
      <w:ind w:right="210"/>
      <w:jc w:val="center"/>
      <w:outlineLvl w:val="0"/>
    </w:pPr>
    <w:rPr>
      <w:rFonts w:ascii="Arial Unicode MS" w:eastAsia="Arial Unicode MS" w:hAnsi="Arial Unicode MS" w:cs="Arial Unicode MS"/>
      <w:b/>
      <w:bCs/>
      <w:sz w:val="72"/>
      <w:szCs w:val="72"/>
    </w:rPr>
  </w:style>
  <w:style w:type="character" w:customStyle="1" w:styleId="ac">
    <w:name w:val="标题 字符"/>
    <w:basedOn w:val="a1"/>
    <w:link w:val="ab"/>
    <w:uiPriority w:val="10"/>
    <w:rsid w:val="00EB20D3"/>
    <w:rPr>
      <w:rFonts w:ascii="Arial Unicode MS" w:eastAsia="Arial Unicode MS" w:hAnsi="Arial Unicode MS" w:cs="Arial Unicode MS"/>
      <w:b/>
      <w:bCs/>
      <w:sz w:val="72"/>
      <w:szCs w:val="72"/>
    </w:rPr>
  </w:style>
  <w:style w:type="paragraph" w:styleId="TOC1">
    <w:name w:val="toc 1"/>
    <w:basedOn w:val="a"/>
    <w:next w:val="a"/>
    <w:autoRedefine/>
    <w:uiPriority w:val="39"/>
    <w:unhideWhenUsed/>
    <w:qFormat/>
    <w:rsid w:val="003E0A38"/>
    <w:pPr>
      <w:tabs>
        <w:tab w:val="left" w:pos="420"/>
        <w:tab w:val="right" w:leader="dot" w:pos="9072"/>
        <w:tab w:val="right" w:pos="9555"/>
      </w:tabs>
      <w:spacing w:beforeLines="50" w:afterLines="50"/>
    </w:pPr>
    <w:rPr>
      <w:b/>
      <w:noProof/>
    </w:rPr>
  </w:style>
  <w:style w:type="paragraph" w:styleId="TOC2">
    <w:name w:val="toc 2"/>
    <w:basedOn w:val="a"/>
    <w:next w:val="a"/>
    <w:autoRedefine/>
    <w:uiPriority w:val="39"/>
    <w:unhideWhenUsed/>
    <w:qFormat/>
    <w:rsid w:val="00EB20D3"/>
    <w:pPr>
      <w:ind w:leftChars="200" w:left="420"/>
    </w:pPr>
  </w:style>
  <w:style w:type="paragraph" w:styleId="TOC3">
    <w:name w:val="toc 3"/>
    <w:basedOn w:val="a"/>
    <w:next w:val="a"/>
    <w:autoRedefine/>
    <w:uiPriority w:val="39"/>
    <w:unhideWhenUsed/>
    <w:qFormat/>
    <w:rsid w:val="00EB20D3"/>
    <w:pPr>
      <w:ind w:leftChars="400" w:left="840"/>
    </w:pPr>
  </w:style>
  <w:style w:type="character" w:styleId="ad">
    <w:name w:val="Hyperlink"/>
    <w:basedOn w:val="a1"/>
    <w:uiPriority w:val="99"/>
    <w:unhideWhenUsed/>
    <w:rsid w:val="00495F03"/>
    <w:rPr>
      <w:color w:val="0000FF"/>
      <w:u w:val="single"/>
    </w:rPr>
  </w:style>
  <w:style w:type="character" w:styleId="ae">
    <w:name w:val="annotation reference"/>
    <w:basedOn w:val="a1"/>
    <w:uiPriority w:val="99"/>
    <w:semiHidden/>
    <w:unhideWhenUsed/>
    <w:rsid w:val="00495F03"/>
    <w:rPr>
      <w:sz w:val="21"/>
      <w:szCs w:val="21"/>
    </w:rPr>
  </w:style>
  <w:style w:type="paragraph" w:styleId="af">
    <w:name w:val="annotation text"/>
    <w:basedOn w:val="a"/>
    <w:link w:val="af0"/>
    <w:uiPriority w:val="99"/>
    <w:unhideWhenUsed/>
    <w:rsid w:val="00AD3C8B"/>
  </w:style>
  <w:style w:type="character" w:customStyle="1" w:styleId="af0">
    <w:name w:val="批注文字 字符"/>
    <w:basedOn w:val="a1"/>
    <w:link w:val="af"/>
    <w:uiPriority w:val="99"/>
    <w:rsid w:val="00AD3C8B"/>
    <w:rPr>
      <w:rFonts w:ascii="Times New Roman" w:eastAsia="宋体" w:hAnsi="Times New Roman" w:cs="Times New Roman"/>
    </w:rPr>
  </w:style>
  <w:style w:type="paragraph" w:styleId="af1">
    <w:name w:val="annotation subject"/>
    <w:basedOn w:val="af"/>
    <w:next w:val="af"/>
    <w:link w:val="af2"/>
    <w:uiPriority w:val="99"/>
    <w:semiHidden/>
    <w:unhideWhenUsed/>
    <w:rsid w:val="00495F03"/>
    <w:rPr>
      <w:b/>
      <w:bCs/>
    </w:rPr>
  </w:style>
  <w:style w:type="character" w:customStyle="1" w:styleId="af2">
    <w:name w:val="批注主题 字符"/>
    <w:basedOn w:val="af0"/>
    <w:link w:val="af1"/>
    <w:uiPriority w:val="99"/>
    <w:semiHidden/>
    <w:rsid w:val="00495F03"/>
    <w:rPr>
      <w:rFonts w:ascii="Times New Roman" w:eastAsia="宋体" w:hAnsi="Times New Roman" w:cs="Times New Roman"/>
      <w:b/>
      <w:bCs/>
    </w:rPr>
  </w:style>
  <w:style w:type="table" w:styleId="-5">
    <w:name w:val="Light List Accent 5"/>
    <w:basedOn w:val="a2"/>
    <w:uiPriority w:val="61"/>
    <w:rsid w:val="00495F03"/>
    <w:rPr>
      <w:rFonts w:ascii="Calibri" w:eastAsia="宋体" w:hAnsi="Calibri" w:cs="Times New Roman"/>
      <w:kern w:val="0"/>
      <w:sz w:val="20"/>
      <w:szCs w:val="2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styleId="af3">
    <w:name w:val="caption"/>
    <w:basedOn w:val="a"/>
    <w:next w:val="a"/>
    <w:uiPriority w:val="35"/>
    <w:unhideWhenUsed/>
    <w:qFormat/>
    <w:rsid w:val="005576CE"/>
    <w:pPr>
      <w:jc w:val="center"/>
    </w:pPr>
    <w:rPr>
      <w:rFonts w:ascii="Cambria" w:eastAsia="黑体" w:hAnsi="Cambria"/>
      <w:sz w:val="16"/>
      <w:szCs w:val="20"/>
    </w:rPr>
  </w:style>
  <w:style w:type="paragraph" w:customStyle="1" w:styleId="doctext">
    <w:name w:val="doctext"/>
    <w:basedOn w:val="a"/>
    <w:rsid w:val="00495F03"/>
    <w:pPr>
      <w:spacing w:before="100" w:beforeAutospacing="1" w:after="100" w:afterAutospacing="1"/>
    </w:pPr>
  </w:style>
  <w:style w:type="paragraph" w:styleId="af4">
    <w:name w:val="No Spacing"/>
    <w:uiPriority w:val="1"/>
    <w:qFormat/>
    <w:rsid w:val="00EB20D3"/>
    <w:pPr>
      <w:widowControl w:val="0"/>
      <w:jc w:val="both"/>
    </w:pPr>
    <w:rPr>
      <w:rFonts w:ascii="Times New Roman" w:eastAsia="仿宋" w:hAnsi="Times New Roman" w:cs="Times New Roman"/>
      <w:sz w:val="24"/>
    </w:rPr>
  </w:style>
  <w:style w:type="character" w:customStyle="1" w:styleId="trans">
    <w:name w:val="trans"/>
    <w:basedOn w:val="a1"/>
    <w:rsid w:val="00495F03"/>
  </w:style>
  <w:style w:type="character" w:customStyle="1" w:styleId="docemphasis">
    <w:name w:val="docemphasis"/>
    <w:basedOn w:val="a1"/>
    <w:rsid w:val="00495F03"/>
  </w:style>
  <w:style w:type="paragraph" w:styleId="af5">
    <w:name w:val="Normal (Web)"/>
    <w:basedOn w:val="a"/>
    <w:uiPriority w:val="99"/>
    <w:unhideWhenUsed/>
    <w:rsid w:val="00495F03"/>
    <w:pPr>
      <w:spacing w:after="150"/>
    </w:pPr>
  </w:style>
  <w:style w:type="paragraph" w:styleId="HTML">
    <w:name w:val="HTML Preformatted"/>
    <w:basedOn w:val="a"/>
    <w:link w:val="HTML0"/>
    <w:uiPriority w:val="99"/>
    <w:unhideWhenUsed/>
    <w:rsid w:val="00495F03"/>
    <w:pP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44" w:after="144"/>
    </w:pPr>
    <w:rPr>
      <w:rFonts w:ascii="Lucida Sans Typewriter" w:hAnsi="Lucida Sans Typewriter"/>
      <w:color w:val="000000"/>
    </w:rPr>
  </w:style>
  <w:style w:type="character" w:customStyle="1" w:styleId="HTML0">
    <w:name w:val="HTML 预设格式 字符"/>
    <w:basedOn w:val="a1"/>
    <w:link w:val="HTML"/>
    <w:uiPriority w:val="99"/>
    <w:rsid w:val="00495F03"/>
    <w:rPr>
      <w:rFonts w:ascii="Lucida Sans Typewriter" w:eastAsia="宋体" w:hAnsi="Lucida Sans Typewriter" w:cs="宋体"/>
      <w:color w:val="000000"/>
      <w:kern w:val="0"/>
      <w:sz w:val="24"/>
      <w:szCs w:val="24"/>
      <w:shd w:val="clear" w:color="auto" w:fill="DDDDDD"/>
    </w:rPr>
  </w:style>
  <w:style w:type="paragraph" w:styleId="TOC4">
    <w:name w:val="toc 4"/>
    <w:basedOn w:val="a"/>
    <w:next w:val="a"/>
    <w:autoRedefine/>
    <w:uiPriority w:val="39"/>
    <w:unhideWhenUsed/>
    <w:rsid w:val="00495F03"/>
    <w:pPr>
      <w:ind w:leftChars="600" w:left="1260"/>
    </w:pPr>
    <w:rPr>
      <w:rFonts w:ascii="Calibri" w:hAnsi="Calibri"/>
    </w:rPr>
  </w:style>
  <w:style w:type="paragraph" w:styleId="TOC5">
    <w:name w:val="toc 5"/>
    <w:basedOn w:val="a"/>
    <w:next w:val="a"/>
    <w:autoRedefine/>
    <w:uiPriority w:val="39"/>
    <w:unhideWhenUsed/>
    <w:rsid w:val="00495F03"/>
    <w:pPr>
      <w:ind w:leftChars="800" w:left="1680"/>
    </w:pPr>
    <w:rPr>
      <w:rFonts w:ascii="Calibri" w:hAnsi="Calibri"/>
    </w:rPr>
  </w:style>
  <w:style w:type="paragraph" w:styleId="TOC6">
    <w:name w:val="toc 6"/>
    <w:basedOn w:val="a"/>
    <w:next w:val="a"/>
    <w:autoRedefine/>
    <w:uiPriority w:val="39"/>
    <w:unhideWhenUsed/>
    <w:rsid w:val="00495F03"/>
    <w:pPr>
      <w:ind w:leftChars="1000" w:left="2100"/>
    </w:pPr>
    <w:rPr>
      <w:rFonts w:ascii="Calibri" w:hAnsi="Calibri"/>
    </w:rPr>
  </w:style>
  <w:style w:type="paragraph" w:styleId="TOC7">
    <w:name w:val="toc 7"/>
    <w:basedOn w:val="a"/>
    <w:next w:val="a"/>
    <w:autoRedefine/>
    <w:uiPriority w:val="39"/>
    <w:unhideWhenUsed/>
    <w:rsid w:val="00495F03"/>
    <w:pPr>
      <w:ind w:leftChars="1200" w:left="2520"/>
    </w:pPr>
    <w:rPr>
      <w:rFonts w:ascii="Calibri" w:hAnsi="Calibri"/>
    </w:rPr>
  </w:style>
  <w:style w:type="paragraph" w:styleId="TOC8">
    <w:name w:val="toc 8"/>
    <w:basedOn w:val="a"/>
    <w:next w:val="a"/>
    <w:autoRedefine/>
    <w:uiPriority w:val="39"/>
    <w:unhideWhenUsed/>
    <w:rsid w:val="00495F03"/>
    <w:pPr>
      <w:ind w:leftChars="1400" w:left="2940"/>
    </w:pPr>
    <w:rPr>
      <w:rFonts w:ascii="Calibri" w:hAnsi="Calibri"/>
    </w:rPr>
  </w:style>
  <w:style w:type="paragraph" w:styleId="TOC9">
    <w:name w:val="toc 9"/>
    <w:basedOn w:val="a"/>
    <w:next w:val="a"/>
    <w:autoRedefine/>
    <w:uiPriority w:val="39"/>
    <w:unhideWhenUsed/>
    <w:rsid w:val="00495F03"/>
    <w:pPr>
      <w:ind w:leftChars="1600" w:left="3360"/>
    </w:pPr>
    <w:rPr>
      <w:rFonts w:ascii="Calibri" w:hAnsi="Calibri"/>
    </w:rPr>
  </w:style>
  <w:style w:type="character" w:styleId="af6">
    <w:name w:val="FollowedHyperlink"/>
    <w:basedOn w:val="a1"/>
    <w:uiPriority w:val="99"/>
    <w:semiHidden/>
    <w:unhideWhenUsed/>
    <w:rsid w:val="00495F03"/>
    <w:rPr>
      <w:color w:val="800080"/>
      <w:u w:val="single"/>
    </w:rPr>
  </w:style>
  <w:style w:type="character" w:customStyle="1" w:styleId="nbody">
    <w:name w:val="nbody"/>
    <w:basedOn w:val="a1"/>
    <w:rsid w:val="00495F03"/>
  </w:style>
  <w:style w:type="paragraph" w:styleId="af7">
    <w:name w:val="Document Map"/>
    <w:basedOn w:val="a"/>
    <w:link w:val="af8"/>
    <w:uiPriority w:val="99"/>
    <w:semiHidden/>
    <w:unhideWhenUsed/>
    <w:rsid w:val="00BB0981"/>
    <w:rPr>
      <w:sz w:val="18"/>
      <w:szCs w:val="18"/>
    </w:rPr>
  </w:style>
  <w:style w:type="character" w:customStyle="1" w:styleId="af8">
    <w:name w:val="文档结构图 字符"/>
    <w:basedOn w:val="a1"/>
    <w:link w:val="af7"/>
    <w:uiPriority w:val="99"/>
    <w:semiHidden/>
    <w:rsid w:val="00BB0981"/>
    <w:rPr>
      <w:rFonts w:ascii="宋体" w:eastAsia="宋体" w:hAnsi="Times New Roman" w:cs="Times New Roman"/>
      <w:sz w:val="18"/>
      <w:szCs w:val="18"/>
    </w:rPr>
  </w:style>
  <w:style w:type="character" w:styleId="af9">
    <w:name w:val="Placeholder Text"/>
    <w:basedOn w:val="a1"/>
    <w:uiPriority w:val="99"/>
    <w:semiHidden/>
    <w:rsid w:val="004A5C67"/>
    <w:rPr>
      <w:color w:val="808080"/>
    </w:rPr>
  </w:style>
  <w:style w:type="table" w:customStyle="1" w:styleId="-11">
    <w:name w:val="浅色网格 - 强调文字颜色 11"/>
    <w:basedOn w:val="a2"/>
    <w:uiPriority w:val="62"/>
    <w:rsid w:val="002D1CC8"/>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110">
    <w:name w:val="浅色列表 - 强调文字颜色 11"/>
    <w:basedOn w:val="a2"/>
    <w:uiPriority w:val="61"/>
    <w:rsid w:val="007D750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12">
    <w:name w:val="浅色列表 - 强调文字颜色 12"/>
    <w:basedOn w:val="a2"/>
    <w:uiPriority w:val="61"/>
    <w:rsid w:val="00EE444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120">
    <w:name w:val="浅色网格 - 强调文字颜色 12"/>
    <w:basedOn w:val="a2"/>
    <w:uiPriority w:val="62"/>
    <w:rsid w:val="006E327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topfill">
    <w:name w:val="topfill"/>
    <w:basedOn w:val="a"/>
    <w:rsid w:val="00E730F0"/>
    <w:pPr>
      <w:shd w:val="clear" w:color="auto" w:fill="CCCCCC"/>
      <w:spacing w:before="100" w:beforeAutospacing="1" w:after="100" w:afterAutospacing="1"/>
    </w:pPr>
    <w:rPr>
      <w:vanish/>
    </w:rPr>
  </w:style>
  <w:style w:type="paragraph" w:customStyle="1" w:styleId="alertbox">
    <w:name w:val="alertbox"/>
    <w:basedOn w:val="a"/>
    <w:rsid w:val="00E730F0"/>
    <w:pPr>
      <w:pBdr>
        <w:top w:val="single" w:sz="2" w:space="0" w:color="FF9900"/>
        <w:left w:val="single" w:sz="2" w:space="0" w:color="FF9900"/>
        <w:bottom w:val="single" w:sz="2" w:space="0" w:color="FF9900"/>
        <w:right w:val="single" w:sz="2" w:space="0" w:color="FF9900"/>
      </w:pBdr>
      <w:spacing w:before="100" w:beforeAutospacing="1" w:after="100" w:afterAutospacing="1"/>
    </w:pPr>
    <w:rPr>
      <w:b/>
      <w:bCs/>
      <w:vanish/>
      <w:sz w:val="16"/>
      <w:szCs w:val="16"/>
    </w:rPr>
  </w:style>
  <w:style w:type="paragraph" w:customStyle="1" w:styleId="tablecss">
    <w:name w:val="tablecss"/>
    <w:basedOn w:val="a"/>
    <w:rsid w:val="00E730F0"/>
    <w:pPr>
      <w:shd w:val="clear" w:color="auto" w:fill="0066FF"/>
      <w:spacing w:before="100" w:beforeAutospacing="1" w:after="100" w:afterAutospacing="1"/>
    </w:pPr>
  </w:style>
  <w:style w:type="paragraph" w:customStyle="1" w:styleId="tabletitle">
    <w:name w:val="tabletitle"/>
    <w:basedOn w:val="a"/>
    <w:rsid w:val="00E730F0"/>
    <w:pPr>
      <w:shd w:val="clear" w:color="auto" w:fill="99CCFF"/>
      <w:spacing w:before="100" w:beforeAutospacing="1" w:after="100" w:afterAutospacing="1"/>
    </w:pPr>
  </w:style>
  <w:style w:type="paragraph" w:customStyle="1" w:styleId="center">
    <w:name w:val="center"/>
    <w:basedOn w:val="a"/>
    <w:rsid w:val="00E730F0"/>
    <w:pPr>
      <w:spacing w:before="136" w:after="136"/>
      <w:ind w:left="136" w:right="136"/>
      <w:jc w:val="center"/>
    </w:pPr>
  </w:style>
  <w:style w:type="paragraph" w:customStyle="1" w:styleId="cengtab">
    <w:name w:val="ceng_tab"/>
    <w:basedOn w:val="a"/>
    <w:rsid w:val="00E730F0"/>
    <w:pPr>
      <w:spacing w:before="100" w:beforeAutospacing="1" w:after="100" w:afterAutospacing="1"/>
    </w:pPr>
  </w:style>
  <w:style w:type="paragraph" w:customStyle="1" w:styleId="cengtl">
    <w:name w:val="ceng_tl"/>
    <w:basedOn w:val="a"/>
    <w:rsid w:val="00E730F0"/>
    <w:pPr>
      <w:spacing w:before="100" w:beforeAutospacing="1" w:after="100" w:afterAutospacing="1"/>
    </w:pPr>
  </w:style>
  <w:style w:type="paragraph" w:customStyle="1" w:styleId="cengtc">
    <w:name w:val="ceng_tc"/>
    <w:basedOn w:val="a"/>
    <w:rsid w:val="00E730F0"/>
    <w:pPr>
      <w:spacing w:before="100" w:beforeAutospacing="1" w:after="100" w:afterAutospacing="1"/>
    </w:pPr>
  </w:style>
  <w:style w:type="paragraph" w:customStyle="1" w:styleId="cengtitle">
    <w:name w:val="ceng_title"/>
    <w:basedOn w:val="a"/>
    <w:rsid w:val="00E730F0"/>
    <w:pPr>
      <w:spacing w:before="100" w:beforeAutospacing="1" w:after="100" w:afterAutospacing="1"/>
      <w:ind w:left="68"/>
    </w:pPr>
    <w:rPr>
      <w:rFonts w:ascii="黑体" w:eastAsia="黑体" w:hAnsi="黑体"/>
      <w:color w:val="000033"/>
      <w:sz w:val="20"/>
      <w:szCs w:val="20"/>
    </w:rPr>
  </w:style>
  <w:style w:type="paragraph" w:customStyle="1" w:styleId="cengclose">
    <w:name w:val="ceng_close"/>
    <w:basedOn w:val="a"/>
    <w:rsid w:val="00E730F0"/>
    <w:pPr>
      <w:spacing w:before="100" w:beforeAutospacing="1" w:after="100" w:afterAutospacing="1"/>
    </w:pPr>
  </w:style>
  <w:style w:type="paragraph" w:customStyle="1" w:styleId="cengtr">
    <w:name w:val="ceng_tr"/>
    <w:basedOn w:val="a"/>
    <w:rsid w:val="00E730F0"/>
    <w:pPr>
      <w:spacing w:before="100" w:beforeAutospacing="1" w:after="100" w:afterAutospacing="1"/>
    </w:pPr>
  </w:style>
  <w:style w:type="paragraph" w:customStyle="1" w:styleId="cengcl">
    <w:name w:val="ceng_cl"/>
    <w:basedOn w:val="a"/>
    <w:rsid w:val="00E730F0"/>
    <w:pPr>
      <w:spacing w:before="100" w:beforeAutospacing="1" w:after="100" w:afterAutospacing="1"/>
    </w:pPr>
  </w:style>
  <w:style w:type="paragraph" w:customStyle="1" w:styleId="cengcc">
    <w:name w:val="ceng_cc"/>
    <w:basedOn w:val="a"/>
    <w:rsid w:val="00E730F0"/>
    <w:pPr>
      <w:shd w:val="clear" w:color="auto" w:fill="FFFFFF"/>
      <w:spacing w:before="100" w:beforeAutospacing="1" w:after="100" w:afterAutospacing="1"/>
      <w:textAlignment w:val="top"/>
    </w:pPr>
  </w:style>
  <w:style w:type="paragraph" w:customStyle="1" w:styleId="cengdiv">
    <w:name w:val="ceng_div"/>
    <w:basedOn w:val="a"/>
    <w:rsid w:val="00E730F0"/>
    <w:pPr>
      <w:spacing w:before="204" w:after="204"/>
      <w:ind w:left="136" w:right="136"/>
    </w:pPr>
  </w:style>
  <w:style w:type="paragraph" w:customStyle="1" w:styleId="cengcr">
    <w:name w:val="ceng_cr"/>
    <w:basedOn w:val="a"/>
    <w:rsid w:val="00E730F0"/>
    <w:pPr>
      <w:spacing w:before="100" w:beforeAutospacing="1" w:after="100" w:afterAutospacing="1"/>
    </w:pPr>
  </w:style>
  <w:style w:type="paragraph" w:customStyle="1" w:styleId="cengbl">
    <w:name w:val="ceng_bl"/>
    <w:basedOn w:val="a"/>
    <w:rsid w:val="00E730F0"/>
    <w:pPr>
      <w:spacing w:before="100" w:beforeAutospacing="1" w:after="100" w:afterAutospacing="1"/>
    </w:pPr>
  </w:style>
  <w:style w:type="paragraph" w:customStyle="1" w:styleId="cengbc">
    <w:name w:val="ceng_bc"/>
    <w:basedOn w:val="a"/>
    <w:rsid w:val="00E730F0"/>
    <w:pPr>
      <w:spacing w:before="100" w:beforeAutospacing="1" w:after="100" w:afterAutospacing="1"/>
    </w:pPr>
  </w:style>
  <w:style w:type="paragraph" w:customStyle="1" w:styleId="cengbr">
    <w:name w:val="ceng_br"/>
    <w:basedOn w:val="a"/>
    <w:rsid w:val="00E730F0"/>
    <w:pPr>
      <w:spacing w:before="100" w:beforeAutospacing="1" w:after="100" w:afterAutospacing="1"/>
    </w:pPr>
  </w:style>
  <w:style w:type="paragraph" w:customStyle="1" w:styleId="wdatediv">
    <w:name w:val="wdatediv"/>
    <w:basedOn w:val="a"/>
    <w:rsid w:val="00E730F0"/>
    <w:pPr>
      <w:pBdr>
        <w:top w:val="single" w:sz="6" w:space="1" w:color="BBBBBB"/>
        <w:left w:val="single" w:sz="6" w:space="1" w:color="BBBBBB"/>
        <w:bottom w:val="single" w:sz="6" w:space="1" w:color="BBBBBB"/>
        <w:right w:val="single" w:sz="6" w:space="1" w:color="BBBBBB"/>
      </w:pBdr>
      <w:shd w:val="clear" w:color="auto" w:fill="FFFFFF"/>
      <w:spacing w:before="100" w:beforeAutospacing="1" w:after="100" w:afterAutospacing="1"/>
    </w:pPr>
  </w:style>
  <w:style w:type="paragraph" w:customStyle="1" w:styleId="wdatediv2">
    <w:name w:val="wdatediv2"/>
    <w:basedOn w:val="a"/>
    <w:rsid w:val="00E730F0"/>
    <w:pPr>
      <w:spacing w:before="100" w:beforeAutospacing="1" w:after="100" w:afterAutospacing="1"/>
    </w:pPr>
  </w:style>
  <w:style w:type="paragraph" w:customStyle="1" w:styleId="toolbar">
    <w:name w:val="toolbar"/>
    <w:basedOn w:val="a"/>
    <w:rsid w:val="00E730F0"/>
    <w:pPr>
      <w:shd w:val="clear" w:color="auto" w:fill="F3FBFE"/>
      <w:spacing w:after="68"/>
    </w:pPr>
  </w:style>
  <w:style w:type="paragraph" w:customStyle="1" w:styleId="searchfile">
    <w:name w:val="searchfile"/>
    <w:basedOn w:val="a"/>
    <w:rsid w:val="00E730F0"/>
    <w:pPr>
      <w:spacing w:before="100" w:beforeAutospacing="1" w:after="100" w:afterAutospacing="1"/>
      <w:jc w:val="center"/>
    </w:pPr>
    <w:rPr>
      <w:sz w:val="16"/>
      <w:szCs w:val="16"/>
    </w:rPr>
  </w:style>
  <w:style w:type="paragraph" w:customStyle="1" w:styleId="btndelannex">
    <w:name w:val="btndelannex"/>
    <w:basedOn w:val="a"/>
    <w:rsid w:val="00E730F0"/>
    <w:pPr>
      <w:pBdr>
        <w:top w:val="single" w:sz="6" w:space="1" w:color="7B9EBD"/>
        <w:left w:val="single" w:sz="6" w:space="1" w:color="7B9EBD"/>
        <w:bottom w:val="single" w:sz="6" w:space="0" w:color="7B9EBD"/>
        <w:right w:val="single" w:sz="6" w:space="0" w:color="7B9EBD"/>
      </w:pBdr>
      <w:spacing w:before="100" w:beforeAutospacing="1" w:after="27"/>
    </w:pPr>
    <w:rPr>
      <w:color w:val="000000"/>
      <w:sz w:val="16"/>
      <w:szCs w:val="16"/>
    </w:rPr>
  </w:style>
  <w:style w:type="paragraph" w:customStyle="1" w:styleId="btnsearch">
    <w:name w:val="btnsearch"/>
    <w:basedOn w:val="a"/>
    <w:rsid w:val="00E730F0"/>
    <w:pPr>
      <w:pBdr>
        <w:top w:val="single" w:sz="6" w:space="1" w:color="7B9EBD"/>
        <w:left w:val="single" w:sz="6" w:space="14" w:color="7B9EBD"/>
        <w:bottom w:val="single" w:sz="6" w:space="0" w:color="7B9EBD"/>
        <w:right w:val="single" w:sz="6" w:space="0" w:color="7B9EBD"/>
      </w:pBdr>
      <w:shd w:val="clear" w:color="auto" w:fill="FFFFFF"/>
      <w:spacing w:before="100" w:beforeAutospacing="1" w:after="100" w:afterAutospacing="1"/>
      <w:ind w:left="109"/>
    </w:pPr>
    <w:rPr>
      <w:color w:val="000000"/>
      <w:sz w:val="16"/>
      <w:szCs w:val="16"/>
    </w:rPr>
  </w:style>
  <w:style w:type="paragraph" w:customStyle="1" w:styleId="btnaddfile">
    <w:name w:val="btnaddfile"/>
    <w:basedOn w:val="a"/>
    <w:rsid w:val="00E730F0"/>
    <w:pPr>
      <w:pBdr>
        <w:top w:val="single" w:sz="6" w:space="1" w:color="7B9EBD"/>
        <w:left w:val="single" w:sz="6" w:space="5" w:color="7B9EBD"/>
        <w:bottom w:val="single" w:sz="6" w:space="0" w:color="7B9EBD"/>
        <w:right w:val="single" w:sz="6" w:space="0" w:color="7B9EBD"/>
      </w:pBdr>
      <w:spacing w:before="100" w:beforeAutospacing="1" w:after="27"/>
      <w:jc w:val="center"/>
    </w:pPr>
    <w:rPr>
      <w:color w:val="000000"/>
      <w:sz w:val="16"/>
      <w:szCs w:val="16"/>
    </w:rPr>
  </w:style>
  <w:style w:type="paragraph" w:customStyle="1" w:styleId="btnsavefile">
    <w:name w:val="btnsavefile"/>
    <w:basedOn w:val="a"/>
    <w:rsid w:val="00E730F0"/>
    <w:pPr>
      <w:pBdr>
        <w:top w:val="single" w:sz="6" w:space="1" w:color="7B9EBD"/>
        <w:left w:val="single" w:sz="6" w:space="15" w:color="7B9EBD"/>
        <w:bottom w:val="single" w:sz="6" w:space="0" w:color="7B9EBD"/>
        <w:right w:val="single" w:sz="6" w:space="0" w:color="7B9EBD"/>
      </w:pBdr>
      <w:shd w:val="clear" w:color="auto" w:fill="FFFFFF"/>
      <w:spacing w:before="100" w:beforeAutospacing="1" w:after="100" w:afterAutospacing="1"/>
      <w:jc w:val="center"/>
    </w:pPr>
    <w:rPr>
      <w:color w:val="000000"/>
      <w:sz w:val="16"/>
      <w:szCs w:val="16"/>
    </w:rPr>
  </w:style>
  <w:style w:type="paragraph" w:customStyle="1" w:styleId="btnsavecancel">
    <w:name w:val="btnsavecancel"/>
    <w:basedOn w:val="a"/>
    <w:rsid w:val="00E730F0"/>
    <w:pPr>
      <w:pBdr>
        <w:top w:val="single" w:sz="6" w:space="1" w:color="7B9EBD"/>
        <w:left w:val="single" w:sz="6" w:space="15" w:color="7B9EBD"/>
        <w:bottom w:val="single" w:sz="6" w:space="0" w:color="7B9EBD"/>
        <w:right w:val="single" w:sz="6" w:space="0" w:color="7B9EBD"/>
      </w:pBdr>
      <w:shd w:val="clear" w:color="auto" w:fill="FFFFFF"/>
      <w:spacing w:before="100" w:beforeAutospacing="1" w:after="100" w:afterAutospacing="1"/>
      <w:jc w:val="center"/>
    </w:pPr>
    <w:rPr>
      <w:color w:val="000000"/>
      <w:sz w:val="16"/>
      <w:szCs w:val="16"/>
    </w:rPr>
  </w:style>
  <w:style w:type="paragraph" w:customStyle="1" w:styleId="btnforward">
    <w:name w:val="btnforward"/>
    <w:basedOn w:val="a"/>
    <w:rsid w:val="00E730F0"/>
    <w:pPr>
      <w:pBdr>
        <w:top w:val="single" w:sz="6" w:space="1" w:color="7B9EBD"/>
        <w:left w:val="single" w:sz="6" w:space="15" w:color="7B9EBD"/>
        <w:bottom w:val="single" w:sz="6" w:space="0" w:color="7B9EBD"/>
        <w:right w:val="single" w:sz="6" w:space="0" w:color="7B9EBD"/>
      </w:pBdr>
      <w:shd w:val="clear" w:color="auto" w:fill="FFFFFF"/>
      <w:spacing w:before="100" w:beforeAutospacing="1" w:after="100" w:afterAutospacing="1"/>
      <w:jc w:val="center"/>
    </w:pPr>
    <w:rPr>
      <w:color w:val="000000"/>
      <w:sz w:val="16"/>
      <w:szCs w:val="16"/>
    </w:rPr>
  </w:style>
  <w:style w:type="paragraph" w:customStyle="1" w:styleId="toolbarimgnoborder">
    <w:name w:val="toolbarimgnoborder"/>
    <w:basedOn w:val="a"/>
    <w:rsid w:val="00E730F0"/>
    <w:pPr>
      <w:spacing w:before="109" w:after="100" w:afterAutospacing="1"/>
      <w:ind w:left="272"/>
    </w:pPr>
  </w:style>
  <w:style w:type="paragraph" w:customStyle="1" w:styleId="toolbarimgborder">
    <w:name w:val="toolbarimgborder"/>
    <w:basedOn w:val="a"/>
    <w:rsid w:val="00E730F0"/>
    <w:pPr>
      <w:spacing w:before="109" w:after="100" w:afterAutospacing="1"/>
      <w:ind w:left="245"/>
    </w:pPr>
  </w:style>
  <w:style w:type="paragraph" w:customStyle="1" w:styleId="filingcabinetnormal">
    <w:name w:val="filingcabinetnormal"/>
    <w:basedOn w:val="a"/>
    <w:rsid w:val="00E730F0"/>
    <w:pPr>
      <w:spacing w:before="204" w:after="100" w:afterAutospacing="1"/>
      <w:ind w:left="408"/>
    </w:pPr>
  </w:style>
  <w:style w:type="paragraph" w:customStyle="1" w:styleId="filingcabinetover">
    <w:name w:val="filingcabinetover"/>
    <w:basedOn w:val="a"/>
    <w:rsid w:val="00E730F0"/>
    <w:pPr>
      <w:shd w:val="clear" w:color="auto" w:fill="CCFFFF"/>
      <w:spacing w:before="204" w:after="100" w:afterAutospacing="1"/>
      <w:ind w:left="408"/>
    </w:pPr>
  </w:style>
  <w:style w:type="paragraph" w:customStyle="1" w:styleId="filingcabinetout">
    <w:name w:val="filingcabinetout"/>
    <w:basedOn w:val="a"/>
    <w:rsid w:val="00E730F0"/>
    <w:pPr>
      <w:spacing w:before="204" w:after="100" w:afterAutospacing="1"/>
      <w:ind w:left="408"/>
    </w:pPr>
  </w:style>
  <w:style w:type="paragraph" w:customStyle="1" w:styleId="filingcabinetclick">
    <w:name w:val="filingcabinetclick"/>
    <w:basedOn w:val="a"/>
    <w:rsid w:val="00E730F0"/>
    <w:pPr>
      <w:shd w:val="clear" w:color="auto" w:fill="99CCFF"/>
      <w:spacing w:before="204" w:after="100" w:afterAutospacing="1"/>
      <w:ind w:left="408"/>
    </w:pPr>
  </w:style>
  <w:style w:type="paragraph" w:customStyle="1" w:styleId="filingcabinetemptypic">
    <w:name w:val="filingcabinetemptypic"/>
    <w:basedOn w:val="a"/>
    <w:rsid w:val="00E730F0"/>
    <w:pPr>
      <w:spacing w:before="100" w:beforeAutospacing="1" w:after="100" w:afterAutospacing="1"/>
    </w:pPr>
  </w:style>
  <w:style w:type="paragraph" w:customStyle="1" w:styleId="filingcabinetfullpic">
    <w:name w:val="filingcabinetfullpic"/>
    <w:basedOn w:val="a"/>
    <w:rsid w:val="00E730F0"/>
    <w:pPr>
      <w:spacing w:before="100" w:beforeAutospacing="1" w:after="100" w:afterAutospacing="1"/>
    </w:pPr>
  </w:style>
  <w:style w:type="paragraph" w:customStyle="1" w:styleId="filingcabinetnormalname">
    <w:name w:val="filingcabinetnormalname"/>
    <w:basedOn w:val="a"/>
    <w:rsid w:val="00E730F0"/>
    <w:pPr>
      <w:spacing w:before="100" w:beforeAutospacing="1" w:after="100" w:afterAutospacing="1"/>
    </w:pPr>
  </w:style>
  <w:style w:type="paragraph" w:customStyle="1" w:styleId="filingcabinetnormalnamehide">
    <w:name w:val="filingcabinetnormalnamehide"/>
    <w:basedOn w:val="a"/>
    <w:rsid w:val="00E730F0"/>
    <w:pPr>
      <w:shd w:val="clear" w:color="auto" w:fill="99CCFF"/>
      <w:spacing w:before="100" w:beforeAutospacing="1" w:after="100" w:afterAutospacing="1"/>
    </w:pPr>
    <w:rPr>
      <w:vanish/>
    </w:rPr>
  </w:style>
  <w:style w:type="paragraph" w:customStyle="1" w:styleId="filingcabinetnormalnameinput">
    <w:name w:val="filingcabinetnormalnameinput"/>
    <w:basedOn w:val="a"/>
    <w:rsid w:val="00E730F0"/>
    <w:pPr>
      <w:spacing w:before="100" w:beforeAutospacing="1" w:after="100" w:afterAutospacing="1"/>
    </w:pPr>
    <w:rPr>
      <w:color w:val="000000"/>
    </w:rPr>
  </w:style>
  <w:style w:type="paragraph" w:customStyle="1" w:styleId="filingcabinetemptyfile">
    <w:name w:val="filingcabinetemptyfile"/>
    <w:basedOn w:val="a"/>
    <w:rsid w:val="00E730F0"/>
    <w:pPr>
      <w:spacing w:before="100" w:beforeAutospacing="1" w:after="100" w:afterAutospacing="1"/>
    </w:pPr>
  </w:style>
  <w:style w:type="paragraph" w:customStyle="1" w:styleId="filingcabinetfullfile">
    <w:name w:val="filingcabinetfullfile"/>
    <w:basedOn w:val="a"/>
    <w:rsid w:val="00E730F0"/>
    <w:pPr>
      <w:spacing w:before="100" w:beforeAutospacing="1" w:after="100" w:afterAutospacing="1"/>
    </w:pPr>
  </w:style>
  <w:style w:type="paragraph" w:customStyle="1" w:styleId="filingcabinetinfo">
    <w:name w:val="filingcabinetinfo"/>
    <w:basedOn w:val="a"/>
    <w:rsid w:val="00E730F0"/>
    <w:pPr>
      <w:spacing w:before="100" w:beforeAutospacing="1"/>
    </w:pPr>
  </w:style>
  <w:style w:type="paragraph" w:customStyle="1" w:styleId="filingcabinettextarearead">
    <w:name w:val="filingcabinettextarearead"/>
    <w:basedOn w:val="a"/>
    <w:rsid w:val="00E730F0"/>
    <w:pPr>
      <w:spacing w:before="100" w:beforeAutospacing="1" w:after="100" w:afterAutospacing="1"/>
      <w:jc w:val="center"/>
    </w:pPr>
  </w:style>
  <w:style w:type="paragraph" w:customStyle="1" w:styleId="filingcabinettextareaedit">
    <w:name w:val="filingcabinettextareaedit"/>
    <w:basedOn w:val="a"/>
    <w:rsid w:val="00E730F0"/>
    <w:pPr>
      <w:spacing w:before="100" w:beforeAutospacing="1" w:after="100" w:afterAutospacing="1"/>
      <w:jc w:val="center"/>
    </w:pPr>
  </w:style>
  <w:style w:type="paragraph" w:customStyle="1" w:styleId="wdate">
    <w:name w:val="wdate"/>
    <w:basedOn w:val="a"/>
    <w:rsid w:val="00E730F0"/>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style>
  <w:style w:type="paragraph" w:customStyle="1" w:styleId="wdatefmterr">
    <w:name w:val="wdatefmterr"/>
    <w:basedOn w:val="a"/>
    <w:rsid w:val="00E730F0"/>
    <w:pPr>
      <w:spacing w:before="100" w:beforeAutospacing="1" w:after="100" w:afterAutospacing="1"/>
    </w:pPr>
    <w:rPr>
      <w:b/>
      <w:bCs/>
      <w:color w:val="FF0000"/>
    </w:rPr>
  </w:style>
  <w:style w:type="paragraph" w:customStyle="1" w:styleId="yminput">
    <w:name w:val="yminput"/>
    <w:basedOn w:val="a"/>
    <w:rsid w:val="00E730F0"/>
    <w:pPr>
      <w:spacing w:before="100" w:beforeAutospacing="1" w:after="100" w:afterAutospacing="1"/>
    </w:pPr>
  </w:style>
  <w:style w:type="paragraph" w:customStyle="1" w:styleId="yminputfocus">
    <w:name w:val="yminputfocus"/>
    <w:basedOn w:val="a"/>
    <w:rsid w:val="00E730F0"/>
    <w:pPr>
      <w:spacing w:before="100" w:beforeAutospacing="1" w:after="100" w:afterAutospacing="1"/>
    </w:pPr>
  </w:style>
  <w:style w:type="paragraph" w:customStyle="1" w:styleId="menusel">
    <w:name w:val="menusel"/>
    <w:basedOn w:val="a"/>
    <w:rsid w:val="00E730F0"/>
    <w:pPr>
      <w:spacing w:before="100" w:beforeAutospacing="1" w:after="100" w:afterAutospacing="1"/>
    </w:pPr>
  </w:style>
  <w:style w:type="paragraph" w:customStyle="1" w:styleId="menu">
    <w:name w:val="menu"/>
    <w:basedOn w:val="a"/>
    <w:rsid w:val="00E730F0"/>
    <w:pPr>
      <w:spacing w:before="100" w:beforeAutospacing="1" w:after="100" w:afterAutospacing="1"/>
    </w:pPr>
  </w:style>
  <w:style w:type="paragraph" w:customStyle="1" w:styleId="menuon">
    <w:name w:val="menuon"/>
    <w:basedOn w:val="a"/>
    <w:rsid w:val="00E730F0"/>
    <w:pPr>
      <w:spacing w:before="100" w:beforeAutospacing="1" w:after="100" w:afterAutospacing="1"/>
    </w:pPr>
  </w:style>
  <w:style w:type="paragraph" w:customStyle="1" w:styleId="invalidmenu">
    <w:name w:val="invalidmenu"/>
    <w:basedOn w:val="a"/>
    <w:rsid w:val="00E730F0"/>
    <w:pPr>
      <w:spacing w:before="100" w:beforeAutospacing="1" w:after="100" w:afterAutospacing="1"/>
    </w:pPr>
  </w:style>
  <w:style w:type="paragraph" w:customStyle="1" w:styleId="ymenu">
    <w:name w:val="ymenu"/>
    <w:basedOn w:val="a"/>
    <w:rsid w:val="00E730F0"/>
    <w:pPr>
      <w:spacing w:before="100" w:beforeAutospacing="1" w:after="100" w:afterAutospacing="1"/>
    </w:pPr>
  </w:style>
  <w:style w:type="paragraph" w:customStyle="1" w:styleId="mmenu">
    <w:name w:val="mmenu"/>
    <w:basedOn w:val="a"/>
    <w:rsid w:val="00E730F0"/>
    <w:pPr>
      <w:spacing w:before="100" w:beforeAutospacing="1" w:after="100" w:afterAutospacing="1"/>
    </w:pPr>
  </w:style>
  <w:style w:type="paragraph" w:customStyle="1" w:styleId="hhmenu">
    <w:name w:val="hhmenu"/>
    <w:basedOn w:val="a"/>
    <w:rsid w:val="00E730F0"/>
    <w:pPr>
      <w:spacing w:before="100" w:beforeAutospacing="1" w:after="100" w:afterAutospacing="1"/>
    </w:pPr>
  </w:style>
  <w:style w:type="paragraph" w:customStyle="1" w:styleId="mmmenu">
    <w:name w:val="mmmenu"/>
    <w:basedOn w:val="a"/>
    <w:rsid w:val="00E730F0"/>
    <w:pPr>
      <w:spacing w:before="100" w:beforeAutospacing="1" w:after="100" w:afterAutospacing="1"/>
    </w:pPr>
  </w:style>
  <w:style w:type="paragraph" w:customStyle="1" w:styleId="ssmenu">
    <w:name w:val="ssmenu"/>
    <w:basedOn w:val="a"/>
    <w:rsid w:val="00E730F0"/>
    <w:pPr>
      <w:spacing w:before="100" w:beforeAutospacing="1" w:after="100" w:afterAutospacing="1"/>
    </w:pPr>
  </w:style>
  <w:style w:type="paragraph" w:customStyle="1" w:styleId="wweek">
    <w:name w:val="wweek"/>
    <w:basedOn w:val="a"/>
    <w:rsid w:val="00E730F0"/>
    <w:pPr>
      <w:spacing w:before="100" w:beforeAutospacing="1" w:after="100" w:afterAutospacing="1"/>
    </w:pPr>
  </w:style>
  <w:style w:type="paragraph" w:customStyle="1" w:styleId="mtitle">
    <w:name w:val="mtitle"/>
    <w:basedOn w:val="a"/>
    <w:rsid w:val="00E730F0"/>
    <w:pPr>
      <w:spacing w:before="100" w:beforeAutospacing="1" w:after="100" w:afterAutospacing="1"/>
    </w:pPr>
  </w:style>
  <w:style w:type="paragraph" w:customStyle="1" w:styleId="wdaytable">
    <w:name w:val="wdaytable"/>
    <w:basedOn w:val="a"/>
    <w:rsid w:val="00E730F0"/>
    <w:pPr>
      <w:spacing w:before="100" w:beforeAutospacing="1" w:after="100" w:afterAutospacing="1"/>
    </w:pPr>
  </w:style>
  <w:style w:type="paragraph" w:customStyle="1" w:styleId="wdayon">
    <w:name w:val="wdayon"/>
    <w:basedOn w:val="a"/>
    <w:rsid w:val="00E730F0"/>
    <w:pPr>
      <w:spacing w:before="100" w:beforeAutospacing="1" w:after="100" w:afterAutospacing="1"/>
    </w:pPr>
  </w:style>
  <w:style w:type="paragraph" w:customStyle="1" w:styleId="wwday">
    <w:name w:val="wwday"/>
    <w:basedOn w:val="a"/>
    <w:rsid w:val="00E730F0"/>
    <w:pPr>
      <w:spacing w:before="100" w:beforeAutospacing="1" w:after="100" w:afterAutospacing="1"/>
    </w:pPr>
  </w:style>
  <w:style w:type="paragraph" w:customStyle="1" w:styleId="wwdayon">
    <w:name w:val="wwdayon"/>
    <w:basedOn w:val="a"/>
    <w:rsid w:val="00E730F0"/>
    <w:pPr>
      <w:spacing w:before="100" w:beforeAutospacing="1" w:after="100" w:afterAutospacing="1"/>
    </w:pPr>
  </w:style>
  <w:style w:type="paragraph" w:customStyle="1" w:styleId="wtoday">
    <w:name w:val="wtoday"/>
    <w:basedOn w:val="a"/>
    <w:rsid w:val="00E730F0"/>
    <w:pPr>
      <w:spacing w:before="100" w:beforeAutospacing="1" w:after="100" w:afterAutospacing="1"/>
    </w:pPr>
  </w:style>
  <w:style w:type="paragraph" w:customStyle="1" w:styleId="wselday">
    <w:name w:val="wselday"/>
    <w:basedOn w:val="a"/>
    <w:rsid w:val="00E730F0"/>
    <w:pPr>
      <w:spacing w:before="100" w:beforeAutospacing="1" w:after="100" w:afterAutospacing="1"/>
    </w:pPr>
  </w:style>
  <w:style w:type="paragraph" w:customStyle="1" w:styleId="wspecialday">
    <w:name w:val="wspecialday"/>
    <w:basedOn w:val="a"/>
    <w:rsid w:val="00E730F0"/>
    <w:pPr>
      <w:spacing w:before="100" w:beforeAutospacing="1" w:after="100" w:afterAutospacing="1"/>
    </w:pPr>
  </w:style>
  <w:style w:type="paragraph" w:customStyle="1" w:styleId="wotherday">
    <w:name w:val="wotherday"/>
    <w:basedOn w:val="a"/>
    <w:rsid w:val="00E730F0"/>
    <w:pPr>
      <w:spacing w:before="100" w:beforeAutospacing="1" w:after="100" w:afterAutospacing="1"/>
    </w:pPr>
  </w:style>
  <w:style w:type="paragraph" w:customStyle="1" w:styleId="wotherdayon">
    <w:name w:val="wotherdayon"/>
    <w:basedOn w:val="a"/>
    <w:rsid w:val="00E730F0"/>
    <w:pPr>
      <w:spacing w:before="100" w:beforeAutospacing="1" w:after="100" w:afterAutospacing="1"/>
    </w:pPr>
  </w:style>
  <w:style w:type="paragraph" w:customStyle="1" w:styleId="winvalidday">
    <w:name w:val="winvalidday"/>
    <w:basedOn w:val="a"/>
    <w:rsid w:val="00E730F0"/>
    <w:pPr>
      <w:spacing w:before="100" w:beforeAutospacing="1" w:after="100" w:afterAutospacing="1"/>
    </w:pPr>
  </w:style>
  <w:style w:type="paragraph" w:customStyle="1" w:styleId="dpbutton">
    <w:name w:val="dpbutton"/>
    <w:basedOn w:val="a"/>
    <w:rsid w:val="00E730F0"/>
    <w:pPr>
      <w:spacing w:before="100" w:beforeAutospacing="1" w:after="100" w:afterAutospacing="1"/>
    </w:pPr>
  </w:style>
  <w:style w:type="paragraph" w:customStyle="1" w:styleId="tb">
    <w:name w:val="tb"/>
    <w:basedOn w:val="a"/>
    <w:rsid w:val="00E730F0"/>
    <w:pPr>
      <w:spacing w:before="100" w:beforeAutospacing="1" w:after="100" w:afterAutospacing="1"/>
    </w:pPr>
  </w:style>
  <w:style w:type="paragraph" w:customStyle="1" w:styleId="te">
    <w:name w:val="te"/>
    <w:basedOn w:val="a"/>
    <w:rsid w:val="00E730F0"/>
    <w:pPr>
      <w:spacing w:before="100" w:beforeAutospacing="1" w:after="100" w:afterAutospacing="1"/>
    </w:pPr>
  </w:style>
  <w:style w:type="paragraph" w:customStyle="1" w:styleId="tm">
    <w:name w:val="tm"/>
    <w:basedOn w:val="a"/>
    <w:rsid w:val="00E730F0"/>
    <w:pPr>
      <w:spacing w:before="100" w:beforeAutospacing="1" w:after="100" w:afterAutospacing="1"/>
    </w:pPr>
  </w:style>
  <w:style w:type="paragraph" w:customStyle="1" w:styleId="yminput1">
    <w:name w:val="yminput1"/>
    <w:basedOn w:val="a"/>
    <w:rsid w:val="00E730F0"/>
    <w:pPr>
      <w:spacing w:before="27" w:after="100" w:afterAutospacing="1"/>
      <w:jc w:val="center"/>
    </w:pPr>
  </w:style>
  <w:style w:type="paragraph" w:customStyle="1" w:styleId="yminputfocus1">
    <w:name w:val="yminputfocus1"/>
    <w:basedOn w:val="a"/>
    <w:rsid w:val="00E730F0"/>
    <w:pPr>
      <w:pBdr>
        <w:top w:val="single" w:sz="6" w:space="0" w:color="CCCCCC"/>
        <w:left w:val="single" w:sz="6" w:space="0" w:color="CCCCCC"/>
        <w:bottom w:val="single" w:sz="6" w:space="0" w:color="CCCCCC"/>
        <w:right w:val="single" w:sz="6" w:space="0" w:color="CCCCCC"/>
      </w:pBdr>
      <w:spacing w:before="27" w:after="100" w:afterAutospacing="1"/>
      <w:jc w:val="center"/>
    </w:pPr>
    <w:rPr>
      <w:b/>
      <w:bCs/>
      <w:color w:val="0000FF"/>
    </w:rPr>
  </w:style>
  <w:style w:type="paragraph" w:customStyle="1" w:styleId="menusel1">
    <w:name w:val="menusel1"/>
    <w:basedOn w:val="a"/>
    <w:rsid w:val="00E730F0"/>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pPr>
    <w:rPr>
      <w:vanish/>
    </w:rPr>
  </w:style>
  <w:style w:type="paragraph" w:customStyle="1" w:styleId="menu1">
    <w:name w:val="menu1"/>
    <w:basedOn w:val="a"/>
    <w:rsid w:val="00E730F0"/>
    <w:pPr>
      <w:shd w:val="clear" w:color="auto" w:fill="FFFFFF"/>
      <w:spacing w:before="100" w:beforeAutospacing="1" w:after="100" w:afterAutospacing="1"/>
    </w:pPr>
  </w:style>
  <w:style w:type="paragraph" w:customStyle="1" w:styleId="menuon1">
    <w:name w:val="menuon1"/>
    <w:basedOn w:val="a"/>
    <w:rsid w:val="00E730F0"/>
    <w:pPr>
      <w:shd w:val="clear" w:color="auto" w:fill="BEEBEE"/>
      <w:spacing w:before="100" w:beforeAutospacing="1" w:after="100" w:afterAutospacing="1"/>
    </w:pPr>
  </w:style>
  <w:style w:type="paragraph" w:customStyle="1" w:styleId="invalidmenu1">
    <w:name w:val="invalidmenu1"/>
    <w:basedOn w:val="a"/>
    <w:rsid w:val="00E730F0"/>
    <w:pPr>
      <w:spacing w:before="100" w:beforeAutospacing="1" w:after="100" w:afterAutospacing="1"/>
    </w:pPr>
    <w:rPr>
      <w:color w:val="AAAAAA"/>
    </w:rPr>
  </w:style>
  <w:style w:type="paragraph" w:customStyle="1" w:styleId="ymenu1">
    <w:name w:val="ymenu1"/>
    <w:basedOn w:val="a"/>
    <w:rsid w:val="00E730F0"/>
    <w:pPr>
      <w:spacing w:before="217" w:after="100" w:afterAutospacing="1"/>
    </w:pPr>
  </w:style>
  <w:style w:type="paragraph" w:customStyle="1" w:styleId="mmenu1">
    <w:name w:val="mmenu1"/>
    <w:basedOn w:val="a"/>
    <w:rsid w:val="00E730F0"/>
    <w:pPr>
      <w:spacing w:before="217" w:after="100" w:afterAutospacing="1"/>
    </w:pPr>
  </w:style>
  <w:style w:type="paragraph" w:customStyle="1" w:styleId="hhmenu1">
    <w:name w:val="hhmenu1"/>
    <w:basedOn w:val="a"/>
    <w:rsid w:val="00E730F0"/>
    <w:pPr>
      <w:spacing w:after="100" w:afterAutospacing="1"/>
      <w:ind w:left="353"/>
    </w:pPr>
  </w:style>
  <w:style w:type="paragraph" w:customStyle="1" w:styleId="mmmenu1">
    <w:name w:val="mmmenu1"/>
    <w:basedOn w:val="a"/>
    <w:rsid w:val="00E730F0"/>
    <w:pPr>
      <w:spacing w:after="100" w:afterAutospacing="1"/>
      <w:ind w:left="353"/>
    </w:pPr>
  </w:style>
  <w:style w:type="paragraph" w:customStyle="1" w:styleId="ssmenu1">
    <w:name w:val="ssmenu1"/>
    <w:basedOn w:val="a"/>
    <w:rsid w:val="00E730F0"/>
    <w:pPr>
      <w:spacing w:after="100" w:afterAutospacing="1"/>
      <w:ind w:left="353"/>
    </w:pPr>
  </w:style>
  <w:style w:type="paragraph" w:customStyle="1" w:styleId="wweek1">
    <w:name w:val="wweek1"/>
    <w:basedOn w:val="a"/>
    <w:rsid w:val="00E730F0"/>
    <w:pPr>
      <w:pBdr>
        <w:right w:val="single" w:sz="6" w:space="0" w:color="BDEBEE"/>
      </w:pBdr>
      <w:shd w:val="clear" w:color="auto" w:fill="DAF3F5"/>
      <w:spacing w:before="100" w:beforeAutospacing="1" w:after="100" w:afterAutospacing="1"/>
      <w:jc w:val="center"/>
    </w:pPr>
  </w:style>
  <w:style w:type="paragraph" w:customStyle="1" w:styleId="mtitle1">
    <w:name w:val="mtitle1"/>
    <w:basedOn w:val="a"/>
    <w:rsid w:val="00E730F0"/>
    <w:pPr>
      <w:shd w:val="clear" w:color="auto" w:fill="BDEBEE"/>
      <w:spacing w:before="100" w:beforeAutospacing="1" w:after="100" w:afterAutospacing="1"/>
    </w:pPr>
  </w:style>
  <w:style w:type="paragraph" w:customStyle="1" w:styleId="wdaytable1">
    <w:name w:val="wdaytable1"/>
    <w:basedOn w:val="a"/>
    <w:rsid w:val="00E730F0"/>
    <w:pPr>
      <w:pBdr>
        <w:top w:val="single" w:sz="6" w:space="0" w:color="C5D9E8"/>
        <w:left w:val="single" w:sz="6" w:space="0" w:color="C5D9E8"/>
        <w:bottom w:val="single" w:sz="6" w:space="0" w:color="C5D9E8"/>
        <w:right w:val="single" w:sz="6" w:space="0" w:color="C5D9E8"/>
      </w:pBdr>
      <w:spacing w:before="100" w:beforeAutospacing="1" w:after="100" w:afterAutospacing="1" w:line="272" w:lineRule="atLeast"/>
    </w:pPr>
  </w:style>
  <w:style w:type="paragraph" w:customStyle="1" w:styleId="wdayon1">
    <w:name w:val="wdayon1"/>
    <w:basedOn w:val="a"/>
    <w:rsid w:val="00E730F0"/>
    <w:pPr>
      <w:shd w:val="clear" w:color="auto" w:fill="C0EBEF"/>
      <w:spacing w:before="100" w:beforeAutospacing="1" w:after="100" w:afterAutospacing="1"/>
    </w:pPr>
  </w:style>
  <w:style w:type="paragraph" w:customStyle="1" w:styleId="wwday1">
    <w:name w:val="wwday1"/>
    <w:basedOn w:val="a"/>
    <w:rsid w:val="00E730F0"/>
    <w:pPr>
      <w:spacing w:before="100" w:beforeAutospacing="1" w:after="100" w:afterAutospacing="1"/>
    </w:pPr>
    <w:rPr>
      <w:color w:val="FF2F2F"/>
    </w:rPr>
  </w:style>
  <w:style w:type="paragraph" w:customStyle="1" w:styleId="wwdayon1">
    <w:name w:val="wwdayon1"/>
    <w:basedOn w:val="a"/>
    <w:rsid w:val="00E730F0"/>
    <w:pPr>
      <w:shd w:val="clear" w:color="auto" w:fill="C0EBEF"/>
      <w:spacing w:before="100" w:beforeAutospacing="1" w:after="100" w:afterAutospacing="1"/>
    </w:pPr>
    <w:rPr>
      <w:color w:val="000000"/>
    </w:rPr>
  </w:style>
  <w:style w:type="paragraph" w:customStyle="1" w:styleId="wtoday1">
    <w:name w:val="wtoday1"/>
    <w:basedOn w:val="a"/>
    <w:rsid w:val="00E730F0"/>
    <w:pPr>
      <w:spacing w:before="100" w:beforeAutospacing="1" w:after="100" w:afterAutospacing="1"/>
    </w:pPr>
    <w:rPr>
      <w:color w:val="0000FF"/>
    </w:rPr>
  </w:style>
  <w:style w:type="paragraph" w:customStyle="1" w:styleId="wselday1">
    <w:name w:val="wselday1"/>
    <w:basedOn w:val="a"/>
    <w:rsid w:val="00E730F0"/>
    <w:pPr>
      <w:shd w:val="clear" w:color="auto" w:fill="A9E4E9"/>
      <w:spacing w:before="100" w:beforeAutospacing="1" w:after="100" w:afterAutospacing="1"/>
    </w:pPr>
  </w:style>
  <w:style w:type="paragraph" w:customStyle="1" w:styleId="wspecialday1">
    <w:name w:val="wspecialday1"/>
    <w:basedOn w:val="a"/>
    <w:rsid w:val="00E730F0"/>
    <w:pPr>
      <w:shd w:val="clear" w:color="auto" w:fill="66F4DF"/>
      <w:spacing w:before="100" w:beforeAutospacing="1" w:after="100" w:afterAutospacing="1"/>
    </w:pPr>
  </w:style>
  <w:style w:type="paragraph" w:customStyle="1" w:styleId="wotherday1">
    <w:name w:val="wotherday1"/>
    <w:basedOn w:val="a"/>
    <w:rsid w:val="00E730F0"/>
    <w:pPr>
      <w:spacing w:before="100" w:beforeAutospacing="1" w:after="100" w:afterAutospacing="1"/>
    </w:pPr>
    <w:rPr>
      <w:color w:val="6A6AFF"/>
    </w:rPr>
  </w:style>
  <w:style w:type="paragraph" w:customStyle="1" w:styleId="wotherdayon1">
    <w:name w:val="wotherdayon1"/>
    <w:basedOn w:val="a"/>
    <w:rsid w:val="00E730F0"/>
    <w:pPr>
      <w:shd w:val="clear" w:color="auto" w:fill="C0EBEF"/>
      <w:spacing w:before="100" w:beforeAutospacing="1" w:after="100" w:afterAutospacing="1"/>
    </w:pPr>
  </w:style>
  <w:style w:type="paragraph" w:customStyle="1" w:styleId="winvalidday1">
    <w:name w:val="winvalidday1"/>
    <w:basedOn w:val="a"/>
    <w:rsid w:val="00E730F0"/>
    <w:pPr>
      <w:spacing w:before="100" w:beforeAutospacing="1" w:after="100" w:afterAutospacing="1"/>
    </w:pPr>
    <w:rPr>
      <w:color w:val="AAAAAA"/>
    </w:rPr>
  </w:style>
  <w:style w:type="paragraph" w:customStyle="1" w:styleId="tb1">
    <w:name w:val="tb1"/>
    <w:basedOn w:val="a"/>
    <w:rsid w:val="00E730F0"/>
    <w:pPr>
      <w:spacing w:before="100" w:beforeAutospacing="1" w:after="100" w:afterAutospacing="1"/>
    </w:pPr>
  </w:style>
  <w:style w:type="paragraph" w:customStyle="1" w:styleId="te1">
    <w:name w:val="te1"/>
    <w:basedOn w:val="a"/>
    <w:rsid w:val="00E730F0"/>
    <w:pPr>
      <w:spacing w:before="100" w:beforeAutospacing="1" w:after="100" w:afterAutospacing="1"/>
    </w:pPr>
  </w:style>
  <w:style w:type="paragraph" w:customStyle="1" w:styleId="tm1">
    <w:name w:val="tm1"/>
    <w:basedOn w:val="a"/>
    <w:rsid w:val="00E730F0"/>
    <w:pPr>
      <w:spacing w:before="100" w:beforeAutospacing="1" w:after="100" w:afterAutospacing="1"/>
    </w:pPr>
  </w:style>
  <w:style w:type="paragraph" w:customStyle="1" w:styleId="dpbutton1">
    <w:name w:val="dpbutton1"/>
    <w:basedOn w:val="a"/>
    <w:rsid w:val="00E730F0"/>
    <w:pPr>
      <w:pBdr>
        <w:top w:val="single" w:sz="6" w:space="1" w:color="CCCCCC"/>
        <w:left w:val="single" w:sz="6" w:space="1" w:color="CCCCCC"/>
        <w:bottom w:val="single" w:sz="6" w:space="1" w:color="CCCCCC"/>
        <w:right w:val="single" w:sz="6" w:space="1" w:color="CCCCCC"/>
      </w:pBdr>
      <w:spacing w:before="100" w:beforeAutospacing="1" w:after="100" w:afterAutospacing="1"/>
      <w:ind w:right="14"/>
    </w:pPr>
  </w:style>
  <w:style w:type="table" w:customStyle="1" w:styleId="-13">
    <w:name w:val="浅色列表 - 强调文字颜色 13"/>
    <w:basedOn w:val="a2"/>
    <w:uiPriority w:val="61"/>
    <w:rsid w:val="00E730F0"/>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pansetword">
    <w:name w:val="spansetword"/>
    <w:basedOn w:val="a1"/>
    <w:rsid w:val="005876DF"/>
  </w:style>
  <w:style w:type="paragraph" w:styleId="afa">
    <w:name w:val="table of figures"/>
    <w:basedOn w:val="a"/>
    <w:next w:val="a"/>
    <w:uiPriority w:val="99"/>
    <w:semiHidden/>
    <w:unhideWhenUsed/>
    <w:rsid w:val="00E1167C"/>
    <w:pPr>
      <w:ind w:leftChars="200" w:left="200" w:hangingChars="200" w:hanging="200"/>
    </w:pPr>
  </w:style>
  <w:style w:type="table" w:customStyle="1" w:styleId="11">
    <w:name w:val="无格式表格 11"/>
    <w:basedOn w:val="a2"/>
    <w:uiPriority w:val="41"/>
    <w:rsid w:val="006E4E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scription">
    <w:name w:val="description"/>
    <w:basedOn w:val="a"/>
    <w:rsid w:val="006D3FDA"/>
    <w:pPr>
      <w:spacing w:before="100" w:beforeAutospacing="1" w:after="100" w:afterAutospacing="1"/>
    </w:pPr>
  </w:style>
  <w:style w:type="character" w:styleId="HTML1">
    <w:name w:val="HTML Code"/>
    <w:basedOn w:val="a1"/>
    <w:uiPriority w:val="99"/>
    <w:semiHidden/>
    <w:unhideWhenUsed/>
    <w:rsid w:val="006D3FDA"/>
    <w:rPr>
      <w:rFonts w:ascii="宋体" w:eastAsia="宋体" w:hAnsi="宋体" w:cs="宋体"/>
      <w:sz w:val="24"/>
      <w:szCs w:val="24"/>
    </w:rPr>
  </w:style>
  <w:style w:type="character" w:styleId="afb">
    <w:name w:val="Strong"/>
    <w:basedOn w:val="a1"/>
    <w:uiPriority w:val="22"/>
    <w:qFormat/>
    <w:rsid w:val="006D3FDA"/>
    <w:rPr>
      <w:b/>
      <w:bCs/>
    </w:rPr>
  </w:style>
  <w:style w:type="paragraph" w:styleId="afc">
    <w:name w:val="Body Text"/>
    <w:basedOn w:val="a"/>
    <w:link w:val="afd"/>
    <w:uiPriority w:val="99"/>
    <w:semiHidden/>
    <w:unhideWhenUsed/>
    <w:rsid w:val="00EA3D74"/>
    <w:pPr>
      <w:spacing w:after="120"/>
    </w:pPr>
  </w:style>
  <w:style w:type="character" w:customStyle="1" w:styleId="afd">
    <w:name w:val="正文文本 字符"/>
    <w:basedOn w:val="a1"/>
    <w:link w:val="afc"/>
    <w:uiPriority w:val="99"/>
    <w:semiHidden/>
    <w:rsid w:val="00EA3D74"/>
    <w:rPr>
      <w:rFonts w:ascii="宋体" w:eastAsia="宋体" w:hAnsi="宋体" w:cs="宋体"/>
      <w:kern w:val="0"/>
      <w:sz w:val="24"/>
      <w:szCs w:val="24"/>
    </w:rPr>
  </w:style>
  <w:style w:type="paragraph" w:styleId="afe">
    <w:name w:val="Body Text First Indent"/>
    <w:basedOn w:val="afc"/>
    <w:link w:val="aff"/>
    <w:rsid w:val="00EA3D74"/>
    <w:pPr>
      <w:widowControl w:val="0"/>
      <w:spacing w:after="0" w:line="360" w:lineRule="auto"/>
      <w:ind w:firstLineChars="200" w:firstLine="200"/>
      <w:jc w:val="both"/>
    </w:pPr>
    <w:rPr>
      <w:rFonts w:ascii="Times New Roman" w:hAnsi="Times New Roman" w:cs="Times New Roman"/>
      <w:kern w:val="2"/>
    </w:rPr>
  </w:style>
  <w:style w:type="character" w:customStyle="1" w:styleId="aff">
    <w:name w:val="正文文本首行缩进 字符"/>
    <w:basedOn w:val="afd"/>
    <w:link w:val="afe"/>
    <w:rsid w:val="00EA3D74"/>
    <w:rPr>
      <w:rFonts w:ascii="Times New Roman" w:eastAsia="宋体" w:hAnsi="Times New Roman" w:cs="Times New Roman"/>
      <w:kern w:val="0"/>
      <w:sz w:val="24"/>
      <w:szCs w:val="24"/>
    </w:rPr>
  </w:style>
  <w:style w:type="character" w:customStyle="1" w:styleId="60">
    <w:name w:val="标题 6 字符"/>
    <w:basedOn w:val="a1"/>
    <w:link w:val="6"/>
    <w:uiPriority w:val="9"/>
    <w:rsid w:val="00A15D14"/>
    <w:rPr>
      <w:rFonts w:asciiTheme="majorHAnsi" w:eastAsiaTheme="majorEastAsia" w:hAnsiTheme="majorHAnsi" w:cstheme="majorBidi"/>
      <w:b/>
      <w:bCs/>
      <w:kern w:val="0"/>
      <w:sz w:val="24"/>
      <w:szCs w:val="24"/>
    </w:rPr>
  </w:style>
  <w:style w:type="character" w:customStyle="1" w:styleId="12">
    <w:name w:val="未处理的提及1"/>
    <w:basedOn w:val="a1"/>
    <w:uiPriority w:val="99"/>
    <w:semiHidden/>
    <w:unhideWhenUsed/>
    <w:rsid w:val="00C35616"/>
    <w:rPr>
      <w:color w:val="808080"/>
      <w:shd w:val="clear" w:color="auto" w:fill="E6E6E6"/>
    </w:rPr>
  </w:style>
  <w:style w:type="character" w:customStyle="1" w:styleId="21">
    <w:name w:val="未处理的提及2"/>
    <w:basedOn w:val="a1"/>
    <w:uiPriority w:val="99"/>
    <w:semiHidden/>
    <w:unhideWhenUsed/>
    <w:rsid w:val="001E7D67"/>
    <w:rPr>
      <w:color w:val="808080"/>
      <w:shd w:val="clear" w:color="auto" w:fill="E6E6E6"/>
    </w:rPr>
  </w:style>
  <w:style w:type="character" w:customStyle="1" w:styleId="31">
    <w:name w:val="未处理的提及3"/>
    <w:basedOn w:val="a1"/>
    <w:uiPriority w:val="99"/>
    <w:semiHidden/>
    <w:unhideWhenUsed/>
    <w:rsid w:val="00662729"/>
    <w:rPr>
      <w:color w:val="808080"/>
      <w:shd w:val="clear" w:color="auto" w:fill="E6E6E6"/>
    </w:rPr>
  </w:style>
  <w:style w:type="paragraph" w:styleId="aff0">
    <w:name w:val="Date"/>
    <w:basedOn w:val="a"/>
    <w:next w:val="a"/>
    <w:link w:val="aff1"/>
    <w:uiPriority w:val="99"/>
    <w:semiHidden/>
    <w:unhideWhenUsed/>
    <w:rsid w:val="00CE5510"/>
    <w:pPr>
      <w:ind w:leftChars="2500" w:left="100"/>
    </w:pPr>
  </w:style>
  <w:style w:type="character" w:customStyle="1" w:styleId="aff1">
    <w:name w:val="日期 字符"/>
    <w:basedOn w:val="a1"/>
    <w:link w:val="aff0"/>
    <w:uiPriority w:val="99"/>
    <w:semiHidden/>
    <w:rsid w:val="00CE551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533133">
      <w:bodyDiv w:val="1"/>
      <w:marLeft w:val="0"/>
      <w:marRight w:val="0"/>
      <w:marTop w:val="0"/>
      <w:marBottom w:val="0"/>
      <w:divBdr>
        <w:top w:val="none" w:sz="0" w:space="0" w:color="auto"/>
        <w:left w:val="none" w:sz="0" w:space="0" w:color="auto"/>
        <w:bottom w:val="none" w:sz="0" w:space="0" w:color="auto"/>
        <w:right w:val="none" w:sz="0" w:space="0" w:color="auto"/>
      </w:divBdr>
      <w:divsChild>
        <w:div w:id="1377580356">
          <w:marLeft w:val="1166"/>
          <w:marRight w:val="0"/>
          <w:marTop w:val="0"/>
          <w:marBottom w:val="0"/>
          <w:divBdr>
            <w:top w:val="none" w:sz="0" w:space="0" w:color="auto"/>
            <w:left w:val="none" w:sz="0" w:space="0" w:color="auto"/>
            <w:bottom w:val="none" w:sz="0" w:space="0" w:color="auto"/>
            <w:right w:val="none" w:sz="0" w:space="0" w:color="auto"/>
          </w:divBdr>
        </w:div>
        <w:div w:id="1574268564">
          <w:marLeft w:val="1166"/>
          <w:marRight w:val="0"/>
          <w:marTop w:val="0"/>
          <w:marBottom w:val="0"/>
          <w:divBdr>
            <w:top w:val="none" w:sz="0" w:space="0" w:color="auto"/>
            <w:left w:val="none" w:sz="0" w:space="0" w:color="auto"/>
            <w:bottom w:val="none" w:sz="0" w:space="0" w:color="auto"/>
            <w:right w:val="none" w:sz="0" w:space="0" w:color="auto"/>
          </w:divBdr>
        </w:div>
        <w:div w:id="1797287436">
          <w:marLeft w:val="446"/>
          <w:marRight w:val="0"/>
          <w:marTop w:val="0"/>
          <w:marBottom w:val="0"/>
          <w:divBdr>
            <w:top w:val="none" w:sz="0" w:space="0" w:color="auto"/>
            <w:left w:val="none" w:sz="0" w:space="0" w:color="auto"/>
            <w:bottom w:val="none" w:sz="0" w:space="0" w:color="auto"/>
            <w:right w:val="none" w:sz="0" w:space="0" w:color="auto"/>
          </w:divBdr>
        </w:div>
        <w:div w:id="1889799451">
          <w:marLeft w:val="1166"/>
          <w:marRight w:val="0"/>
          <w:marTop w:val="0"/>
          <w:marBottom w:val="0"/>
          <w:divBdr>
            <w:top w:val="none" w:sz="0" w:space="0" w:color="auto"/>
            <w:left w:val="none" w:sz="0" w:space="0" w:color="auto"/>
            <w:bottom w:val="none" w:sz="0" w:space="0" w:color="auto"/>
            <w:right w:val="none" w:sz="0" w:space="0" w:color="auto"/>
          </w:divBdr>
        </w:div>
      </w:divsChild>
    </w:div>
    <w:div w:id="106437914">
      <w:bodyDiv w:val="1"/>
      <w:marLeft w:val="0"/>
      <w:marRight w:val="0"/>
      <w:marTop w:val="0"/>
      <w:marBottom w:val="0"/>
      <w:divBdr>
        <w:top w:val="none" w:sz="0" w:space="0" w:color="auto"/>
        <w:left w:val="none" w:sz="0" w:space="0" w:color="auto"/>
        <w:bottom w:val="none" w:sz="0" w:space="0" w:color="auto"/>
        <w:right w:val="none" w:sz="0" w:space="0" w:color="auto"/>
      </w:divBdr>
      <w:divsChild>
        <w:div w:id="458232786">
          <w:marLeft w:val="1166"/>
          <w:marRight w:val="0"/>
          <w:marTop w:val="0"/>
          <w:marBottom w:val="0"/>
          <w:divBdr>
            <w:top w:val="none" w:sz="0" w:space="0" w:color="auto"/>
            <w:left w:val="none" w:sz="0" w:space="0" w:color="auto"/>
            <w:bottom w:val="none" w:sz="0" w:space="0" w:color="auto"/>
            <w:right w:val="none" w:sz="0" w:space="0" w:color="auto"/>
          </w:divBdr>
        </w:div>
        <w:div w:id="526791698">
          <w:marLeft w:val="1166"/>
          <w:marRight w:val="0"/>
          <w:marTop w:val="0"/>
          <w:marBottom w:val="0"/>
          <w:divBdr>
            <w:top w:val="none" w:sz="0" w:space="0" w:color="auto"/>
            <w:left w:val="none" w:sz="0" w:space="0" w:color="auto"/>
            <w:bottom w:val="none" w:sz="0" w:space="0" w:color="auto"/>
            <w:right w:val="none" w:sz="0" w:space="0" w:color="auto"/>
          </w:divBdr>
        </w:div>
        <w:div w:id="615522760">
          <w:marLeft w:val="1166"/>
          <w:marRight w:val="0"/>
          <w:marTop w:val="0"/>
          <w:marBottom w:val="0"/>
          <w:divBdr>
            <w:top w:val="none" w:sz="0" w:space="0" w:color="auto"/>
            <w:left w:val="none" w:sz="0" w:space="0" w:color="auto"/>
            <w:bottom w:val="none" w:sz="0" w:space="0" w:color="auto"/>
            <w:right w:val="none" w:sz="0" w:space="0" w:color="auto"/>
          </w:divBdr>
        </w:div>
        <w:div w:id="1730104162">
          <w:marLeft w:val="1166"/>
          <w:marRight w:val="0"/>
          <w:marTop w:val="0"/>
          <w:marBottom w:val="0"/>
          <w:divBdr>
            <w:top w:val="none" w:sz="0" w:space="0" w:color="auto"/>
            <w:left w:val="none" w:sz="0" w:space="0" w:color="auto"/>
            <w:bottom w:val="none" w:sz="0" w:space="0" w:color="auto"/>
            <w:right w:val="none" w:sz="0" w:space="0" w:color="auto"/>
          </w:divBdr>
        </w:div>
      </w:divsChild>
    </w:div>
    <w:div w:id="157968049">
      <w:bodyDiv w:val="1"/>
      <w:marLeft w:val="0"/>
      <w:marRight w:val="0"/>
      <w:marTop w:val="0"/>
      <w:marBottom w:val="0"/>
      <w:divBdr>
        <w:top w:val="none" w:sz="0" w:space="0" w:color="auto"/>
        <w:left w:val="none" w:sz="0" w:space="0" w:color="auto"/>
        <w:bottom w:val="none" w:sz="0" w:space="0" w:color="auto"/>
        <w:right w:val="none" w:sz="0" w:space="0" w:color="auto"/>
      </w:divBdr>
      <w:divsChild>
        <w:div w:id="63112256">
          <w:marLeft w:val="1166"/>
          <w:marRight w:val="0"/>
          <w:marTop w:val="0"/>
          <w:marBottom w:val="0"/>
          <w:divBdr>
            <w:top w:val="none" w:sz="0" w:space="0" w:color="auto"/>
            <w:left w:val="none" w:sz="0" w:space="0" w:color="auto"/>
            <w:bottom w:val="none" w:sz="0" w:space="0" w:color="auto"/>
            <w:right w:val="none" w:sz="0" w:space="0" w:color="auto"/>
          </w:divBdr>
        </w:div>
        <w:div w:id="273174464">
          <w:marLeft w:val="1166"/>
          <w:marRight w:val="0"/>
          <w:marTop w:val="0"/>
          <w:marBottom w:val="0"/>
          <w:divBdr>
            <w:top w:val="none" w:sz="0" w:space="0" w:color="auto"/>
            <w:left w:val="none" w:sz="0" w:space="0" w:color="auto"/>
            <w:bottom w:val="none" w:sz="0" w:space="0" w:color="auto"/>
            <w:right w:val="none" w:sz="0" w:space="0" w:color="auto"/>
          </w:divBdr>
        </w:div>
        <w:div w:id="1056054216">
          <w:marLeft w:val="1166"/>
          <w:marRight w:val="0"/>
          <w:marTop w:val="0"/>
          <w:marBottom w:val="0"/>
          <w:divBdr>
            <w:top w:val="none" w:sz="0" w:space="0" w:color="auto"/>
            <w:left w:val="none" w:sz="0" w:space="0" w:color="auto"/>
            <w:bottom w:val="none" w:sz="0" w:space="0" w:color="auto"/>
            <w:right w:val="none" w:sz="0" w:space="0" w:color="auto"/>
          </w:divBdr>
        </w:div>
        <w:div w:id="1498039456">
          <w:marLeft w:val="1166"/>
          <w:marRight w:val="0"/>
          <w:marTop w:val="0"/>
          <w:marBottom w:val="0"/>
          <w:divBdr>
            <w:top w:val="none" w:sz="0" w:space="0" w:color="auto"/>
            <w:left w:val="none" w:sz="0" w:space="0" w:color="auto"/>
            <w:bottom w:val="none" w:sz="0" w:space="0" w:color="auto"/>
            <w:right w:val="none" w:sz="0" w:space="0" w:color="auto"/>
          </w:divBdr>
        </w:div>
        <w:div w:id="1754663887">
          <w:marLeft w:val="1166"/>
          <w:marRight w:val="0"/>
          <w:marTop w:val="0"/>
          <w:marBottom w:val="0"/>
          <w:divBdr>
            <w:top w:val="none" w:sz="0" w:space="0" w:color="auto"/>
            <w:left w:val="none" w:sz="0" w:space="0" w:color="auto"/>
            <w:bottom w:val="none" w:sz="0" w:space="0" w:color="auto"/>
            <w:right w:val="none" w:sz="0" w:space="0" w:color="auto"/>
          </w:divBdr>
        </w:div>
        <w:div w:id="1993244563">
          <w:marLeft w:val="1166"/>
          <w:marRight w:val="0"/>
          <w:marTop w:val="0"/>
          <w:marBottom w:val="0"/>
          <w:divBdr>
            <w:top w:val="none" w:sz="0" w:space="0" w:color="auto"/>
            <w:left w:val="none" w:sz="0" w:space="0" w:color="auto"/>
            <w:bottom w:val="none" w:sz="0" w:space="0" w:color="auto"/>
            <w:right w:val="none" w:sz="0" w:space="0" w:color="auto"/>
          </w:divBdr>
        </w:div>
      </w:divsChild>
    </w:div>
    <w:div w:id="176384361">
      <w:bodyDiv w:val="1"/>
      <w:marLeft w:val="0"/>
      <w:marRight w:val="0"/>
      <w:marTop w:val="0"/>
      <w:marBottom w:val="0"/>
      <w:divBdr>
        <w:top w:val="none" w:sz="0" w:space="0" w:color="auto"/>
        <w:left w:val="none" w:sz="0" w:space="0" w:color="auto"/>
        <w:bottom w:val="none" w:sz="0" w:space="0" w:color="auto"/>
        <w:right w:val="none" w:sz="0" w:space="0" w:color="auto"/>
      </w:divBdr>
    </w:div>
    <w:div w:id="310450998">
      <w:bodyDiv w:val="1"/>
      <w:marLeft w:val="0"/>
      <w:marRight w:val="0"/>
      <w:marTop w:val="0"/>
      <w:marBottom w:val="0"/>
      <w:divBdr>
        <w:top w:val="none" w:sz="0" w:space="0" w:color="auto"/>
        <w:left w:val="none" w:sz="0" w:space="0" w:color="auto"/>
        <w:bottom w:val="none" w:sz="0" w:space="0" w:color="auto"/>
        <w:right w:val="none" w:sz="0" w:space="0" w:color="auto"/>
      </w:divBdr>
    </w:div>
    <w:div w:id="427239456">
      <w:bodyDiv w:val="1"/>
      <w:marLeft w:val="0"/>
      <w:marRight w:val="0"/>
      <w:marTop w:val="0"/>
      <w:marBottom w:val="0"/>
      <w:divBdr>
        <w:top w:val="none" w:sz="0" w:space="0" w:color="auto"/>
        <w:left w:val="none" w:sz="0" w:space="0" w:color="auto"/>
        <w:bottom w:val="none" w:sz="0" w:space="0" w:color="auto"/>
        <w:right w:val="none" w:sz="0" w:space="0" w:color="auto"/>
      </w:divBdr>
    </w:div>
    <w:div w:id="470371214">
      <w:bodyDiv w:val="1"/>
      <w:marLeft w:val="0"/>
      <w:marRight w:val="0"/>
      <w:marTop w:val="0"/>
      <w:marBottom w:val="0"/>
      <w:divBdr>
        <w:top w:val="none" w:sz="0" w:space="0" w:color="auto"/>
        <w:left w:val="none" w:sz="0" w:space="0" w:color="auto"/>
        <w:bottom w:val="none" w:sz="0" w:space="0" w:color="auto"/>
        <w:right w:val="none" w:sz="0" w:space="0" w:color="auto"/>
      </w:divBdr>
      <w:divsChild>
        <w:div w:id="148060649">
          <w:marLeft w:val="1166"/>
          <w:marRight w:val="0"/>
          <w:marTop w:val="0"/>
          <w:marBottom w:val="0"/>
          <w:divBdr>
            <w:top w:val="none" w:sz="0" w:space="0" w:color="auto"/>
            <w:left w:val="none" w:sz="0" w:space="0" w:color="auto"/>
            <w:bottom w:val="none" w:sz="0" w:space="0" w:color="auto"/>
            <w:right w:val="none" w:sz="0" w:space="0" w:color="auto"/>
          </w:divBdr>
        </w:div>
        <w:div w:id="475881122">
          <w:marLeft w:val="446"/>
          <w:marRight w:val="0"/>
          <w:marTop w:val="0"/>
          <w:marBottom w:val="0"/>
          <w:divBdr>
            <w:top w:val="none" w:sz="0" w:space="0" w:color="auto"/>
            <w:left w:val="none" w:sz="0" w:space="0" w:color="auto"/>
            <w:bottom w:val="none" w:sz="0" w:space="0" w:color="auto"/>
            <w:right w:val="none" w:sz="0" w:space="0" w:color="auto"/>
          </w:divBdr>
        </w:div>
        <w:div w:id="903107719">
          <w:marLeft w:val="1166"/>
          <w:marRight w:val="0"/>
          <w:marTop w:val="0"/>
          <w:marBottom w:val="0"/>
          <w:divBdr>
            <w:top w:val="none" w:sz="0" w:space="0" w:color="auto"/>
            <w:left w:val="none" w:sz="0" w:space="0" w:color="auto"/>
            <w:bottom w:val="none" w:sz="0" w:space="0" w:color="auto"/>
            <w:right w:val="none" w:sz="0" w:space="0" w:color="auto"/>
          </w:divBdr>
        </w:div>
        <w:div w:id="1052387392">
          <w:marLeft w:val="1166"/>
          <w:marRight w:val="0"/>
          <w:marTop w:val="0"/>
          <w:marBottom w:val="0"/>
          <w:divBdr>
            <w:top w:val="none" w:sz="0" w:space="0" w:color="auto"/>
            <w:left w:val="none" w:sz="0" w:space="0" w:color="auto"/>
            <w:bottom w:val="none" w:sz="0" w:space="0" w:color="auto"/>
            <w:right w:val="none" w:sz="0" w:space="0" w:color="auto"/>
          </w:divBdr>
        </w:div>
        <w:div w:id="1186677232">
          <w:marLeft w:val="1166"/>
          <w:marRight w:val="0"/>
          <w:marTop w:val="0"/>
          <w:marBottom w:val="0"/>
          <w:divBdr>
            <w:top w:val="none" w:sz="0" w:space="0" w:color="auto"/>
            <w:left w:val="none" w:sz="0" w:space="0" w:color="auto"/>
            <w:bottom w:val="none" w:sz="0" w:space="0" w:color="auto"/>
            <w:right w:val="none" w:sz="0" w:space="0" w:color="auto"/>
          </w:divBdr>
        </w:div>
        <w:div w:id="1471091817">
          <w:marLeft w:val="1166"/>
          <w:marRight w:val="0"/>
          <w:marTop w:val="0"/>
          <w:marBottom w:val="0"/>
          <w:divBdr>
            <w:top w:val="none" w:sz="0" w:space="0" w:color="auto"/>
            <w:left w:val="none" w:sz="0" w:space="0" w:color="auto"/>
            <w:bottom w:val="none" w:sz="0" w:space="0" w:color="auto"/>
            <w:right w:val="none" w:sz="0" w:space="0" w:color="auto"/>
          </w:divBdr>
        </w:div>
      </w:divsChild>
    </w:div>
    <w:div w:id="524566006">
      <w:bodyDiv w:val="1"/>
      <w:marLeft w:val="0"/>
      <w:marRight w:val="0"/>
      <w:marTop w:val="0"/>
      <w:marBottom w:val="0"/>
      <w:divBdr>
        <w:top w:val="none" w:sz="0" w:space="0" w:color="auto"/>
        <w:left w:val="none" w:sz="0" w:space="0" w:color="auto"/>
        <w:bottom w:val="none" w:sz="0" w:space="0" w:color="auto"/>
        <w:right w:val="none" w:sz="0" w:space="0" w:color="auto"/>
      </w:divBdr>
      <w:divsChild>
        <w:div w:id="739864735">
          <w:marLeft w:val="446"/>
          <w:marRight w:val="0"/>
          <w:marTop w:val="0"/>
          <w:marBottom w:val="0"/>
          <w:divBdr>
            <w:top w:val="none" w:sz="0" w:space="0" w:color="auto"/>
            <w:left w:val="none" w:sz="0" w:space="0" w:color="auto"/>
            <w:bottom w:val="none" w:sz="0" w:space="0" w:color="auto"/>
            <w:right w:val="none" w:sz="0" w:space="0" w:color="auto"/>
          </w:divBdr>
        </w:div>
        <w:div w:id="852568504">
          <w:marLeft w:val="446"/>
          <w:marRight w:val="0"/>
          <w:marTop w:val="0"/>
          <w:marBottom w:val="0"/>
          <w:divBdr>
            <w:top w:val="none" w:sz="0" w:space="0" w:color="auto"/>
            <w:left w:val="none" w:sz="0" w:space="0" w:color="auto"/>
            <w:bottom w:val="none" w:sz="0" w:space="0" w:color="auto"/>
            <w:right w:val="none" w:sz="0" w:space="0" w:color="auto"/>
          </w:divBdr>
        </w:div>
      </w:divsChild>
    </w:div>
    <w:div w:id="539978671">
      <w:bodyDiv w:val="1"/>
      <w:marLeft w:val="0"/>
      <w:marRight w:val="0"/>
      <w:marTop w:val="0"/>
      <w:marBottom w:val="0"/>
      <w:divBdr>
        <w:top w:val="none" w:sz="0" w:space="0" w:color="auto"/>
        <w:left w:val="none" w:sz="0" w:space="0" w:color="auto"/>
        <w:bottom w:val="none" w:sz="0" w:space="0" w:color="auto"/>
        <w:right w:val="none" w:sz="0" w:space="0" w:color="auto"/>
      </w:divBdr>
      <w:divsChild>
        <w:div w:id="1212766789">
          <w:marLeft w:val="0"/>
          <w:marRight w:val="0"/>
          <w:marTop w:val="0"/>
          <w:marBottom w:val="0"/>
          <w:divBdr>
            <w:top w:val="none" w:sz="0" w:space="0" w:color="auto"/>
            <w:left w:val="none" w:sz="0" w:space="0" w:color="auto"/>
            <w:bottom w:val="none" w:sz="0" w:space="0" w:color="auto"/>
            <w:right w:val="none" w:sz="0" w:space="0" w:color="auto"/>
          </w:divBdr>
          <w:divsChild>
            <w:div w:id="186004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86347">
      <w:bodyDiv w:val="1"/>
      <w:marLeft w:val="0"/>
      <w:marRight w:val="0"/>
      <w:marTop w:val="0"/>
      <w:marBottom w:val="0"/>
      <w:divBdr>
        <w:top w:val="none" w:sz="0" w:space="0" w:color="auto"/>
        <w:left w:val="none" w:sz="0" w:space="0" w:color="auto"/>
        <w:bottom w:val="none" w:sz="0" w:space="0" w:color="auto"/>
        <w:right w:val="none" w:sz="0" w:space="0" w:color="auto"/>
      </w:divBdr>
      <w:divsChild>
        <w:div w:id="27800400">
          <w:marLeft w:val="1166"/>
          <w:marRight w:val="0"/>
          <w:marTop w:val="0"/>
          <w:marBottom w:val="0"/>
          <w:divBdr>
            <w:top w:val="none" w:sz="0" w:space="0" w:color="auto"/>
            <w:left w:val="none" w:sz="0" w:space="0" w:color="auto"/>
            <w:bottom w:val="none" w:sz="0" w:space="0" w:color="auto"/>
            <w:right w:val="none" w:sz="0" w:space="0" w:color="auto"/>
          </w:divBdr>
        </w:div>
      </w:divsChild>
    </w:div>
    <w:div w:id="810831795">
      <w:bodyDiv w:val="1"/>
      <w:marLeft w:val="0"/>
      <w:marRight w:val="0"/>
      <w:marTop w:val="0"/>
      <w:marBottom w:val="0"/>
      <w:divBdr>
        <w:top w:val="none" w:sz="0" w:space="0" w:color="auto"/>
        <w:left w:val="none" w:sz="0" w:space="0" w:color="auto"/>
        <w:bottom w:val="none" w:sz="0" w:space="0" w:color="auto"/>
        <w:right w:val="none" w:sz="0" w:space="0" w:color="auto"/>
      </w:divBdr>
    </w:div>
    <w:div w:id="813060088">
      <w:bodyDiv w:val="1"/>
      <w:marLeft w:val="0"/>
      <w:marRight w:val="0"/>
      <w:marTop w:val="0"/>
      <w:marBottom w:val="0"/>
      <w:divBdr>
        <w:top w:val="none" w:sz="0" w:space="0" w:color="auto"/>
        <w:left w:val="none" w:sz="0" w:space="0" w:color="auto"/>
        <w:bottom w:val="none" w:sz="0" w:space="0" w:color="auto"/>
        <w:right w:val="none" w:sz="0" w:space="0" w:color="auto"/>
      </w:divBdr>
    </w:div>
    <w:div w:id="841437769">
      <w:bodyDiv w:val="1"/>
      <w:marLeft w:val="0"/>
      <w:marRight w:val="0"/>
      <w:marTop w:val="0"/>
      <w:marBottom w:val="0"/>
      <w:divBdr>
        <w:top w:val="none" w:sz="0" w:space="0" w:color="auto"/>
        <w:left w:val="none" w:sz="0" w:space="0" w:color="auto"/>
        <w:bottom w:val="none" w:sz="0" w:space="0" w:color="auto"/>
        <w:right w:val="none" w:sz="0" w:space="0" w:color="auto"/>
      </w:divBdr>
    </w:div>
    <w:div w:id="906650117">
      <w:bodyDiv w:val="1"/>
      <w:marLeft w:val="0"/>
      <w:marRight w:val="0"/>
      <w:marTop w:val="0"/>
      <w:marBottom w:val="0"/>
      <w:divBdr>
        <w:top w:val="none" w:sz="0" w:space="0" w:color="auto"/>
        <w:left w:val="none" w:sz="0" w:space="0" w:color="auto"/>
        <w:bottom w:val="none" w:sz="0" w:space="0" w:color="auto"/>
        <w:right w:val="none" w:sz="0" w:space="0" w:color="auto"/>
      </w:divBdr>
      <w:divsChild>
        <w:div w:id="592209128">
          <w:marLeft w:val="0"/>
          <w:marRight w:val="0"/>
          <w:marTop w:val="0"/>
          <w:marBottom w:val="0"/>
          <w:divBdr>
            <w:top w:val="none" w:sz="0" w:space="0" w:color="auto"/>
            <w:left w:val="none" w:sz="0" w:space="0" w:color="auto"/>
            <w:bottom w:val="none" w:sz="0" w:space="0" w:color="auto"/>
            <w:right w:val="none" w:sz="0" w:space="0" w:color="auto"/>
          </w:divBdr>
          <w:divsChild>
            <w:div w:id="1956212935">
              <w:marLeft w:val="0"/>
              <w:marRight w:val="0"/>
              <w:marTop w:val="0"/>
              <w:marBottom w:val="0"/>
              <w:divBdr>
                <w:top w:val="none" w:sz="0" w:space="0" w:color="auto"/>
                <w:left w:val="none" w:sz="0" w:space="0" w:color="auto"/>
                <w:bottom w:val="none" w:sz="0" w:space="0" w:color="auto"/>
                <w:right w:val="none" w:sz="0" w:space="0" w:color="auto"/>
              </w:divBdr>
              <w:divsChild>
                <w:div w:id="191963426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24998362">
      <w:bodyDiv w:val="1"/>
      <w:marLeft w:val="0"/>
      <w:marRight w:val="0"/>
      <w:marTop w:val="0"/>
      <w:marBottom w:val="0"/>
      <w:divBdr>
        <w:top w:val="none" w:sz="0" w:space="0" w:color="auto"/>
        <w:left w:val="none" w:sz="0" w:space="0" w:color="auto"/>
        <w:bottom w:val="none" w:sz="0" w:space="0" w:color="auto"/>
        <w:right w:val="none" w:sz="0" w:space="0" w:color="auto"/>
      </w:divBdr>
      <w:divsChild>
        <w:div w:id="173694831">
          <w:marLeft w:val="1166"/>
          <w:marRight w:val="0"/>
          <w:marTop w:val="0"/>
          <w:marBottom w:val="0"/>
          <w:divBdr>
            <w:top w:val="none" w:sz="0" w:space="0" w:color="auto"/>
            <w:left w:val="none" w:sz="0" w:space="0" w:color="auto"/>
            <w:bottom w:val="none" w:sz="0" w:space="0" w:color="auto"/>
            <w:right w:val="none" w:sz="0" w:space="0" w:color="auto"/>
          </w:divBdr>
        </w:div>
        <w:div w:id="1145049811">
          <w:marLeft w:val="1166"/>
          <w:marRight w:val="0"/>
          <w:marTop w:val="0"/>
          <w:marBottom w:val="0"/>
          <w:divBdr>
            <w:top w:val="none" w:sz="0" w:space="0" w:color="auto"/>
            <w:left w:val="none" w:sz="0" w:space="0" w:color="auto"/>
            <w:bottom w:val="none" w:sz="0" w:space="0" w:color="auto"/>
            <w:right w:val="none" w:sz="0" w:space="0" w:color="auto"/>
          </w:divBdr>
        </w:div>
        <w:div w:id="1655714832">
          <w:marLeft w:val="1166"/>
          <w:marRight w:val="0"/>
          <w:marTop w:val="0"/>
          <w:marBottom w:val="0"/>
          <w:divBdr>
            <w:top w:val="none" w:sz="0" w:space="0" w:color="auto"/>
            <w:left w:val="none" w:sz="0" w:space="0" w:color="auto"/>
            <w:bottom w:val="none" w:sz="0" w:space="0" w:color="auto"/>
            <w:right w:val="none" w:sz="0" w:space="0" w:color="auto"/>
          </w:divBdr>
        </w:div>
        <w:div w:id="1793283799">
          <w:marLeft w:val="1166"/>
          <w:marRight w:val="0"/>
          <w:marTop w:val="0"/>
          <w:marBottom w:val="0"/>
          <w:divBdr>
            <w:top w:val="none" w:sz="0" w:space="0" w:color="auto"/>
            <w:left w:val="none" w:sz="0" w:space="0" w:color="auto"/>
            <w:bottom w:val="none" w:sz="0" w:space="0" w:color="auto"/>
            <w:right w:val="none" w:sz="0" w:space="0" w:color="auto"/>
          </w:divBdr>
        </w:div>
        <w:div w:id="1944725630">
          <w:marLeft w:val="1166"/>
          <w:marRight w:val="0"/>
          <w:marTop w:val="0"/>
          <w:marBottom w:val="0"/>
          <w:divBdr>
            <w:top w:val="none" w:sz="0" w:space="0" w:color="auto"/>
            <w:left w:val="none" w:sz="0" w:space="0" w:color="auto"/>
            <w:bottom w:val="none" w:sz="0" w:space="0" w:color="auto"/>
            <w:right w:val="none" w:sz="0" w:space="0" w:color="auto"/>
          </w:divBdr>
        </w:div>
      </w:divsChild>
    </w:div>
    <w:div w:id="1009991364">
      <w:bodyDiv w:val="1"/>
      <w:marLeft w:val="0"/>
      <w:marRight w:val="0"/>
      <w:marTop w:val="0"/>
      <w:marBottom w:val="0"/>
      <w:divBdr>
        <w:top w:val="none" w:sz="0" w:space="0" w:color="auto"/>
        <w:left w:val="none" w:sz="0" w:space="0" w:color="auto"/>
        <w:bottom w:val="none" w:sz="0" w:space="0" w:color="auto"/>
        <w:right w:val="none" w:sz="0" w:space="0" w:color="auto"/>
      </w:divBdr>
      <w:divsChild>
        <w:div w:id="833107218">
          <w:marLeft w:val="1166"/>
          <w:marRight w:val="0"/>
          <w:marTop w:val="0"/>
          <w:marBottom w:val="0"/>
          <w:divBdr>
            <w:top w:val="none" w:sz="0" w:space="0" w:color="auto"/>
            <w:left w:val="none" w:sz="0" w:space="0" w:color="auto"/>
            <w:bottom w:val="none" w:sz="0" w:space="0" w:color="auto"/>
            <w:right w:val="none" w:sz="0" w:space="0" w:color="auto"/>
          </w:divBdr>
        </w:div>
        <w:div w:id="1325545855">
          <w:marLeft w:val="1166"/>
          <w:marRight w:val="0"/>
          <w:marTop w:val="0"/>
          <w:marBottom w:val="0"/>
          <w:divBdr>
            <w:top w:val="none" w:sz="0" w:space="0" w:color="auto"/>
            <w:left w:val="none" w:sz="0" w:space="0" w:color="auto"/>
            <w:bottom w:val="none" w:sz="0" w:space="0" w:color="auto"/>
            <w:right w:val="none" w:sz="0" w:space="0" w:color="auto"/>
          </w:divBdr>
        </w:div>
        <w:div w:id="1690595966">
          <w:marLeft w:val="1166"/>
          <w:marRight w:val="0"/>
          <w:marTop w:val="0"/>
          <w:marBottom w:val="0"/>
          <w:divBdr>
            <w:top w:val="none" w:sz="0" w:space="0" w:color="auto"/>
            <w:left w:val="none" w:sz="0" w:space="0" w:color="auto"/>
            <w:bottom w:val="none" w:sz="0" w:space="0" w:color="auto"/>
            <w:right w:val="none" w:sz="0" w:space="0" w:color="auto"/>
          </w:divBdr>
        </w:div>
        <w:div w:id="2064522600">
          <w:marLeft w:val="1166"/>
          <w:marRight w:val="0"/>
          <w:marTop w:val="0"/>
          <w:marBottom w:val="0"/>
          <w:divBdr>
            <w:top w:val="none" w:sz="0" w:space="0" w:color="auto"/>
            <w:left w:val="none" w:sz="0" w:space="0" w:color="auto"/>
            <w:bottom w:val="none" w:sz="0" w:space="0" w:color="auto"/>
            <w:right w:val="none" w:sz="0" w:space="0" w:color="auto"/>
          </w:divBdr>
        </w:div>
        <w:div w:id="2136217510">
          <w:marLeft w:val="1166"/>
          <w:marRight w:val="0"/>
          <w:marTop w:val="0"/>
          <w:marBottom w:val="0"/>
          <w:divBdr>
            <w:top w:val="none" w:sz="0" w:space="0" w:color="auto"/>
            <w:left w:val="none" w:sz="0" w:space="0" w:color="auto"/>
            <w:bottom w:val="none" w:sz="0" w:space="0" w:color="auto"/>
            <w:right w:val="none" w:sz="0" w:space="0" w:color="auto"/>
          </w:divBdr>
        </w:div>
      </w:divsChild>
    </w:div>
    <w:div w:id="1017586090">
      <w:bodyDiv w:val="1"/>
      <w:marLeft w:val="0"/>
      <w:marRight w:val="0"/>
      <w:marTop w:val="0"/>
      <w:marBottom w:val="0"/>
      <w:divBdr>
        <w:top w:val="none" w:sz="0" w:space="0" w:color="auto"/>
        <w:left w:val="none" w:sz="0" w:space="0" w:color="auto"/>
        <w:bottom w:val="none" w:sz="0" w:space="0" w:color="auto"/>
        <w:right w:val="none" w:sz="0" w:space="0" w:color="auto"/>
      </w:divBdr>
      <w:divsChild>
        <w:div w:id="1649825653">
          <w:marLeft w:val="0"/>
          <w:marRight w:val="0"/>
          <w:marTop w:val="0"/>
          <w:marBottom w:val="0"/>
          <w:divBdr>
            <w:top w:val="none" w:sz="0" w:space="0" w:color="auto"/>
            <w:left w:val="none" w:sz="0" w:space="0" w:color="auto"/>
            <w:bottom w:val="none" w:sz="0" w:space="0" w:color="auto"/>
            <w:right w:val="none" w:sz="0" w:space="0" w:color="auto"/>
          </w:divBdr>
          <w:divsChild>
            <w:div w:id="66196876">
              <w:marLeft w:val="0"/>
              <w:marRight w:val="0"/>
              <w:marTop w:val="0"/>
              <w:marBottom w:val="0"/>
              <w:divBdr>
                <w:top w:val="none" w:sz="0" w:space="0" w:color="auto"/>
                <w:left w:val="none" w:sz="0" w:space="0" w:color="auto"/>
                <w:bottom w:val="none" w:sz="0" w:space="0" w:color="auto"/>
                <w:right w:val="none" w:sz="0" w:space="0" w:color="auto"/>
              </w:divBdr>
            </w:div>
            <w:div w:id="721516411">
              <w:marLeft w:val="0"/>
              <w:marRight w:val="0"/>
              <w:marTop w:val="0"/>
              <w:marBottom w:val="0"/>
              <w:divBdr>
                <w:top w:val="none" w:sz="0" w:space="0" w:color="auto"/>
                <w:left w:val="none" w:sz="0" w:space="0" w:color="auto"/>
                <w:bottom w:val="none" w:sz="0" w:space="0" w:color="auto"/>
                <w:right w:val="none" w:sz="0" w:space="0" w:color="auto"/>
              </w:divBdr>
            </w:div>
            <w:div w:id="1577088201">
              <w:marLeft w:val="0"/>
              <w:marRight w:val="0"/>
              <w:marTop w:val="0"/>
              <w:marBottom w:val="0"/>
              <w:divBdr>
                <w:top w:val="none" w:sz="0" w:space="0" w:color="auto"/>
                <w:left w:val="none" w:sz="0" w:space="0" w:color="auto"/>
                <w:bottom w:val="none" w:sz="0" w:space="0" w:color="auto"/>
                <w:right w:val="none" w:sz="0" w:space="0" w:color="auto"/>
              </w:divBdr>
            </w:div>
            <w:div w:id="1930768722">
              <w:marLeft w:val="0"/>
              <w:marRight w:val="0"/>
              <w:marTop w:val="0"/>
              <w:marBottom w:val="0"/>
              <w:divBdr>
                <w:top w:val="none" w:sz="0" w:space="0" w:color="auto"/>
                <w:left w:val="none" w:sz="0" w:space="0" w:color="auto"/>
                <w:bottom w:val="none" w:sz="0" w:space="0" w:color="auto"/>
                <w:right w:val="none" w:sz="0" w:space="0" w:color="auto"/>
              </w:divBdr>
            </w:div>
            <w:div w:id="666402216">
              <w:marLeft w:val="0"/>
              <w:marRight w:val="0"/>
              <w:marTop w:val="0"/>
              <w:marBottom w:val="0"/>
              <w:divBdr>
                <w:top w:val="none" w:sz="0" w:space="0" w:color="auto"/>
                <w:left w:val="none" w:sz="0" w:space="0" w:color="auto"/>
                <w:bottom w:val="none" w:sz="0" w:space="0" w:color="auto"/>
                <w:right w:val="none" w:sz="0" w:space="0" w:color="auto"/>
              </w:divBdr>
            </w:div>
            <w:div w:id="1153378408">
              <w:marLeft w:val="0"/>
              <w:marRight w:val="0"/>
              <w:marTop w:val="0"/>
              <w:marBottom w:val="0"/>
              <w:divBdr>
                <w:top w:val="none" w:sz="0" w:space="0" w:color="auto"/>
                <w:left w:val="none" w:sz="0" w:space="0" w:color="auto"/>
                <w:bottom w:val="none" w:sz="0" w:space="0" w:color="auto"/>
                <w:right w:val="none" w:sz="0" w:space="0" w:color="auto"/>
              </w:divBdr>
            </w:div>
            <w:div w:id="692616131">
              <w:marLeft w:val="0"/>
              <w:marRight w:val="0"/>
              <w:marTop w:val="0"/>
              <w:marBottom w:val="0"/>
              <w:divBdr>
                <w:top w:val="none" w:sz="0" w:space="0" w:color="auto"/>
                <w:left w:val="none" w:sz="0" w:space="0" w:color="auto"/>
                <w:bottom w:val="none" w:sz="0" w:space="0" w:color="auto"/>
                <w:right w:val="none" w:sz="0" w:space="0" w:color="auto"/>
              </w:divBdr>
            </w:div>
            <w:div w:id="657073319">
              <w:marLeft w:val="0"/>
              <w:marRight w:val="0"/>
              <w:marTop w:val="0"/>
              <w:marBottom w:val="0"/>
              <w:divBdr>
                <w:top w:val="none" w:sz="0" w:space="0" w:color="auto"/>
                <w:left w:val="none" w:sz="0" w:space="0" w:color="auto"/>
                <w:bottom w:val="none" w:sz="0" w:space="0" w:color="auto"/>
                <w:right w:val="none" w:sz="0" w:space="0" w:color="auto"/>
              </w:divBdr>
            </w:div>
            <w:div w:id="1078597790">
              <w:marLeft w:val="0"/>
              <w:marRight w:val="0"/>
              <w:marTop w:val="0"/>
              <w:marBottom w:val="0"/>
              <w:divBdr>
                <w:top w:val="none" w:sz="0" w:space="0" w:color="auto"/>
                <w:left w:val="none" w:sz="0" w:space="0" w:color="auto"/>
                <w:bottom w:val="none" w:sz="0" w:space="0" w:color="auto"/>
                <w:right w:val="none" w:sz="0" w:space="0" w:color="auto"/>
              </w:divBdr>
            </w:div>
            <w:div w:id="2125423594">
              <w:marLeft w:val="0"/>
              <w:marRight w:val="0"/>
              <w:marTop w:val="0"/>
              <w:marBottom w:val="0"/>
              <w:divBdr>
                <w:top w:val="none" w:sz="0" w:space="0" w:color="auto"/>
                <w:left w:val="none" w:sz="0" w:space="0" w:color="auto"/>
                <w:bottom w:val="none" w:sz="0" w:space="0" w:color="auto"/>
                <w:right w:val="none" w:sz="0" w:space="0" w:color="auto"/>
              </w:divBdr>
            </w:div>
            <w:div w:id="485509218">
              <w:marLeft w:val="0"/>
              <w:marRight w:val="0"/>
              <w:marTop w:val="0"/>
              <w:marBottom w:val="0"/>
              <w:divBdr>
                <w:top w:val="none" w:sz="0" w:space="0" w:color="auto"/>
                <w:left w:val="none" w:sz="0" w:space="0" w:color="auto"/>
                <w:bottom w:val="none" w:sz="0" w:space="0" w:color="auto"/>
                <w:right w:val="none" w:sz="0" w:space="0" w:color="auto"/>
              </w:divBdr>
            </w:div>
            <w:div w:id="1789081564">
              <w:marLeft w:val="0"/>
              <w:marRight w:val="0"/>
              <w:marTop w:val="0"/>
              <w:marBottom w:val="0"/>
              <w:divBdr>
                <w:top w:val="none" w:sz="0" w:space="0" w:color="auto"/>
                <w:left w:val="none" w:sz="0" w:space="0" w:color="auto"/>
                <w:bottom w:val="none" w:sz="0" w:space="0" w:color="auto"/>
                <w:right w:val="none" w:sz="0" w:space="0" w:color="auto"/>
              </w:divBdr>
            </w:div>
            <w:div w:id="269095941">
              <w:marLeft w:val="0"/>
              <w:marRight w:val="0"/>
              <w:marTop w:val="0"/>
              <w:marBottom w:val="0"/>
              <w:divBdr>
                <w:top w:val="none" w:sz="0" w:space="0" w:color="auto"/>
                <w:left w:val="none" w:sz="0" w:space="0" w:color="auto"/>
                <w:bottom w:val="none" w:sz="0" w:space="0" w:color="auto"/>
                <w:right w:val="none" w:sz="0" w:space="0" w:color="auto"/>
              </w:divBdr>
            </w:div>
            <w:div w:id="4095453">
              <w:marLeft w:val="0"/>
              <w:marRight w:val="0"/>
              <w:marTop w:val="0"/>
              <w:marBottom w:val="0"/>
              <w:divBdr>
                <w:top w:val="none" w:sz="0" w:space="0" w:color="auto"/>
                <w:left w:val="none" w:sz="0" w:space="0" w:color="auto"/>
                <w:bottom w:val="none" w:sz="0" w:space="0" w:color="auto"/>
                <w:right w:val="none" w:sz="0" w:space="0" w:color="auto"/>
              </w:divBdr>
            </w:div>
            <w:div w:id="944968582">
              <w:marLeft w:val="0"/>
              <w:marRight w:val="0"/>
              <w:marTop w:val="0"/>
              <w:marBottom w:val="0"/>
              <w:divBdr>
                <w:top w:val="none" w:sz="0" w:space="0" w:color="auto"/>
                <w:left w:val="none" w:sz="0" w:space="0" w:color="auto"/>
                <w:bottom w:val="none" w:sz="0" w:space="0" w:color="auto"/>
                <w:right w:val="none" w:sz="0" w:space="0" w:color="auto"/>
              </w:divBdr>
            </w:div>
            <w:div w:id="296227576">
              <w:marLeft w:val="0"/>
              <w:marRight w:val="0"/>
              <w:marTop w:val="0"/>
              <w:marBottom w:val="0"/>
              <w:divBdr>
                <w:top w:val="none" w:sz="0" w:space="0" w:color="auto"/>
                <w:left w:val="none" w:sz="0" w:space="0" w:color="auto"/>
                <w:bottom w:val="none" w:sz="0" w:space="0" w:color="auto"/>
                <w:right w:val="none" w:sz="0" w:space="0" w:color="auto"/>
              </w:divBdr>
            </w:div>
            <w:div w:id="981040420">
              <w:marLeft w:val="0"/>
              <w:marRight w:val="0"/>
              <w:marTop w:val="0"/>
              <w:marBottom w:val="0"/>
              <w:divBdr>
                <w:top w:val="none" w:sz="0" w:space="0" w:color="auto"/>
                <w:left w:val="none" w:sz="0" w:space="0" w:color="auto"/>
                <w:bottom w:val="none" w:sz="0" w:space="0" w:color="auto"/>
                <w:right w:val="none" w:sz="0" w:space="0" w:color="auto"/>
              </w:divBdr>
            </w:div>
            <w:div w:id="2007970866">
              <w:marLeft w:val="0"/>
              <w:marRight w:val="0"/>
              <w:marTop w:val="0"/>
              <w:marBottom w:val="0"/>
              <w:divBdr>
                <w:top w:val="none" w:sz="0" w:space="0" w:color="auto"/>
                <w:left w:val="none" w:sz="0" w:space="0" w:color="auto"/>
                <w:bottom w:val="none" w:sz="0" w:space="0" w:color="auto"/>
                <w:right w:val="none" w:sz="0" w:space="0" w:color="auto"/>
              </w:divBdr>
            </w:div>
            <w:div w:id="18012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71195">
      <w:bodyDiv w:val="1"/>
      <w:marLeft w:val="0"/>
      <w:marRight w:val="0"/>
      <w:marTop w:val="0"/>
      <w:marBottom w:val="0"/>
      <w:divBdr>
        <w:top w:val="none" w:sz="0" w:space="0" w:color="auto"/>
        <w:left w:val="none" w:sz="0" w:space="0" w:color="auto"/>
        <w:bottom w:val="none" w:sz="0" w:space="0" w:color="auto"/>
        <w:right w:val="none" w:sz="0" w:space="0" w:color="auto"/>
      </w:divBdr>
      <w:divsChild>
        <w:div w:id="199754052">
          <w:marLeft w:val="1166"/>
          <w:marRight w:val="0"/>
          <w:marTop w:val="0"/>
          <w:marBottom w:val="0"/>
          <w:divBdr>
            <w:top w:val="none" w:sz="0" w:space="0" w:color="auto"/>
            <w:left w:val="none" w:sz="0" w:space="0" w:color="auto"/>
            <w:bottom w:val="none" w:sz="0" w:space="0" w:color="auto"/>
            <w:right w:val="none" w:sz="0" w:space="0" w:color="auto"/>
          </w:divBdr>
        </w:div>
        <w:div w:id="331378037">
          <w:marLeft w:val="1166"/>
          <w:marRight w:val="0"/>
          <w:marTop w:val="0"/>
          <w:marBottom w:val="0"/>
          <w:divBdr>
            <w:top w:val="none" w:sz="0" w:space="0" w:color="auto"/>
            <w:left w:val="none" w:sz="0" w:space="0" w:color="auto"/>
            <w:bottom w:val="none" w:sz="0" w:space="0" w:color="auto"/>
            <w:right w:val="none" w:sz="0" w:space="0" w:color="auto"/>
          </w:divBdr>
        </w:div>
        <w:div w:id="1196650192">
          <w:marLeft w:val="446"/>
          <w:marRight w:val="0"/>
          <w:marTop w:val="0"/>
          <w:marBottom w:val="0"/>
          <w:divBdr>
            <w:top w:val="none" w:sz="0" w:space="0" w:color="auto"/>
            <w:left w:val="none" w:sz="0" w:space="0" w:color="auto"/>
            <w:bottom w:val="none" w:sz="0" w:space="0" w:color="auto"/>
            <w:right w:val="none" w:sz="0" w:space="0" w:color="auto"/>
          </w:divBdr>
        </w:div>
        <w:div w:id="1571891610">
          <w:marLeft w:val="1166"/>
          <w:marRight w:val="0"/>
          <w:marTop w:val="0"/>
          <w:marBottom w:val="0"/>
          <w:divBdr>
            <w:top w:val="none" w:sz="0" w:space="0" w:color="auto"/>
            <w:left w:val="none" w:sz="0" w:space="0" w:color="auto"/>
            <w:bottom w:val="none" w:sz="0" w:space="0" w:color="auto"/>
            <w:right w:val="none" w:sz="0" w:space="0" w:color="auto"/>
          </w:divBdr>
        </w:div>
      </w:divsChild>
    </w:div>
    <w:div w:id="1266577080">
      <w:bodyDiv w:val="1"/>
      <w:marLeft w:val="0"/>
      <w:marRight w:val="0"/>
      <w:marTop w:val="0"/>
      <w:marBottom w:val="0"/>
      <w:divBdr>
        <w:top w:val="none" w:sz="0" w:space="0" w:color="auto"/>
        <w:left w:val="none" w:sz="0" w:space="0" w:color="auto"/>
        <w:bottom w:val="none" w:sz="0" w:space="0" w:color="auto"/>
        <w:right w:val="none" w:sz="0" w:space="0" w:color="auto"/>
      </w:divBdr>
      <w:divsChild>
        <w:div w:id="406999528">
          <w:marLeft w:val="0"/>
          <w:marRight w:val="0"/>
          <w:marTop w:val="0"/>
          <w:marBottom w:val="0"/>
          <w:divBdr>
            <w:top w:val="none" w:sz="0" w:space="0" w:color="auto"/>
            <w:left w:val="none" w:sz="0" w:space="0" w:color="auto"/>
            <w:bottom w:val="none" w:sz="0" w:space="0" w:color="auto"/>
            <w:right w:val="none" w:sz="0" w:space="0" w:color="auto"/>
          </w:divBdr>
          <w:divsChild>
            <w:div w:id="1511943476">
              <w:marLeft w:val="0"/>
              <w:marRight w:val="0"/>
              <w:marTop w:val="0"/>
              <w:marBottom w:val="0"/>
              <w:divBdr>
                <w:top w:val="none" w:sz="0" w:space="0" w:color="auto"/>
                <w:left w:val="none" w:sz="0" w:space="0" w:color="auto"/>
                <w:bottom w:val="none" w:sz="0" w:space="0" w:color="auto"/>
                <w:right w:val="none" w:sz="0" w:space="0" w:color="auto"/>
              </w:divBdr>
              <w:divsChild>
                <w:div w:id="18892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56177">
      <w:bodyDiv w:val="1"/>
      <w:marLeft w:val="0"/>
      <w:marRight w:val="0"/>
      <w:marTop w:val="0"/>
      <w:marBottom w:val="0"/>
      <w:divBdr>
        <w:top w:val="none" w:sz="0" w:space="0" w:color="auto"/>
        <w:left w:val="none" w:sz="0" w:space="0" w:color="auto"/>
        <w:bottom w:val="none" w:sz="0" w:space="0" w:color="auto"/>
        <w:right w:val="none" w:sz="0" w:space="0" w:color="auto"/>
      </w:divBdr>
      <w:divsChild>
        <w:div w:id="1115756501">
          <w:marLeft w:val="0"/>
          <w:marRight w:val="0"/>
          <w:marTop w:val="0"/>
          <w:marBottom w:val="0"/>
          <w:divBdr>
            <w:top w:val="none" w:sz="0" w:space="0" w:color="auto"/>
            <w:left w:val="none" w:sz="0" w:space="0" w:color="auto"/>
            <w:bottom w:val="none" w:sz="0" w:space="0" w:color="auto"/>
            <w:right w:val="none" w:sz="0" w:space="0" w:color="auto"/>
          </w:divBdr>
        </w:div>
      </w:divsChild>
    </w:div>
    <w:div w:id="1378359788">
      <w:bodyDiv w:val="1"/>
      <w:marLeft w:val="0"/>
      <w:marRight w:val="0"/>
      <w:marTop w:val="0"/>
      <w:marBottom w:val="0"/>
      <w:divBdr>
        <w:top w:val="none" w:sz="0" w:space="0" w:color="auto"/>
        <w:left w:val="none" w:sz="0" w:space="0" w:color="auto"/>
        <w:bottom w:val="none" w:sz="0" w:space="0" w:color="auto"/>
        <w:right w:val="none" w:sz="0" w:space="0" w:color="auto"/>
      </w:divBdr>
    </w:div>
    <w:div w:id="1509831685">
      <w:bodyDiv w:val="1"/>
      <w:marLeft w:val="0"/>
      <w:marRight w:val="0"/>
      <w:marTop w:val="0"/>
      <w:marBottom w:val="0"/>
      <w:divBdr>
        <w:top w:val="none" w:sz="0" w:space="0" w:color="auto"/>
        <w:left w:val="none" w:sz="0" w:space="0" w:color="auto"/>
        <w:bottom w:val="none" w:sz="0" w:space="0" w:color="auto"/>
        <w:right w:val="none" w:sz="0" w:space="0" w:color="auto"/>
      </w:divBdr>
      <w:divsChild>
        <w:div w:id="1801681677">
          <w:marLeft w:val="0"/>
          <w:marRight w:val="0"/>
          <w:marTop w:val="0"/>
          <w:marBottom w:val="0"/>
          <w:divBdr>
            <w:top w:val="none" w:sz="0" w:space="0" w:color="auto"/>
            <w:left w:val="none" w:sz="0" w:space="0" w:color="auto"/>
            <w:bottom w:val="none" w:sz="0" w:space="0" w:color="auto"/>
            <w:right w:val="none" w:sz="0" w:space="0" w:color="auto"/>
          </w:divBdr>
        </w:div>
      </w:divsChild>
    </w:div>
    <w:div w:id="1572808680">
      <w:bodyDiv w:val="1"/>
      <w:marLeft w:val="0"/>
      <w:marRight w:val="0"/>
      <w:marTop w:val="0"/>
      <w:marBottom w:val="0"/>
      <w:divBdr>
        <w:top w:val="none" w:sz="0" w:space="0" w:color="auto"/>
        <w:left w:val="none" w:sz="0" w:space="0" w:color="auto"/>
        <w:bottom w:val="none" w:sz="0" w:space="0" w:color="auto"/>
        <w:right w:val="none" w:sz="0" w:space="0" w:color="auto"/>
      </w:divBdr>
      <w:divsChild>
        <w:div w:id="418522837">
          <w:marLeft w:val="0"/>
          <w:marRight w:val="0"/>
          <w:marTop w:val="0"/>
          <w:marBottom w:val="0"/>
          <w:divBdr>
            <w:top w:val="none" w:sz="0" w:space="0" w:color="auto"/>
            <w:left w:val="none" w:sz="0" w:space="0" w:color="auto"/>
            <w:bottom w:val="none" w:sz="0" w:space="0" w:color="auto"/>
            <w:right w:val="none" w:sz="0" w:space="0" w:color="auto"/>
          </w:divBdr>
          <w:divsChild>
            <w:div w:id="773331003">
              <w:marLeft w:val="0"/>
              <w:marRight w:val="0"/>
              <w:marTop w:val="0"/>
              <w:marBottom w:val="0"/>
              <w:divBdr>
                <w:top w:val="none" w:sz="0" w:space="0" w:color="auto"/>
                <w:left w:val="none" w:sz="0" w:space="0" w:color="auto"/>
                <w:bottom w:val="none" w:sz="0" w:space="0" w:color="auto"/>
                <w:right w:val="none" w:sz="0" w:space="0" w:color="auto"/>
              </w:divBdr>
              <w:divsChild>
                <w:div w:id="7020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946221">
      <w:bodyDiv w:val="1"/>
      <w:marLeft w:val="0"/>
      <w:marRight w:val="0"/>
      <w:marTop w:val="0"/>
      <w:marBottom w:val="0"/>
      <w:divBdr>
        <w:top w:val="none" w:sz="0" w:space="0" w:color="auto"/>
        <w:left w:val="none" w:sz="0" w:space="0" w:color="auto"/>
        <w:bottom w:val="none" w:sz="0" w:space="0" w:color="auto"/>
        <w:right w:val="none" w:sz="0" w:space="0" w:color="auto"/>
      </w:divBdr>
      <w:divsChild>
        <w:div w:id="163593016">
          <w:marLeft w:val="0"/>
          <w:marRight w:val="0"/>
          <w:marTop w:val="0"/>
          <w:marBottom w:val="0"/>
          <w:divBdr>
            <w:top w:val="none" w:sz="0" w:space="0" w:color="auto"/>
            <w:left w:val="none" w:sz="0" w:space="0" w:color="auto"/>
            <w:bottom w:val="none" w:sz="0" w:space="0" w:color="auto"/>
            <w:right w:val="none" w:sz="0" w:space="0" w:color="auto"/>
          </w:divBdr>
          <w:divsChild>
            <w:div w:id="1882664850">
              <w:marLeft w:val="0"/>
              <w:marRight w:val="0"/>
              <w:marTop w:val="0"/>
              <w:marBottom w:val="0"/>
              <w:divBdr>
                <w:top w:val="none" w:sz="0" w:space="0" w:color="auto"/>
                <w:left w:val="none" w:sz="0" w:space="0" w:color="auto"/>
                <w:bottom w:val="none" w:sz="0" w:space="0" w:color="auto"/>
                <w:right w:val="none" w:sz="0" w:space="0" w:color="auto"/>
              </w:divBdr>
              <w:divsChild>
                <w:div w:id="244922745">
                  <w:marLeft w:val="0"/>
                  <w:marRight w:val="0"/>
                  <w:marTop w:val="150"/>
                  <w:marBottom w:val="0"/>
                  <w:divBdr>
                    <w:top w:val="none" w:sz="0" w:space="0" w:color="auto"/>
                    <w:left w:val="none" w:sz="0" w:space="0" w:color="auto"/>
                    <w:bottom w:val="none" w:sz="0" w:space="0" w:color="auto"/>
                    <w:right w:val="none" w:sz="0" w:space="0" w:color="auto"/>
                  </w:divBdr>
                  <w:divsChild>
                    <w:div w:id="103890995">
                      <w:marLeft w:val="0"/>
                      <w:marRight w:val="0"/>
                      <w:marTop w:val="0"/>
                      <w:marBottom w:val="0"/>
                      <w:divBdr>
                        <w:top w:val="none" w:sz="0" w:space="0" w:color="auto"/>
                        <w:left w:val="none" w:sz="0" w:space="0" w:color="auto"/>
                        <w:bottom w:val="none" w:sz="0" w:space="0" w:color="auto"/>
                        <w:right w:val="none" w:sz="0" w:space="0" w:color="auto"/>
                      </w:divBdr>
                      <w:divsChild>
                        <w:div w:id="6423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702282">
      <w:bodyDiv w:val="1"/>
      <w:marLeft w:val="0"/>
      <w:marRight w:val="0"/>
      <w:marTop w:val="0"/>
      <w:marBottom w:val="0"/>
      <w:divBdr>
        <w:top w:val="none" w:sz="0" w:space="0" w:color="auto"/>
        <w:left w:val="none" w:sz="0" w:space="0" w:color="auto"/>
        <w:bottom w:val="none" w:sz="0" w:space="0" w:color="auto"/>
        <w:right w:val="none" w:sz="0" w:space="0" w:color="auto"/>
      </w:divBdr>
      <w:divsChild>
        <w:div w:id="1797943069">
          <w:marLeft w:val="0"/>
          <w:marRight w:val="0"/>
          <w:marTop w:val="0"/>
          <w:marBottom w:val="0"/>
          <w:divBdr>
            <w:top w:val="none" w:sz="0" w:space="0" w:color="auto"/>
            <w:left w:val="none" w:sz="0" w:space="0" w:color="auto"/>
            <w:bottom w:val="none" w:sz="0" w:space="0" w:color="auto"/>
            <w:right w:val="none" w:sz="0" w:space="0" w:color="auto"/>
          </w:divBdr>
          <w:divsChild>
            <w:div w:id="1929383609">
              <w:marLeft w:val="0"/>
              <w:marRight w:val="0"/>
              <w:marTop w:val="0"/>
              <w:marBottom w:val="0"/>
              <w:divBdr>
                <w:top w:val="none" w:sz="0" w:space="0" w:color="auto"/>
                <w:left w:val="none" w:sz="0" w:space="0" w:color="auto"/>
                <w:bottom w:val="none" w:sz="0" w:space="0" w:color="auto"/>
                <w:right w:val="none" w:sz="0" w:space="0" w:color="auto"/>
              </w:divBdr>
              <w:divsChild>
                <w:div w:id="2002614827">
                  <w:marLeft w:val="0"/>
                  <w:marRight w:val="0"/>
                  <w:marTop w:val="150"/>
                  <w:marBottom w:val="0"/>
                  <w:divBdr>
                    <w:top w:val="none" w:sz="0" w:space="0" w:color="auto"/>
                    <w:left w:val="none" w:sz="0" w:space="0" w:color="auto"/>
                    <w:bottom w:val="none" w:sz="0" w:space="0" w:color="auto"/>
                    <w:right w:val="none" w:sz="0" w:space="0" w:color="auto"/>
                  </w:divBdr>
                  <w:divsChild>
                    <w:div w:id="509030019">
                      <w:marLeft w:val="0"/>
                      <w:marRight w:val="0"/>
                      <w:marTop w:val="0"/>
                      <w:marBottom w:val="0"/>
                      <w:divBdr>
                        <w:top w:val="none" w:sz="0" w:space="0" w:color="auto"/>
                        <w:left w:val="none" w:sz="0" w:space="0" w:color="auto"/>
                        <w:bottom w:val="none" w:sz="0" w:space="0" w:color="auto"/>
                        <w:right w:val="none" w:sz="0" w:space="0" w:color="auto"/>
                      </w:divBdr>
                      <w:divsChild>
                        <w:div w:id="13729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982913">
      <w:bodyDiv w:val="1"/>
      <w:marLeft w:val="0"/>
      <w:marRight w:val="0"/>
      <w:marTop w:val="0"/>
      <w:marBottom w:val="0"/>
      <w:divBdr>
        <w:top w:val="none" w:sz="0" w:space="0" w:color="auto"/>
        <w:left w:val="none" w:sz="0" w:space="0" w:color="auto"/>
        <w:bottom w:val="none" w:sz="0" w:space="0" w:color="auto"/>
        <w:right w:val="none" w:sz="0" w:space="0" w:color="auto"/>
      </w:divBdr>
      <w:divsChild>
        <w:div w:id="1265310014">
          <w:marLeft w:val="0"/>
          <w:marRight w:val="0"/>
          <w:marTop w:val="0"/>
          <w:marBottom w:val="0"/>
          <w:divBdr>
            <w:top w:val="none" w:sz="0" w:space="0" w:color="auto"/>
            <w:left w:val="none" w:sz="0" w:space="0" w:color="auto"/>
            <w:bottom w:val="none" w:sz="0" w:space="0" w:color="auto"/>
            <w:right w:val="none" w:sz="0" w:space="0" w:color="auto"/>
          </w:divBdr>
          <w:divsChild>
            <w:div w:id="6103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27131">
      <w:bodyDiv w:val="1"/>
      <w:marLeft w:val="0"/>
      <w:marRight w:val="0"/>
      <w:marTop w:val="0"/>
      <w:marBottom w:val="0"/>
      <w:divBdr>
        <w:top w:val="none" w:sz="0" w:space="0" w:color="auto"/>
        <w:left w:val="none" w:sz="0" w:space="0" w:color="auto"/>
        <w:bottom w:val="none" w:sz="0" w:space="0" w:color="auto"/>
        <w:right w:val="none" w:sz="0" w:space="0" w:color="auto"/>
      </w:divBdr>
    </w:div>
    <w:div w:id="1776172022">
      <w:bodyDiv w:val="1"/>
      <w:marLeft w:val="0"/>
      <w:marRight w:val="0"/>
      <w:marTop w:val="0"/>
      <w:marBottom w:val="0"/>
      <w:divBdr>
        <w:top w:val="none" w:sz="0" w:space="0" w:color="auto"/>
        <w:left w:val="none" w:sz="0" w:space="0" w:color="auto"/>
        <w:bottom w:val="none" w:sz="0" w:space="0" w:color="auto"/>
        <w:right w:val="none" w:sz="0" w:space="0" w:color="auto"/>
      </w:divBdr>
    </w:div>
    <w:div w:id="1814520139">
      <w:bodyDiv w:val="1"/>
      <w:marLeft w:val="0"/>
      <w:marRight w:val="0"/>
      <w:marTop w:val="0"/>
      <w:marBottom w:val="0"/>
      <w:divBdr>
        <w:top w:val="none" w:sz="0" w:space="0" w:color="auto"/>
        <w:left w:val="none" w:sz="0" w:space="0" w:color="auto"/>
        <w:bottom w:val="none" w:sz="0" w:space="0" w:color="auto"/>
        <w:right w:val="none" w:sz="0" w:space="0" w:color="auto"/>
      </w:divBdr>
      <w:divsChild>
        <w:div w:id="1264074189">
          <w:marLeft w:val="0"/>
          <w:marRight w:val="0"/>
          <w:marTop w:val="0"/>
          <w:marBottom w:val="0"/>
          <w:divBdr>
            <w:top w:val="none" w:sz="0" w:space="0" w:color="auto"/>
            <w:left w:val="none" w:sz="0" w:space="0" w:color="auto"/>
            <w:bottom w:val="none" w:sz="0" w:space="0" w:color="auto"/>
            <w:right w:val="none" w:sz="0" w:space="0" w:color="auto"/>
          </w:divBdr>
          <w:divsChild>
            <w:div w:id="1526596977">
              <w:marLeft w:val="0"/>
              <w:marRight w:val="0"/>
              <w:marTop w:val="0"/>
              <w:marBottom w:val="0"/>
              <w:divBdr>
                <w:top w:val="none" w:sz="0" w:space="0" w:color="auto"/>
                <w:left w:val="none" w:sz="0" w:space="0" w:color="auto"/>
                <w:bottom w:val="none" w:sz="0" w:space="0" w:color="auto"/>
                <w:right w:val="none" w:sz="0" w:space="0" w:color="auto"/>
              </w:divBdr>
              <w:divsChild>
                <w:div w:id="4667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74758">
      <w:bodyDiv w:val="1"/>
      <w:marLeft w:val="0"/>
      <w:marRight w:val="0"/>
      <w:marTop w:val="0"/>
      <w:marBottom w:val="0"/>
      <w:divBdr>
        <w:top w:val="none" w:sz="0" w:space="0" w:color="auto"/>
        <w:left w:val="none" w:sz="0" w:space="0" w:color="auto"/>
        <w:bottom w:val="none" w:sz="0" w:space="0" w:color="auto"/>
        <w:right w:val="none" w:sz="0" w:space="0" w:color="auto"/>
      </w:divBdr>
      <w:divsChild>
        <w:div w:id="1582333203">
          <w:marLeft w:val="1166"/>
          <w:marRight w:val="0"/>
          <w:marTop w:val="0"/>
          <w:marBottom w:val="0"/>
          <w:divBdr>
            <w:top w:val="none" w:sz="0" w:space="0" w:color="auto"/>
            <w:left w:val="none" w:sz="0" w:space="0" w:color="auto"/>
            <w:bottom w:val="none" w:sz="0" w:space="0" w:color="auto"/>
            <w:right w:val="none" w:sz="0" w:space="0" w:color="auto"/>
          </w:divBdr>
        </w:div>
      </w:divsChild>
    </w:div>
    <w:div w:id="1876195619">
      <w:bodyDiv w:val="1"/>
      <w:marLeft w:val="0"/>
      <w:marRight w:val="0"/>
      <w:marTop w:val="0"/>
      <w:marBottom w:val="0"/>
      <w:divBdr>
        <w:top w:val="none" w:sz="0" w:space="0" w:color="auto"/>
        <w:left w:val="none" w:sz="0" w:space="0" w:color="auto"/>
        <w:bottom w:val="none" w:sz="0" w:space="0" w:color="auto"/>
        <w:right w:val="none" w:sz="0" w:space="0" w:color="auto"/>
      </w:divBdr>
      <w:divsChild>
        <w:div w:id="1973904447">
          <w:marLeft w:val="0"/>
          <w:marRight w:val="0"/>
          <w:marTop w:val="0"/>
          <w:marBottom w:val="0"/>
          <w:divBdr>
            <w:top w:val="none" w:sz="0" w:space="0" w:color="auto"/>
            <w:left w:val="none" w:sz="0" w:space="0" w:color="auto"/>
            <w:bottom w:val="none" w:sz="0" w:space="0" w:color="auto"/>
            <w:right w:val="none" w:sz="0" w:space="0" w:color="auto"/>
          </w:divBdr>
          <w:divsChild>
            <w:div w:id="1651325768">
              <w:marLeft w:val="0"/>
              <w:marRight w:val="0"/>
              <w:marTop w:val="0"/>
              <w:marBottom w:val="0"/>
              <w:divBdr>
                <w:top w:val="none" w:sz="0" w:space="0" w:color="auto"/>
                <w:left w:val="none" w:sz="0" w:space="0" w:color="auto"/>
                <w:bottom w:val="none" w:sz="0" w:space="0" w:color="auto"/>
                <w:right w:val="none" w:sz="0" w:space="0" w:color="auto"/>
              </w:divBdr>
            </w:div>
            <w:div w:id="1164666192">
              <w:marLeft w:val="0"/>
              <w:marRight w:val="0"/>
              <w:marTop w:val="0"/>
              <w:marBottom w:val="0"/>
              <w:divBdr>
                <w:top w:val="none" w:sz="0" w:space="0" w:color="auto"/>
                <w:left w:val="none" w:sz="0" w:space="0" w:color="auto"/>
                <w:bottom w:val="none" w:sz="0" w:space="0" w:color="auto"/>
                <w:right w:val="none" w:sz="0" w:space="0" w:color="auto"/>
              </w:divBdr>
            </w:div>
            <w:div w:id="1100487162">
              <w:marLeft w:val="0"/>
              <w:marRight w:val="0"/>
              <w:marTop w:val="0"/>
              <w:marBottom w:val="0"/>
              <w:divBdr>
                <w:top w:val="none" w:sz="0" w:space="0" w:color="auto"/>
                <w:left w:val="none" w:sz="0" w:space="0" w:color="auto"/>
                <w:bottom w:val="none" w:sz="0" w:space="0" w:color="auto"/>
                <w:right w:val="none" w:sz="0" w:space="0" w:color="auto"/>
              </w:divBdr>
            </w:div>
            <w:div w:id="299657311">
              <w:marLeft w:val="0"/>
              <w:marRight w:val="0"/>
              <w:marTop w:val="0"/>
              <w:marBottom w:val="0"/>
              <w:divBdr>
                <w:top w:val="none" w:sz="0" w:space="0" w:color="auto"/>
                <w:left w:val="none" w:sz="0" w:space="0" w:color="auto"/>
                <w:bottom w:val="none" w:sz="0" w:space="0" w:color="auto"/>
                <w:right w:val="none" w:sz="0" w:space="0" w:color="auto"/>
              </w:divBdr>
            </w:div>
            <w:div w:id="641544555">
              <w:marLeft w:val="0"/>
              <w:marRight w:val="0"/>
              <w:marTop w:val="0"/>
              <w:marBottom w:val="0"/>
              <w:divBdr>
                <w:top w:val="none" w:sz="0" w:space="0" w:color="auto"/>
                <w:left w:val="none" w:sz="0" w:space="0" w:color="auto"/>
                <w:bottom w:val="none" w:sz="0" w:space="0" w:color="auto"/>
                <w:right w:val="none" w:sz="0" w:space="0" w:color="auto"/>
              </w:divBdr>
            </w:div>
            <w:div w:id="2060397930">
              <w:marLeft w:val="0"/>
              <w:marRight w:val="0"/>
              <w:marTop w:val="0"/>
              <w:marBottom w:val="0"/>
              <w:divBdr>
                <w:top w:val="none" w:sz="0" w:space="0" w:color="auto"/>
                <w:left w:val="none" w:sz="0" w:space="0" w:color="auto"/>
                <w:bottom w:val="none" w:sz="0" w:space="0" w:color="auto"/>
                <w:right w:val="none" w:sz="0" w:space="0" w:color="auto"/>
              </w:divBdr>
            </w:div>
            <w:div w:id="1585266150">
              <w:marLeft w:val="0"/>
              <w:marRight w:val="0"/>
              <w:marTop w:val="0"/>
              <w:marBottom w:val="0"/>
              <w:divBdr>
                <w:top w:val="none" w:sz="0" w:space="0" w:color="auto"/>
                <w:left w:val="none" w:sz="0" w:space="0" w:color="auto"/>
                <w:bottom w:val="none" w:sz="0" w:space="0" w:color="auto"/>
                <w:right w:val="none" w:sz="0" w:space="0" w:color="auto"/>
              </w:divBdr>
            </w:div>
            <w:div w:id="1256284657">
              <w:marLeft w:val="0"/>
              <w:marRight w:val="0"/>
              <w:marTop w:val="0"/>
              <w:marBottom w:val="0"/>
              <w:divBdr>
                <w:top w:val="none" w:sz="0" w:space="0" w:color="auto"/>
                <w:left w:val="none" w:sz="0" w:space="0" w:color="auto"/>
                <w:bottom w:val="none" w:sz="0" w:space="0" w:color="auto"/>
                <w:right w:val="none" w:sz="0" w:space="0" w:color="auto"/>
              </w:divBdr>
            </w:div>
            <w:div w:id="2095082851">
              <w:marLeft w:val="0"/>
              <w:marRight w:val="0"/>
              <w:marTop w:val="0"/>
              <w:marBottom w:val="0"/>
              <w:divBdr>
                <w:top w:val="none" w:sz="0" w:space="0" w:color="auto"/>
                <w:left w:val="none" w:sz="0" w:space="0" w:color="auto"/>
                <w:bottom w:val="none" w:sz="0" w:space="0" w:color="auto"/>
                <w:right w:val="none" w:sz="0" w:space="0" w:color="auto"/>
              </w:divBdr>
            </w:div>
            <w:div w:id="442725519">
              <w:marLeft w:val="0"/>
              <w:marRight w:val="0"/>
              <w:marTop w:val="0"/>
              <w:marBottom w:val="0"/>
              <w:divBdr>
                <w:top w:val="none" w:sz="0" w:space="0" w:color="auto"/>
                <w:left w:val="none" w:sz="0" w:space="0" w:color="auto"/>
                <w:bottom w:val="none" w:sz="0" w:space="0" w:color="auto"/>
                <w:right w:val="none" w:sz="0" w:space="0" w:color="auto"/>
              </w:divBdr>
            </w:div>
            <w:div w:id="1190949609">
              <w:marLeft w:val="0"/>
              <w:marRight w:val="0"/>
              <w:marTop w:val="0"/>
              <w:marBottom w:val="0"/>
              <w:divBdr>
                <w:top w:val="none" w:sz="0" w:space="0" w:color="auto"/>
                <w:left w:val="none" w:sz="0" w:space="0" w:color="auto"/>
                <w:bottom w:val="none" w:sz="0" w:space="0" w:color="auto"/>
                <w:right w:val="none" w:sz="0" w:space="0" w:color="auto"/>
              </w:divBdr>
            </w:div>
            <w:div w:id="1998681778">
              <w:marLeft w:val="0"/>
              <w:marRight w:val="0"/>
              <w:marTop w:val="0"/>
              <w:marBottom w:val="0"/>
              <w:divBdr>
                <w:top w:val="none" w:sz="0" w:space="0" w:color="auto"/>
                <w:left w:val="none" w:sz="0" w:space="0" w:color="auto"/>
                <w:bottom w:val="none" w:sz="0" w:space="0" w:color="auto"/>
                <w:right w:val="none" w:sz="0" w:space="0" w:color="auto"/>
              </w:divBdr>
            </w:div>
            <w:div w:id="677930756">
              <w:marLeft w:val="0"/>
              <w:marRight w:val="0"/>
              <w:marTop w:val="0"/>
              <w:marBottom w:val="0"/>
              <w:divBdr>
                <w:top w:val="none" w:sz="0" w:space="0" w:color="auto"/>
                <w:left w:val="none" w:sz="0" w:space="0" w:color="auto"/>
                <w:bottom w:val="none" w:sz="0" w:space="0" w:color="auto"/>
                <w:right w:val="none" w:sz="0" w:space="0" w:color="auto"/>
              </w:divBdr>
            </w:div>
            <w:div w:id="415633697">
              <w:marLeft w:val="0"/>
              <w:marRight w:val="0"/>
              <w:marTop w:val="0"/>
              <w:marBottom w:val="0"/>
              <w:divBdr>
                <w:top w:val="none" w:sz="0" w:space="0" w:color="auto"/>
                <w:left w:val="none" w:sz="0" w:space="0" w:color="auto"/>
                <w:bottom w:val="none" w:sz="0" w:space="0" w:color="auto"/>
                <w:right w:val="none" w:sz="0" w:space="0" w:color="auto"/>
              </w:divBdr>
            </w:div>
            <w:div w:id="530532340">
              <w:marLeft w:val="0"/>
              <w:marRight w:val="0"/>
              <w:marTop w:val="0"/>
              <w:marBottom w:val="0"/>
              <w:divBdr>
                <w:top w:val="none" w:sz="0" w:space="0" w:color="auto"/>
                <w:left w:val="none" w:sz="0" w:space="0" w:color="auto"/>
                <w:bottom w:val="none" w:sz="0" w:space="0" w:color="auto"/>
                <w:right w:val="none" w:sz="0" w:space="0" w:color="auto"/>
              </w:divBdr>
            </w:div>
            <w:div w:id="1925647112">
              <w:marLeft w:val="0"/>
              <w:marRight w:val="0"/>
              <w:marTop w:val="0"/>
              <w:marBottom w:val="0"/>
              <w:divBdr>
                <w:top w:val="none" w:sz="0" w:space="0" w:color="auto"/>
                <w:left w:val="none" w:sz="0" w:space="0" w:color="auto"/>
                <w:bottom w:val="none" w:sz="0" w:space="0" w:color="auto"/>
                <w:right w:val="none" w:sz="0" w:space="0" w:color="auto"/>
              </w:divBdr>
            </w:div>
            <w:div w:id="1200818601">
              <w:marLeft w:val="0"/>
              <w:marRight w:val="0"/>
              <w:marTop w:val="0"/>
              <w:marBottom w:val="0"/>
              <w:divBdr>
                <w:top w:val="none" w:sz="0" w:space="0" w:color="auto"/>
                <w:left w:val="none" w:sz="0" w:space="0" w:color="auto"/>
                <w:bottom w:val="none" w:sz="0" w:space="0" w:color="auto"/>
                <w:right w:val="none" w:sz="0" w:space="0" w:color="auto"/>
              </w:divBdr>
            </w:div>
            <w:div w:id="551230571">
              <w:marLeft w:val="0"/>
              <w:marRight w:val="0"/>
              <w:marTop w:val="0"/>
              <w:marBottom w:val="0"/>
              <w:divBdr>
                <w:top w:val="none" w:sz="0" w:space="0" w:color="auto"/>
                <w:left w:val="none" w:sz="0" w:space="0" w:color="auto"/>
                <w:bottom w:val="none" w:sz="0" w:space="0" w:color="auto"/>
                <w:right w:val="none" w:sz="0" w:space="0" w:color="auto"/>
              </w:divBdr>
            </w:div>
            <w:div w:id="96334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46142">
      <w:bodyDiv w:val="1"/>
      <w:marLeft w:val="0"/>
      <w:marRight w:val="0"/>
      <w:marTop w:val="0"/>
      <w:marBottom w:val="0"/>
      <w:divBdr>
        <w:top w:val="none" w:sz="0" w:space="0" w:color="auto"/>
        <w:left w:val="none" w:sz="0" w:space="0" w:color="auto"/>
        <w:bottom w:val="none" w:sz="0" w:space="0" w:color="auto"/>
        <w:right w:val="none" w:sz="0" w:space="0" w:color="auto"/>
      </w:divBdr>
      <w:divsChild>
        <w:div w:id="462306511">
          <w:marLeft w:val="0"/>
          <w:marRight w:val="0"/>
          <w:marTop w:val="0"/>
          <w:marBottom w:val="0"/>
          <w:divBdr>
            <w:top w:val="none" w:sz="0" w:space="0" w:color="auto"/>
            <w:left w:val="none" w:sz="0" w:space="0" w:color="auto"/>
            <w:bottom w:val="none" w:sz="0" w:space="0" w:color="auto"/>
            <w:right w:val="none" w:sz="0" w:space="0" w:color="auto"/>
          </w:divBdr>
          <w:divsChild>
            <w:div w:id="1704013650">
              <w:marLeft w:val="0"/>
              <w:marRight w:val="0"/>
              <w:marTop w:val="0"/>
              <w:marBottom w:val="0"/>
              <w:divBdr>
                <w:top w:val="none" w:sz="0" w:space="0" w:color="auto"/>
                <w:left w:val="none" w:sz="0" w:space="0" w:color="auto"/>
                <w:bottom w:val="none" w:sz="0" w:space="0" w:color="auto"/>
                <w:right w:val="none" w:sz="0" w:space="0" w:color="auto"/>
              </w:divBdr>
            </w:div>
            <w:div w:id="94402409">
              <w:marLeft w:val="0"/>
              <w:marRight w:val="0"/>
              <w:marTop w:val="0"/>
              <w:marBottom w:val="0"/>
              <w:divBdr>
                <w:top w:val="none" w:sz="0" w:space="0" w:color="auto"/>
                <w:left w:val="none" w:sz="0" w:space="0" w:color="auto"/>
                <w:bottom w:val="none" w:sz="0" w:space="0" w:color="auto"/>
                <w:right w:val="none" w:sz="0" w:space="0" w:color="auto"/>
              </w:divBdr>
            </w:div>
            <w:div w:id="578752981">
              <w:marLeft w:val="0"/>
              <w:marRight w:val="0"/>
              <w:marTop w:val="0"/>
              <w:marBottom w:val="0"/>
              <w:divBdr>
                <w:top w:val="none" w:sz="0" w:space="0" w:color="auto"/>
                <w:left w:val="none" w:sz="0" w:space="0" w:color="auto"/>
                <w:bottom w:val="none" w:sz="0" w:space="0" w:color="auto"/>
                <w:right w:val="none" w:sz="0" w:space="0" w:color="auto"/>
              </w:divBdr>
            </w:div>
            <w:div w:id="528571912">
              <w:marLeft w:val="0"/>
              <w:marRight w:val="0"/>
              <w:marTop w:val="0"/>
              <w:marBottom w:val="0"/>
              <w:divBdr>
                <w:top w:val="none" w:sz="0" w:space="0" w:color="auto"/>
                <w:left w:val="none" w:sz="0" w:space="0" w:color="auto"/>
                <w:bottom w:val="none" w:sz="0" w:space="0" w:color="auto"/>
                <w:right w:val="none" w:sz="0" w:space="0" w:color="auto"/>
              </w:divBdr>
            </w:div>
            <w:div w:id="2009820687">
              <w:marLeft w:val="0"/>
              <w:marRight w:val="0"/>
              <w:marTop w:val="0"/>
              <w:marBottom w:val="0"/>
              <w:divBdr>
                <w:top w:val="none" w:sz="0" w:space="0" w:color="auto"/>
                <w:left w:val="none" w:sz="0" w:space="0" w:color="auto"/>
                <w:bottom w:val="none" w:sz="0" w:space="0" w:color="auto"/>
                <w:right w:val="none" w:sz="0" w:space="0" w:color="auto"/>
              </w:divBdr>
            </w:div>
            <w:div w:id="1716735506">
              <w:marLeft w:val="0"/>
              <w:marRight w:val="0"/>
              <w:marTop w:val="0"/>
              <w:marBottom w:val="0"/>
              <w:divBdr>
                <w:top w:val="none" w:sz="0" w:space="0" w:color="auto"/>
                <w:left w:val="none" w:sz="0" w:space="0" w:color="auto"/>
                <w:bottom w:val="none" w:sz="0" w:space="0" w:color="auto"/>
                <w:right w:val="none" w:sz="0" w:space="0" w:color="auto"/>
              </w:divBdr>
            </w:div>
            <w:div w:id="982391149">
              <w:marLeft w:val="0"/>
              <w:marRight w:val="0"/>
              <w:marTop w:val="0"/>
              <w:marBottom w:val="0"/>
              <w:divBdr>
                <w:top w:val="none" w:sz="0" w:space="0" w:color="auto"/>
                <w:left w:val="none" w:sz="0" w:space="0" w:color="auto"/>
                <w:bottom w:val="none" w:sz="0" w:space="0" w:color="auto"/>
                <w:right w:val="none" w:sz="0" w:space="0" w:color="auto"/>
              </w:divBdr>
            </w:div>
            <w:div w:id="1892233751">
              <w:marLeft w:val="0"/>
              <w:marRight w:val="0"/>
              <w:marTop w:val="0"/>
              <w:marBottom w:val="0"/>
              <w:divBdr>
                <w:top w:val="none" w:sz="0" w:space="0" w:color="auto"/>
                <w:left w:val="none" w:sz="0" w:space="0" w:color="auto"/>
                <w:bottom w:val="none" w:sz="0" w:space="0" w:color="auto"/>
                <w:right w:val="none" w:sz="0" w:space="0" w:color="auto"/>
              </w:divBdr>
            </w:div>
            <w:div w:id="1115254330">
              <w:marLeft w:val="0"/>
              <w:marRight w:val="0"/>
              <w:marTop w:val="0"/>
              <w:marBottom w:val="0"/>
              <w:divBdr>
                <w:top w:val="none" w:sz="0" w:space="0" w:color="auto"/>
                <w:left w:val="none" w:sz="0" w:space="0" w:color="auto"/>
                <w:bottom w:val="none" w:sz="0" w:space="0" w:color="auto"/>
                <w:right w:val="none" w:sz="0" w:space="0" w:color="auto"/>
              </w:divBdr>
            </w:div>
            <w:div w:id="1356269032">
              <w:marLeft w:val="0"/>
              <w:marRight w:val="0"/>
              <w:marTop w:val="0"/>
              <w:marBottom w:val="0"/>
              <w:divBdr>
                <w:top w:val="none" w:sz="0" w:space="0" w:color="auto"/>
                <w:left w:val="none" w:sz="0" w:space="0" w:color="auto"/>
                <w:bottom w:val="none" w:sz="0" w:space="0" w:color="auto"/>
                <w:right w:val="none" w:sz="0" w:space="0" w:color="auto"/>
              </w:divBdr>
            </w:div>
            <w:div w:id="327830319">
              <w:marLeft w:val="0"/>
              <w:marRight w:val="0"/>
              <w:marTop w:val="0"/>
              <w:marBottom w:val="0"/>
              <w:divBdr>
                <w:top w:val="none" w:sz="0" w:space="0" w:color="auto"/>
                <w:left w:val="none" w:sz="0" w:space="0" w:color="auto"/>
                <w:bottom w:val="none" w:sz="0" w:space="0" w:color="auto"/>
                <w:right w:val="none" w:sz="0" w:space="0" w:color="auto"/>
              </w:divBdr>
            </w:div>
            <w:div w:id="2072729863">
              <w:marLeft w:val="0"/>
              <w:marRight w:val="0"/>
              <w:marTop w:val="0"/>
              <w:marBottom w:val="0"/>
              <w:divBdr>
                <w:top w:val="none" w:sz="0" w:space="0" w:color="auto"/>
                <w:left w:val="none" w:sz="0" w:space="0" w:color="auto"/>
                <w:bottom w:val="none" w:sz="0" w:space="0" w:color="auto"/>
                <w:right w:val="none" w:sz="0" w:space="0" w:color="auto"/>
              </w:divBdr>
            </w:div>
            <w:div w:id="19860966">
              <w:marLeft w:val="0"/>
              <w:marRight w:val="0"/>
              <w:marTop w:val="0"/>
              <w:marBottom w:val="0"/>
              <w:divBdr>
                <w:top w:val="none" w:sz="0" w:space="0" w:color="auto"/>
                <w:left w:val="none" w:sz="0" w:space="0" w:color="auto"/>
                <w:bottom w:val="none" w:sz="0" w:space="0" w:color="auto"/>
                <w:right w:val="none" w:sz="0" w:space="0" w:color="auto"/>
              </w:divBdr>
            </w:div>
            <w:div w:id="839589519">
              <w:marLeft w:val="0"/>
              <w:marRight w:val="0"/>
              <w:marTop w:val="0"/>
              <w:marBottom w:val="0"/>
              <w:divBdr>
                <w:top w:val="none" w:sz="0" w:space="0" w:color="auto"/>
                <w:left w:val="none" w:sz="0" w:space="0" w:color="auto"/>
                <w:bottom w:val="none" w:sz="0" w:space="0" w:color="auto"/>
                <w:right w:val="none" w:sz="0" w:space="0" w:color="auto"/>
              </w:divBdr>
            </w:div>
            <w:div w:id="1381902045">
              <w:marLeft w:val="0"/>
              <w:marRight w:val="0"/>
              <w:marTop w:val="0"/>
              <w:marBottom w:val="0"/>
              <w:divBdr>
                <w:top w:val="none" w:sz="0" w:space="0" w:color="auto"/>
                <w:left w:val="none" w:sz="0" w:space="0" w:color="auto"/>
                <w:bottom w:val="none" w:sz="0" w:space="0" w:color="auto"/>
                <w:right w:val="none" w:sz="0" w:space="0" w:color="auto"/>
              </w:divBdr>
            </w:div>
            <w:div w:id="127285266">
              <w:marLeft w:val="0"/>
              <w:marRight w:val="0"/>
              <w:marTop w:val="0"/>
              <w:marBottom w:val="0"/>
              <w:divBdr>
                <w:top w:val="none" w:sz="0" w:space="0" w:color="auto"/>
                <w:left w:val="none" w:sz="0" w:space="0" w:color="auto"/>
                <w:bottom w:val="none" w:sz="0" w:space="0" w:color="auto"/>
                <w:right w:val="none" w:sz="0" w:space="0" w:color="auto"/>
              </w:divBdr>
            </w:div>
            <w:div w:id="447630765">
              <w:marLeft w:val="0"/>
              <w:marRight w:val="0"/>
              <w:marTop w:val="0"/>
              <w:marBottom w:val="0"/>
              <w:divBdr>
                <w:top w:val="none" w:sz="0" w:space="0" w:color="auto"/>
                <w:left w:val="none" w:sz="0" w:space="0" w:color="auto"/>
                <w:bottom w:val="none" w:sz="0" w:space="0" w:color="auto"/>
                <w:right w:val="none" w:sz="0" w:space="0" w:color="auto"/>
              </w:divBdr>
            </w:div>
            <w:div w:id="1937012201">
              <w:marLeft w:val="0"/>
              <w:marRight w:val="0"/>
              <w:marTop w:val="0"/>
              <w:marBottom w:val="0"/>
              <w:divBdr>
                <w:top w:val="none" w:sz="0" w:space="0" w:color="auto"/>
                <w:left w:val="none" w:sz="0" w:space="0" w:color="auto"/>
                <w:bottom w:val="none" w:sz="0" w:space="0" w:color="auto"/>
                <w:right w:val="none" w:sz="0" w:space="0" w:color="auto"/>
              </w:divBdr>
            </w:div>
            <w:div w:id="35481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6790">
      <w:bodyDiv w:val="1"/>
      <w:marLeft w:val="0"/>
      <w:marRight w:val="0"/>
      <w:marTop w:val="0"/>
      <w:marBottom w:val="0"/>
      <w:divBdr>
        <w:top w:val="none" w:sz="0" w:space="0" w:color="auto"/>
        <w:left w:val="none" w:sz="0" w:space="0" w:color="auto"/>
        <w:bottom w:val="none" w:sz="0" w:space="0" w:color="auto"/>
        <w:right w:val="none" w:sz="0" w:space="0" w:color="auto"/>
      </w:divBdr>
    </w:div>
    <w:div w:id="2102751669">
      <w:bodyDiv w:val="1"/>
      <w:marLeft w:val="0"/>
      <w:marRight w:val="0"/>
      <w:marTop w:val="0"/>
      <w:marBottom w:val="0"/>
      <w:divBdr>
        <w:top w:val="none" w:sz="0" w:space="0" w:color="auto"/>
        <w:left w:val="none" w:sz="0" w:space="0" w:color="auto"/>
        <w:bottom w:val="none" w:sz="0" w:space="0" w:color="auto"/>
        <w:right w:val="none" w:sz="0" w:space="0" w:color="auto"/>
      </w:divBdr>
      <w:divsChild>
        <w:div w:id="939724424">
          <w:marLeft w:val="0"/>
          <w:marRight w:val="0"/>
          <w:marTop w:val="0"/>
          <w:marBottom w:val="0"/>
          <w:divBdr>
            <w:top w:val="none" w:sz="0" w:space="0" w:color="auto"/>
            <w:left w:val="none" w:sz="0" w:space="0" w:color="auto"/>
            <w:bottom w:val="none" w:sz="0" w:space="0" w:color="auto"/>
            <w:right w:val="none" w:sz="0" w:space="0" w:color="auto"/>
          </w:divBdr>
          <w:divsChild>
            <w:div w:id="813372852">
              <w:marLeft w:val="0"/>
              <w:marRight w:val="0"/>
              <w:marTop w:val="0"/>
              <w:marBottom w:val="0"/>
              <w:divBdr>
                <w:top w:val="none" w:sz="0" w:space="0" w:color="auto"/>
                <w:left w:val="none" w:sz="0" w:space="0" w:color="auto"/>
                <w:bottom w:val="none" w:sz="0" w:space="0" w:color="auto"/>
                <w:right w:val="none" w:sz="0" w:space="0" w:color="auto"/>
              </w:divBdr>
            </w:div>
            <w:div w:id="821235645">
              <w:marLeft w:val="0"/>
              <w:marRight w:val="0"/>
              <w:marTop w:val="0"/>
              <w:marBottom w:val="0"/>
              <w:divBdr>
                <w:top w:val="none" w:sz="0" w:space="0" w:color="auto"/>
                <w:left w:val="none" w:sz="0" w:space="0" w:color="auto"/>
                <w:bottom w:val="none" w:sz="0" w:space="0" w:color="auto"/>
                <w:right w:val="none" w:sz="0" w:space="0" w:color="auto"/>
              </w:divBdr>
            </w:div>
            <w:div w:id="1586645154">
              <w:marLeft w:val="0"/>
              <w:marRight w:val="0"/>
              <w:marTop w:val="0"/>
              <w:marBottom w:val="0"/>
              <w:divBdr>
                <w:top w:val="none" w:sz="0" w:space="0" w:color="auto"/>
                <w:left w:val="none" w:sz="0" w:space="0" w:color="auto"/>
                <w:bottom w:val="none" w:sz="0" w:space="0" w:color="auto"/>
                <w:right w:val="none" w:sz="0" w:space="0" w:color="auto"/>
              </w:divBdr>
            </w:div>
            <w:div w:id="229968063">
              <w:marLeft w:val="0"/>
              <w:marRight w:val="0"/>
              <w:marTop w:val="0"/>
              <w:marBottom w:val="0"/>
              <w:divBdr>
                <w:top w:val="none" w:sz="0" w:space="0" w:color="auto"/>
                <w:left w:val="none" w:sz="0" w:space="0" w:color="auto"/>
                <w:bottom w:val="none" w:sz="0" w:space="0" w:color="auto"/>
                <w:right w:val="none" w:sz="0" w:space="0" w:color="auto"/>
              </w:divBdr>
            </w:div>
            <w:div w:id="369452724">
              <w:marLeft w:val="0"/>
              <w:marRight w:val="0"/>
              <w:marTop w:val="0"/>
              <w:marBottom w:val="0"/>
              <w:divBdr>
                <w:top w:val="none" w:sz="0" w:space="0" w:color="auto"/>
                <w:left w:val="none" w:sz="0" w:space="0" w:color="auto"/>
                <w:bottom w:val="none" w:sz="0" w:space="0" w:color="auto"/>
                <w:right w:val="none" w:sz="0" w:space="0" w:color="auto"/>
              </w:divBdr>
            </w:div>
            <w:div w:id="452017361">
              <w:marLeft w:val="0"/>
              <w:marRight w:val="0"/>
              <w:marTop w:val="0"/>
              <w:marBottom w:val="0"/>
              <w:divBdr>
                <w:top w:val="none" w:sz="0" w:space="0" w:color="auto"/>
                <w:left w:val="none" w:sz="0" w:space="0" w:color="auto"/>
                <w:bottom w:val="none" w:sz="0" w:space="0" w:color="auto"/>
                <w:right w:val="none" w:sz="0" w:space="0" w:color="auto"/>
              </w:divBdr>
            </w:div>
            <w:div w:id="1167793939">
              <w:marLeft w:val="0"/>
              <w:marRight w:val="0"/>
              <w:marTop w:val="0"/>
              <w:marBottom w:val="0"/>
              <w:divBdr>
                <w:top w:val="none" w:sz="0" w:space="0" w:color="auto"/>
                <w:left w:val="none" w:sz="0" w:space="0" w:color="auto"/>
                <w:bottom w:val="none" w:sz="0" w:space="0" w:color="auto"/>
                <w:right w:val="none" w:sz="0" w:space="0" w:color="auto"/>
              </w:divBdr>
            </w:div>
            <w:div w:id="467207717">
              <w:marLeft w:val="0"/>
              <w:marRight w:val="0"/>
              <w:marTop w:val="0"/>
              <w:marBottom w:val="0"/>
              <w:divBdr>
                <w:top w:val="none" w:sz="0" w:space="0" w:color="auto"/>
                <w:left w:val="none" w:sz="0" w:space="0" w:color="auto"/>
                <w:bottom w:val="none" w:sz="0" w:space="0" w:color="auto"/>
                <w:right w:val="none" w:sz="0" w:space="0" w:color="auto"/>
              </w:divBdr>
            </w:div>
            <w:div w:id="1013916172">
              <w:marLeft w:val="0"/>
              <w:marRight w:val="0"/>
              <w:marTop w:val="0"/>
              <w:marBottom w:val="0"/>
              <w:divBdr>
                <w:top w:val="none" w:sz="0" w:space="0" w:color="auto"/>
                <w:left w:val="none" w:sz="0" w:space="0" w:color="auto"/>
                <w:bottom w:val="none" w:sz="0" w:space="0" w:color="auto"/>
                <w:right w:val="none" w:sz="0" w:space="0" w:color="auto"/>
              </w:divBdr>
            </w:div>
            <w:div w:id="957756184">
              <w:marLeft w:val="0"/>
              <w:marRight w:val="0"/>
              <w:marTop w:val="0"/>
              <w:marBottom w:val="0"/>
              <w:divBdr>
                <w:top w:val="none" w:sz="0" w:space="0" w:color="auto"/>
                <w:left w:val="none" w:sz="0" w:space="0" w:color="auto"/>
                <w:bottom w:val="none" w:sz="0" w:space="0" w:color="auto"/>
                <w:right w:val="none" w:sz="0" w:space="0" w:color="auto"/>
              </w:divBdr>
            </w:div>
            <w:div w:id="1176993300">
              <w:marLeft w:val="0"/>
              <w:marRight w:val="0"/>
              <w:marTop w:val="0"/>
              <w:marBottom w:val="0"/>
              <w:divBdr>
                <w:top w:val="none" w:sz="0" w:space="0" w:color="auto"/>
                <w:left w:val="none" w:sz="0" w:space="0" w:color="auto"/>
                <w:bottom w:val="none" w:sz="0" w:space="0" w:color="auto"/>
                <w:right w:val="none" w:sz="0" w:space="0" w:color="auto"/>
              </w:divBdr>
            </w:div>
            <w:div w:id="1705401122">
              <w:marLeft w:val="0"/>
              <w:marRight w:val="0"/>
              <w:marTop w:val="0"/>
              <w:marBottom w:val="0"/>
              <w:divBdr>
                <w:top w:val="none" w:sz="0" w:space="0" w:color="auto"/>
                <w:left w:val="none" w:sz="0" w:space="0" w:color="auto"/>
                <w:bottom w:val="none" w:sz="0" w:space="0" w:color="auto"/>
                <w:right w:val="none" w:sz="0" w:space="0" w:color="auto"/>
              </w:divBdr>
            </w:div>
            <w:div w:id="1532458175">
              <w:marLeft w:val="0"/>
              <w:marRight w:val="0"/>
              <w:marTop w:val="0"/>
              <w:marBottom w:val="0"/>
              <w:divBdr>
                <w:top w:val="none" w:sz="0" w:space="0" w:color="auto"/>
                <w:left w:val="none" w:sz="0" w:space="0" w:color="auto"/>
                <w:bottom w:val="none" w:sz="0" w:space="0" w:color="auto"/>
                <w:right w:val="none" w:sz="0" w:space="0" w:color="auto"/>
              </w:divBdr>
            </w:div>
            <w:div w:id="1941715522">
              <w:marLeft w:val="0"/>
              <w:marRight w:val="0"/>
              <w:marTop w:val="0"/>
              <w:marBottom w:val="0"/>
              <w:divBdr>
                <w:top w:val="none" w:sz="0" w:space="0" w:color="auto"/>
                <w:left w:val="none" w:sz="0" w:space="0" w:color="auto"/>
                <w:bottom w:val="none" w:sz="0" w:space="0" w:color="auto"/>
                <w:right w:val="none" w:sz="0" w:space="0" w:color="auto"/>
              </w:divBdr>
            </w:div>
            <w:div w:id="212231827">
              <w:marLeft w:val="0"/>
              <w:marRight w:val="0"/>
              <w:marTop w:val="0"/>
              <w:marBottom w:val="0"/>
              <w:divBdr>
                <w:top w:val="none" w:sz="0" w:space="0" w:color="auto"/>
                <w:left w:val="none" w:sz="0" w:space="0" w:color="auto"/>
                <w:bottom w:val="none" w:sz="0" w:space="0" w:color="auto"/>
                <w:right w:val="none" w:sz="0" w:space="0" w:color="auto"/>
              </w:divBdr>
            </w:div>
            <w:div w:id="1307666581">
              <w:marLeft w:val="0"/>
              <w:marRight w:val="0"/>
              <w:marTop w:val="0"/>
              <w:marBottom w:val="0"/>
              <w:divBdr>
                <w:top w:val="none" w:sz="0" w:space="0" w:color="auto"/>
                <w:left w:val="none" w:sz="0" w:space="0" w:color="auto"/>
                <w:bottom w:val="none" w:sz="0" w:space="0" w:color="auto"/>
                <w:right w:val="none" w:sz="0" w:space="0" w:color="auto"/>
              </w:divBdr>
            </w:div>
            <w:div w:id="1151364989">
              <w:marLeft w:val="0"/>
              <w:marRight w:val="0"/>
              <w:marTop w:val="0"/>
              <w:marBottom w:val="0"/>
              <w:divBdr>
                <w:top w:val="none" w:sz="0" w:space="0" w:color="auto"/>
                <w:left w:val="none" w:sz="0" w:space="0" w:color="auto"/>
                <w:bottom w:val="none" w:sz="0" w:space="0" w:color="auto"/>
                <w:right w:val="none" w:sz="0" w:space="0" w:color="auto"/>
              </w:divBdr>
            </w:div>
            <w:div w:id="1025835260">
              <w:marLeft w:val="0"/>
              <w:marRight w:val="0"/>
              <w:marTop w:val="0"/>
              <w:marBottom w:val="0"/>
              <w:divBdr>
                <w:top w:val="none" w:sz="0" w:space="0" w:color="auto"/>
                <w:left w:val="none" w:sz="0" w:space="0" w:color="auto"/>
                <w:bottom w:val="none" w:sz="0" w:space="0" w:color="auto"/>
                <w:right w:val="none" w:sz="0" w:space="0" w:color="auto"/>
              </w:divBdr>
            </w:div>
            <w:div w:id="116624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59.108.47.81:10001/RuleISSUE/" TargetMode="External"/><Relationship Id="rId147" Type="http://schemas.openxmlformats.org/officeDocument/2006/relationships/image" Target="media/image138.png"/><Relationship Id="rId8" Type="http://schemas.openxmlformats.org/officeDocument/2006/relationships/hyperlink" Target="http://www.dingxinsoft.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png"/></Relationships>
</file>

<file path=word/_rels/footer1.xml.rels><?xml version="1.0" encoding="UTF-8" standalone="yes"?>
<Relationships xmlns="http://schemas.openxmlformats.org/package/2006/relationships"><Relationship Id="rId1" Type="http://schemas.openxmlformats.org/officeDocument/2006/relationships/hyperlink" Target="http://www.dingxinsoft.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R%20&#21457;&#24067;&#25991;&#26723;\&#20135;&#21697;&#25991;&#26723;&#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F694E3-F5FE-45EE-A46D-125C9C028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产品文档模板.dotx</Template>
  <TotalTime>1605</TotalTime>
  <Pages>71</Pages>
  <Words>2298</Words>
  <Characters>13099</Characters>
  <Application>Microsoft Office Word</Application>
  <DocSecurity>0</DocSecurity>
  <Lines>109</Lines>
  <Paragraphs>30</Paragraphs>
  <ScaleCrop>false</ScaleCrop>
  <Company/>
  <LinksUpToDate>false</LinksUpToDate>
  <CharactersWithSpaces>15367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dc:creator>
  <cp:keywords/>
  <dc:description/>
  <cp:lastModifiedBy>于 鸣剑</cp:lastModifiedBy>
  <cp:revision>193</cp:revision>
  <dcterms:created xsi:type="dcterms:W3CDTF">2018-05-05T02:10:00Z</dcterms:created>
  <dcterms:modified xsi:type="dcterms:W3CDTF">2019-10-25T02:50:00Z</dcterms:modified>
</cp:coreProperties>
</file>